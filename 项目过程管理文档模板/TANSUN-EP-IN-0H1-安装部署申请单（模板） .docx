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4B" w:rsidRPr="00366A09" w:rsidRDefault="003D20DA" w:rsidP="000E0E4B">
      <w:pPr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Start w:id="1" w:name="_Toc269680049"/>
      <w:bookmarkStart w:id="2" w:name="_Toc269680171"/>
      <w:bookmarkEnd w:id="0"/>
      <w:r>
        <w:rPr>
          <w:rFonts w:ascii="宋体" w:hAnsi="宋体" w:hint="eastAsia"/>
          <w:b/>
          <w:sz w:val="32"/>
          <w:szCs w:val="32"/>
        </w:rPr>
        <w:t>安装</w:t>
      </w:r>
      <w:r w:rsidR="003E60FF">
        <w:rPr>
          <w:rFonts w:ascii="宋体" w:hAnsi="宋体" w:hint="eastAsia"/>
          <w:b/>
          <w:sz w:val="32"/>
          <w:szCs w:val="32"/>
        </w:rPr>
        <w:t>部署</w:t>
      </w:r>
      <w:r w:rsidR="00525FBF">
        <w:rPr>
          <w:rFonts w:ascii="宋体" w:hAnsi="宋体" w:hint="eastAsia"/>
          <w:b/>
          <w:sz w:val="32"/>
          <w:szCs w:val="32"/>
        </w:rPr>
        <w:t>申请单</w:t>
      </w:r>
    </w:p>
    <w:p w:rsidR="000E0E4B" w:rsidRPr="00C47325" w:rsidRDefault="000E0E4B" w:rsidP="000E0E4B"/>
    <w:tbl>
      <w:tblPr>
        <w:tblW w:w="9356" w:type="dxa"/>
        <w:tblInd w:w="108" w:type="dxa"/>
        <w:tblLayout w:type="fixed"/>
        <w:tblLook w:val="0000"/>
      </w:tblPr>
      <w:tblGrid>
        <w:gridCol w:w="4095"/>
        <w:gridCol w:w="16"/>
        <w:gridCol w:w="5245"/>
      </w:tblGrid>
      <w:tr w:rsidR="000E0E4B" w:rsidTr="003E4BD8">
        <w:trPr>
          <w:cantSplit/>
          <w:trHeight w:val="390"/>
        </w:trPr>
        <w:tc>
          <w:tcPr>
            <w:tcW w:w="4095" w:type="dxa"/>
            <w:vAlign w:val="bottom"/>
          </w:tcPr>
          <w:p w:rsidR="000E0E4B" w:rsidRPr="005F16C4" w:rsidRDefault="000E0E4B" w:rsidP="00B32A2B">
            <w:pPr>
              <w:spacing w:beforeLines="30" w:afterLines="30" w:line="240" w:lineRule="auto"/>
              <w:rPr>
                <w:rFonts w:ascii="宋体" w:hAnsi="宋体"/>
                <w:szCs w:val="21"/>
              </w:rPr>
            </w:pPr>
            <w:r w:rsidRPr="008D7EFB">
              <w:rPr>
                <w:rFonts w:ascii="宋体" w:hAnsi="宋体" w:hint="eastAsia"/>
                <w:b/>
                <w:szCs w:val="21"/>
              </w:rPr>
              <w:t>文档编号：</w:t>
            </w:r>
          </w:p>
        </w:tc>
        <w:tc>
          <w:tcPr>
            <w:tcW w:w="5261" w:type="dxa"/>
            <w:gridSpan w:val="2"/>
            <w:tcBorders>
              <w:top w:val="single" w:sz="6" w:space="0" w:color="auto"/>
            </w:tcBorders>
            <w:vAlign w:val="bottom"/>
          </w:tcPr>
          <w:p w:rsidR="000E0E4B" w:rsidRPr="008D7EFB" w:rsidRDefault="000E0E4B" w:rsidP="00B32A2B">
            <w:pPr>
              <w:spacing w:beforeLines="30" w:afterLines="30"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文档</w:t>
            </w:r>
            <w:r w:rsidRPr="009213A2">
              <w:rPr>
                <w:rFonts w:ascii="宋体" w:hAnsi="宋体" w:hint="eastAsia"/>
                <w:b/>
                <w:szCs w:val="21"/>
              </w:rPr>
              <w:t>密级：</w:t>
            </w:r>
            <w:r w:rsidR="003D42A1">
              <w:rPr>
                <w:rFonts w:ascii="宋体" w:hAnsi="宋体" w:hint="eastAsia"/>
                <w:b/>
                <w:szCs w:val="21"/>
              </w:rPr>
              <w:t>内部文件</w:t>
            </w:r>
          </w:p>
        </w:tc>
      </w:tr>
      <w:tr w:rsidR="003E4BD8" w:rsidTr="003E4BD8">
        <w:trPr>
          <w:cantSplit/>
          <w:trHeight w:val="390"/>
        </w:trPr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:rsidR="003E4BD8" w:rsidRPr="005F16C4" w:rsidRDefault="003E4BD8" w:rsidP="00B32A2B">
            <w:pPr>
              <w:spacing w:beforeLines="30" w:afterLines="30" w:line="240" w:lineRule="auto"/>
              <w:rPr>
                <w:rFonts w:ascii="宋体" w:hAnsi="宋体"/>
                <w:szCs w:val="21"/>
              </w:rPr>
            </w:pPr>
            <w:r w:rsidRPr="00BA2BF9">
              <w:rPr>
                <w:rFonts w:ascii="宋体" w:hAnsi="宋体" w:hint="eastAsia"/>
                <w:b/>
                <w:szCs w:val="21"/>
              </w:rPr>
              <w:t>编写人：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3E4BD8" w:rsidRPr="00BD207B" w:rsidRDefault="003E4BD8" w:rsidP="00B32A2B">
            <w:pPr>
              <w:spacing w:beforeLines="30" w:afterLines="30" w:line="240" w:lineRule="auto"/>
              <w:rPr>
                <w:rFonts w:ascii="宋体" w:hAnsi="宋体"/>
                <w:szCs w:val="21"/>
              </w:rPr>
            </w:pPr>
            <w:r w:rsidRPr="00BA2BF9">
              <w:rPr>
                <w:rFonts w:ascii="宋体" w:hAnsi="宋体" w:hint="eastAsia"/>
                <w:b/>
                <w:szCs w:val="21"/>
              </w:rPr>
              <w:t>编写日期：</w:t>
            </w:r>
            <w:proofErr w:type="spellStart"/>
            <w:r w:rsidR="005F16C4" w:rsidRPr="005F16C4">
              <w:rPr>
                <w:rFonts w:ascii="宋体" w:hAnsi="宋体" w:hint="eastAsia"/>
                <w:szCs w:val="21"/>
              </w:rPr>
              <w:t>yyyy</w:t>
            </w:r>
            <w:proofErr w:type="spellEnd"/>
            <w:r w:rsidR="005F16C4" w:rsidRPr="005F16C4">
              <w:rPr>
                <w:rFonts w:ascii="宋体" w:hAnsi="宋体" w:hint="eastAsia"/>
                <w:szCs w:val="21"/>
              </w:rPr>
              <w:t>-mm-</w:t>
            </w:r>
            <w:proofErr w:type="spellStart"/>
            <w:r w:rsidR="005F16C4" w:rsidRPr="005F16C4">
              <w:rPr>
                <w:rFonts w:ascii="宋体" w:hAnsi="宋体" w:hint="eastAsia"/>
                <w:szCs w:val="21"/>
              </w:rPr>
              <w:t>dd</w:t>
            </w:r>
            <w:proofErr w:type="spellEnd"/>
          </w:p>
        </w:tc>
      </w:tr>
      <w:tr w:rsidR="000E0E4B" w:rsidTr="003E4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0E4B" w:rsidRPr="00046852" w:rsidRDefault="000E0E4B" w:rsidP="00D35596">
            <w:pPr>
              <w:rPr>
                <w:rFonts w:ascii="宋体" w:hAnsi="宋体"/>
                <w:szCs w:val="21"/>
              </w:rPr>
            </w:pPr>
            <w:bookmarkStart w:id="3" w:name="OLE_LINK4"/>
            <w:bookmarkStart w:id="4" w:name="OLE_LINK5"/>
            <w:r w:rsidRPr="00BA2BF9"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</w:tr>
      <w:tr w:rsidR="000E0E4B" w:rsidTr="00D35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5"/>
        </w:trPr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0E4B" w:rsidRPr="00046852" w:rsidRDefault="000E0E4B" w:rsidP="00D35596">
            <w:pPr>
              <w:rPr>
                <w:rFonts w:ascii="宋体" w:hAnsi="宋体"/>
                <w:szCs w:val="21"/>
              </w:rPr>
            </w:pPr>
            <w:r w:rsidRPr="00BA2BF9">
              <w:rPr>
                <w:rFonts w:ascii="宋体" w:hAnsi="宋体" w:hint="eastAsia"/>
                <w:b/>
                <w:szCs w:val="21"/>
              </w:rPr>
              <w:t>项目简称：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0E4B" w:rsidRPr="00046852" w:rsidRDefault="000E0E4B" w:rsidP="00D35596">
            <w:pPr>
              <w:rPr>
                <w:rFonts w:ascii="宋体" w:hAnsi="宋体"/>
                <w:szCs w:val="21"/>
              </w:rPr>
            </w:pPr>
            <w:r w:rsidRPr="00BA2BF9">
              <w:rPr>
                <w:rFonts w:ascii="宋体" w:hAnsi="宋体" w:hint="eastAsia"/>
                <w:b/>
                <w:szCs w:val="21"/>
              </w:rPr>
              <w:t>项目编号：</w:t>
            </w:r>
          </w:p>
        </w:tc>
      </w:tr>
      <w:bookmarkEnd w:id="3"/>
      <w:bookmarkEnd w:id="4"/>
      <w:tr w:rsidR="000E0E4B" w:rsidTr="00D35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0"/>
        </w:trPr>
        <w:tc>
          <w:tcPr>
            <w:tcW w:w="9356" w:type="dxa"/>
            <w:gridSpan w:val="3"/>
            <w:tcBorders>
              <w:top w:val="single" w:sz="4" w:space="0" w:color="auto"/>
            </w:tcBorders>
          </w:tcPr>
          <w:p w:rsidR="00AA361D" w:rsidRPr="00AA361D" w:rsidRDefault="00AA361D" w:rsidP="003E4BD8">
            <w:pPr>
              <w:rPr>
                <w:rFonts w:ascii="宋体" w:hAnsi="宋体"/>
                <w:b/>
                <w:szCs w:val="21"/>
              </w:rPr>
            </w:pPr>
            <w:r w:rsidRPr="00AA361D">
              <w:rPr>
                <w:rFonts w:ascii="宋体" w:hAnsi="宋体" w:hint="eastAsia"/>
                <w:b/>
                <w:szCs w:val="21"/>
              </w:rPr>
              <w:t>致</w:t>
            </w:r>
            <w:r w:rsidRPr="00AA361D">
              <w:rPr>
                <w:rFonts w:ascii="宋体" w:hAnsi="宋体" w:hint="eastAsia"/>
                <w:b/>
                <w:szCs w:val="21"/>
                <w:u w:val="single"/>
              </w:rPr>
              <w:t xml:space="preserve">          </w:t>
            </w:r>
            <w:r w:rsidRPr="00AA361D">
              <w:rPr>
                <w:rFonts w:ascii="宋体" w:hAnsi="宋体" w:hint="eastAsia"/>
                <w:b/>
                <w:szCs w:val="21"/>
              </w:rPr>
              <w:t>单位</w:t>
            </w:r>
            <w:r w:rsidR="000E0E4B" w:rsidRPr="00AA361D">
              <w:rPr>
                <w:rFonts w:ascii="宋体" w:hAnsi="宋体" w:hint="eastAsia"/>
                <w:b/>
                <w:szCs w:val="21"/>
              </w:rPr>
              <w:t>：</w:t>
            </w:r>
          </w:p>
          <w:p w:rsidR="00315699" w:rsidRDefault="00AA361D" w:rsidP="00AA361D">
            <w:pPr>
              <w:pStyle w:val="afff1"/>
            </w:pPr>
            <w:r>
              <w:rPr>
                <w:rFonts w:hint="eastAsia"/>
              </w:rPr>
              <w:t xml:space="preserve">    </w:t>
            </w:r>
            <w:r w:rsidR="00F418BA">
              <w:rPr>
                <w:rFonts w:hint="eastAsia"/>
              </w:rPr>
              <w:t>由北京</w:t>
            </w:r>
            <w:r w:rsidR="00CE1399">
              <w:rPr>
                <w:rFonts w:hint="eastAsia"/>
              </w:rPr>
              <w:t>天阳宏业软件</w:t>
            </w:r>
            <w:r w:rsidR="00F418BA">
              <w:rPr>
                <w:rFonts w:hint="eastAsia"/>
              </w:rPr>
              <w:t>技术有限公司</w:t>
            </w:r>
            <w:r w:rsidR="003D42A1">
              <w:rPr>
                <w:rFonts w:hint="eastAsia"/>
                <w:i/>
                <w:u w:val="single"/>
              </w:rPr>
              <w:t>XXXX</w:t>
            </w:r>
            <w:r w:rsidR="003D42A1" w:rsidRPr="003D42A1">
              <w:rPr>
                <w:rFonts w:hint="eastAsia"/>
                <w:i/>
                <w:u w:val="single"/>
              </w:rPr>
              <w:t>部门</w:t>
            </w:r>
            <w:r w:rsidR="003D42A1" w:rsidRPr="003D42A1">
              <w:rPr>
                <w:rFonts w:hint="eastAsia"/>
                <w:i/>
                <w:u w:val="single"/>
              </w:rPr>
              <w:t xml:space="preserve"> </w:t>
            </w:r>
            <w:r w:rsidR="00F418BA">
              <w:rPr>
                <w:rFonts w:hint="eastAsia"/>
              </w:rPr>
              <w:t>承建的</w:t>
            </w:r>
            <w:r w:rsidR="00F418BA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项目已</w:t>
            </w:r>
            <w:r w:rsidR="003E60FF">
              <w:rPr>
                <w:rFonts w:hint="eastAsia"/>
              </w:rPr>
              <w:t>按照相关规范</w:t>
            </w:r>
            <w:r>
              <w:rPr>
                <w:rFonts w:hint="eastAsia"/>
              </w:rPr>
              <w:t>完成</w:t>
            </w:r>
            <w:r w:rsidR="00F418BA">
              <w:rPr>
                <w:rFonts w:hint="eastAsia"/>
              </w:rPr>
              <w:t>系统测试，</w:t>
            </w:r>
            <w:r w:rsidR="003D42A1">
              <w:rPr>
                <w:rFonts w:hint="eastAsia"/>
              </w:rPr>
              <w:t>现</w:t>
            </w:r>
            <w:r>
              <w:rPr>
                <w:rFonts w:hint="eastAsia"/>
              </w:rPr>
              <w:t>申请</w:t>
            </w:r>
            <w:r w:rsidR="003E60FF">
              <w:rPr>
                <w:rFonts w:hint="eastAsia"/>
              </w:rPr>
              <w:t>实施部署</w:t>
            </w:r>
            <w:r w:rsidR="00F418BA">
              <w:rPr>
                <w:rFonts w:hint="eastAsia"/>
              </w:rPr>
              <w:t>，望予批准</w:t>
            </w:r>
            <w:r>
              <w:rPr>
                <w:rFonts w:hint="eastAsia"/>
              </w:rPr>
              <w:t>。</w:t>
            </w:r>
          </w:p>
          <w:p w:rsidR="00AA361D" w:rsidRDefault="00AA361D" w:rsidP="00AA361D">
            <w:pPr>
              <w:pStyle w:val="afff1"/>
            </w:pPr>
          </w:p>
          <w:p w:rsidR="00BA7574" w:rsidRDefault="003E60FF" w:rsidP="00AA361D">
            <w:pPr>
              <w:pStyle w:val="afff1"/>
            </w:pPr>
            <w:r>
              <w:rPr>
                <w:rFonts w:hint="eastAsia"/>
              </w:rPr>
              <w:t>部署</w:t>
            </w:r>
            <w:r w:rsidR="00BA7574">
              <w:rPr>
                <w:rFonts w:hint="eastAsia"/>
              </w:rPr>
              <w:t>材料清单：</w:t>
            </w:r>
          </w:p>
          <w:p w:rsidR="00BA7574" w:rsidRDefault="00BA7574" w:rsidP="00BA7574">
            <w:pPr>
              <w:pStyle w:val="afff1"/>
              <w:numPr>
                <w:ilvl w:val="0"/>
                <w:numId w:val="26"/>
              </w:numPr>
            </w:pPr>
            <w:r>
              <w:rPr>
                <w:rFonts w:hint="eastAsia"/>
              </w:rPr>
              <w:t>项目成果清单</w:t>
            </w:r>
          </w:p>
          <w:p w:rsidR="00BA7574" w:rsidRDefault="00BA7574" w:rsidP="00BA7574">
            <w:pPr>
              <w:pStyle w:val="afff1"/>
              <w:numPr>
                <w:ilvl w:val="0"/>
                <w:numId w:val="26"/>
              </w:numPr>
            </w:pPr>
            <w:r>
              <w:rPr>
                <w:rFonts w:hint="eastAsia"/>
              </w:rPr>
              <w:t>项目测试报告</w:t>
            </w:r>
          </w:p>
          <w:p w:rsidR="00BA7574" w:rsidRDefault="00BA7574" w:rsidP="00BA7574">
            <w:pPr>
              <w:pStyle w:val="afff1"/>
              <w:numPr>
                <w:ilvl w:val="0"/>
                <w:numId w:val="26"/>
              </w:numPr>
            </w:pPr>
          </w:p>
          <w:p w:rsidR="00AA361D" w:rsidRDefault="00AA361D" w:rsidP="00AA361D">
            <w:pPr>
              <w:pStyle w:val="afff1"/>
            </w:pPr>
          </w:p>
          <w:p w:rsidR="00BA7574" w:rsidRDefault="00BA7574" w:rsidP="00AA361D">
            <w:pPr>
              <w:pStyle w:val="afff1"/>
            </w:pPr>
          </w:p>
          <w:p w:rsidR="00BA7574" w:rsidRDefault="00BA7574" w:rsidP="00AA361D">
            <w:pPr>
              <w:pStyle w:val="afff1"/>
            </w:pPr>
          </w:p>
          <w:p w:rsidR="00BA7574" w:rsidRDefault="00BA7574" w:rsidP="00AA361D">
            <w:pPr>
              <w:pStyle w:val="afff1"/>
            </w:pPr>
          </w:p>
          <w:p w:rsidR="00BA7574" w:rsidRPr="003D42A1" w:rsidRDefault="00BA7574" w:rsidP="00AA361D">
            <w:pPr>
              <w:pStyle w:val="afff1"/>
            </w:pPr>
          </w:p>
          <w:p w:rsidR="00BA7574" w:rsidRDefault="00BA7574" w:rsidP="00AA361D">
            <w:pPr>
              <w:pStyle w:val="afff1"/>
            </w:pPr>
          </w:p>
          <w:p w:rsidR="002346DB" w:rsidRDefault="003D42A1" w:rsidP="00AA361D">
            <w:pPr>
              <w:pStyle w:val="afff1"/>
            </w:pPr>
            <w:r>
              <w:rPr>
                <w:rFonts w:hint="eastAsia"/>
              </w:rPr>
              <w:t>申请人</w:t>
            </w:r>
            <w:r w:rsidR="002346DB">
              <w:rPr>
                <w:rFonts w:hint="eastAsia"/>
              </w:rPr>
              <w:t>签字：</w:t>
            </w:r>
          </w:p>
          <w:p w:rsidR="002346DB" w:rsidRPr="002346DB" w:rsidRDefault="002346DB" w:rsidP="003D42A1">
            <w:pPr>
              <w:pStyle w:val="aff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="003D42A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期：</w:t>
            </w:r>
          </w:p>
        </w:tc>
      </w:tr>
      <w:bookmarkEnd w:id="1"/>
      <w:bookmarkEnd w:id="2"/>
      <w:tr w:rsidR="000E0E4B" w:rsidRPr="00024DD3" w:rsidTr="00D3559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9356" w:type="dxa"/>
            <w:gridSpan w:val="3"/>
          </w:tcPr>
          <w:p w:rsidR="000E0E4B" w:rsidRPr="00937FC8" w:rsidRDefault="00BA7574" w:rsidP="00D35596">
            <w:pPr>
              <w:pStyle w:val="afff1"/>
              <w:rPr>
                <w:b/>
              </w:rPr>
            </w:pPr>
            <w:r>
              <w:rPr>
                <w:rFonts w:hint="eastAsia"/>
                <w:b/>
              </w:rPr>
              <w:t>审查意见</w:t>
            </w:r>
            <w:r w:rsidR="000E0E4B" w:rsidRPr="00937FC8">
              <w:rPr>
                <w:rFonts w:hint="eastAsia"/>
                <w:b/>
              </w:rPr>
              <w:t>：</w:t>
            </w:r>
          </w:p>
          <w:p w:rsidR="000E0E4B" w:rsidRDefault="000E0E4B" w:rsidP="00D35596">
            <w:pPr>
              <w:pStyle w:val="afff1"/>
            </w:pPr>
          </w:p>
          <w:p w:rsidR="000E0E4B" w:rsidRDefault="000E0E4B" w:rsidP="00D35596">
            <w:pPr>
              <w:pStyle w:val="afff1"/>
            </w:pP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字：</w:t>
            </w:r>
          </w:p>
          <w:p w:rsidR="000E0E4B" w:rsidRPr="00024DD3" w:rsidRDefault="000E0E4B" w:rsidP="00D35596">
            <w:pPr>
              <w:pStyle w:val="aff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:rsidR="00D0668D" w:rsidRPr="000E0E4B" w:rsidRDefault="00D0668D" w:rsidP="000E0E4B"/>
    <w:sectPr w:rsidR="00D0668D" w:rsidRPr="000E0E4B" w:rsidSect="00EB7EA3">
      <w:headerReference w:type="default" r:id="rId9"/>
      <w:footerReference w:type="default" r:id="rId10"/>
      <w:pgSz w:w="11906" w:h="16838"/>
      <w:pgMar w:top="1418" w:right="1134" w:bottom="1134" w:left="1418" w:header="851" w:footer="992" w:gutter="0"/>
      <w:cols w:space="425"/>
      <w:docGrid w:type="linesAndChar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复制题注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7">
      <wne:acd wne:acdName="acd13"/>
    </wne:keymap>
    <wne:keymap wne:kcmPrimary="0438">
      <wne:acd wne:acdName="acd14"/>
    </wne:keymap>
    <wne:keymap wne:kcmPrimary="0443">
      <wne:acd wne:acdName="acd5"/>
    </wne:keymap>
    <wne:keymap wne:kcmPrimary="0448">
      <wne:acd wne:acdName="acd7"/>
    </wne:keymap>
    <wne:keymap wne:kcmPrimary="0449">
      <wne:acd wne:acdName="acd9"/>
    </wne:keymap>
    <wne:keymap wne:kcmPrimary="0450">
      <wne:acd wne:acdName="acd10"/>
    </wne:keymap>
    <wne:keymap wne:kcmPrimary="0454">
      <wne:acd wne:acdName="acd6"/>
    </wne:keymap>
    <wne:keymap wne:kcmPrimary="0457">
      <wne:acd wne:acdName="acd8"/>
    </wne:keymap>
    <wne:keymap wne:kcmPrimary="0470">
      <wne:acd wne:acdName="acd11"/>
    </wne:keymap>
    <wne:keymap wne:kcmPrimary="0471">
      <wne:acd wne:acdName="acd12"/>
    </wne:keymap>
    <wne:keymap wne:kcmPrimary="0474">
      <wne:acd wne:acdName="acd15"/>
    </wne:keymap>
    <wne:keymap wne:kcmPrimary="0475">
      <wne:acd wne:acdName="acd1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BoiDxomJjobDdoD18=" wne:acdName="acd5" wne:fciIndexBasedOn="0065"/>
    <wne:acd wne:argValue="AgBoiDxoh2VXWzdoD18=" wne:acdName="acd6" wne:fciIndexBasedOn="0065"/>
    <wne:acd wne:argValue="AgBoiDRZh2VXWzdoD18=" wne:acdName="acd7" wne:fciIndexBasedOn="0065"/>
    <wne:acd wne:argValue="AgBja4dlN2gPXw==" wne:acdName="acd8" wne:fciIndexBasedOn="0065"/>
    <wne:acd wne:argValue="AgCcZVNPN2gPXw==" wne:acdName="acd9" wne:fciIndexBasedOn="0065"/>
    <wne:acd wne:argValue="AgD+VodlV1s=" wne:acdName="acd10" wne:fciIndexBasedOn="0065"/>
    <wne:acd wne:argValue="AgAWf/dTN2gPXzEA" wne:acdName="acd11" wne:fciIndexBasedOn="0065"/>
    <wne:acd wne:argValue="AgAWf/dTN2gPXzIA" wne:acdName="acd12" wne:fciIndexBasedOn="0065"/>
    <wne:acd wne:argValue="AQAAAAcA" wne:acdName="acd13" wne:fciIndexBasedOn="0065"/>
    <wne:acd wne:argValue="AQAAAAgA" wne:acdName="acd14" wne:fciIndexBasedOn="0065"/>
    <wne:acd wne:argValue="AgBoiDxoFn/3UzdoD18xAA==" wne:acdName="acd15" wne:fciIndexBasedOn="0065"/>
    <wne:acd wne:argValue="AgBoiDxoFn/3UzdoD18yAA==" wne:acdName="acd1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931" w:rsidRDefault="00306931" w:rsidP="008A2574">
      <w:r>
        <w:separator/>
      </w:r>
    </w:p>
    <w:p w:rsidR="00306931" w:rsidRDefault="00306931"/>
  </w:endnote>
  <w:endnote w:type="continuationSeparator" w:id="0">
    <w:p w:rsidR="00306931" w:rsidRDefault="00306931" w:rsidP="008A2574">
      <w:r>
        <w:continuationSeparator/>
      </w:r>
    </w:p>
    <w:p w:rsidR="00306931" w:rsidRDefault="003069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BDB" w:rsidRDefault="00936AE8" w:rsidP="00B005EB">
    <w:pPr>
      <w:pStyle w:val="ac"/>
      <w:jc w:val="center"/>
    </w:pPr>
    <w:r w:rsidRPr="00C80CC1">
      <w:rPr>
        <w:rFonts w:asciiTheme="minorEastAsia" w:eastAsiaTheme="minorEastAsia" w:hAnsiTheme="minorEastAsia"/>
      </w:rPr>
      <w:fldChar w:fldCharType="begin"/>
    </w:r>
    <w:r w:rsidR="00CC4BA4" w:rsidRPr="00C80CC1">
      <w:rPr>
        <w:rFonts w:asciiTheme="minorEastAsia" w:eastAsiaTheme="minorEastAsia" w:hAnsiTheme="minorEastAsia"/>
      </w:rPr>
      <w:instrText xml:space="preserve"> PAGE   \* MERGEFORMAT </w:instrText>
    </w:r>
    <w:r w:rsidRPr="00C80CC1">
      <w:rPr>
        <w:rFonts w:asciiTheme="minorEastAsia" w:eastAsiaTheme="minorEastAsia" w:hAnsiTheme="minorEastAsia"/>
      </w:rPr>
      <w:fldChar w:fldCharType="separate"/>
    </w:r>
    <w:r w:rsidR="00B32A2B" w:rsidRPr="00B32A2B">
      <w:rPr>
        <w:rFonts w:asciiTheme="minorEastAsia" w:eastAsiaTheme="minorEastAsia" w:hAnsiTheme="minorEastAsia"/>
        <w:noProof/>
        <w:lang w:val="zh-CN"/>
      </w:rPr>
      <w:t>1</w:t>
    </w:r>
    <w:r w:rsidRPr="00C80CC1">
      <w:rPr>
        <w:rFonts w:asciiTheme="minorEastAsia" w:eastAsiaTheme="minorEastAsia" w:hAnsiTheme="minorEastAs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931" w:rsidRDefault="00306931" w:rsidP="008A2574">
      <w:r>
        <w:separator/>
      </w:r>
    </w:p>
    <w:p w:rsidR="00306931" w:rsidRDefault="00306931"/>
  </w:footnote>
  <w:footnote w:type="continuationSeparator" w:id="0">
    <w:p w:rsidR="00306931" w:rsidRDefault="00306931" w:rsidP="008A2574">
      <w:r>
        <w:continuationSeparator/>
      </w:r>
    </w:p>
    <w:p w:rsidR="00306931" w:rsidRDefault="003069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2B" w:rsidRDefault="00B32A2B" w:rsidP="00E6488D">
    <w:pPr>
      <w:pStyle w:val="ab"/>
      <w:jc w:val="left"/>
    </w:pPr>
    <w:r w:rsidRPr="00B32A2B">
      <w:drawing>
        <wp:inline distT="0" distB="0" distL="0" distR="0">
          <wp:extent cx="1885950" cy="381000"/>
          <wp:effectExtent l="19050" t="0" r="0" b="0"/>
          <wp:docPr id="1" name="图片 1" descr="http://exmail.qq.com/cgi-bin/viewfile?type=signature&amp;picid=ZX0321-gFt9c3ozHOm0CVoP5ewZD55&amp;uin=1408567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://exmail.qq.com/cgi-bin/viewfile?type=signature&amp;picid=ZX0321-gFt9c3ozHOm0CVoP5ewZD55&amp;uin=140856777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6488D">
      <w:rPr>
        <w:rFonts w:hint="eastAsia"/>
      </w:rPr>
      <w:t xml:space="preserve">                         </w:t>
    </w:r>
    <w:r>
      <w:rPr>
        <w:rFonts w:hint="eastAsia"/>
      </w:rPr>
      <w:t xml:space="preserve">                              </w:t>
    </w:r>
    <w:r w:rsidR="00E6488D">
      <w:rPr>
        <w:rFonts w:hint="eastAsia"/>
      </w:rPr>
      <w:t xml:space="preserve"> </w:t>
    </w:r>
    <w:r w:rsidR="003D20DA">
      <w:rPr>
        <w:rFonts w:hint="eastAsia"/>
      </w:rPr>
      <w:t>安装部署</w:t>
    </w:r>
    <w:r w:rsidR="00C45E6A">
      <w:rPr>
        <w:rFonts w:hint="eastAsia"/>
      </w:rPr>
      <w:t>申请单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408C2E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9E4DC5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48CB1D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D66D72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4FC7C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9785E4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74A695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B083F5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4E07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AD479E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311279"/>
    <w:multiLevelType w:val="multilevel"/>
    <w:tmpl w:val="6F8CE3A8"/>
    <w:styleLink w:val="a1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22E4B1B"/>
    <w:multiLevelType w:val="multilevel"/>
    <w:tmpl w:val="04090023"/>
    <w:styleLink w:val="a2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073C38B4"/>
    <w:multiLevelType w:val="hybridMultilevel"/>
    <w:tmpl w:val="AD30B2D8"/>
    <w:lvl w:ilvl="0" w:tplc="8850D7E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166F2D"/>
    <w:multiLevelType w:val="multilevel"/>
    <w:tmpl w:val="22B848E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1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3990"/>
        </w:tabs>
        <w:ind w:left="425" w:hanging="425"/>
      </w:pPr>
      <w:rPr>
        <w:rFonts w:hint="eastAsia"/>
      </w:rPr>
    </w:lvl>
  </w:abstractNum>
  <w:abstractNum w:abstractNumId="14">
    <w:nsid w:val="12CC52EE"/>
    <w:multiLevelType w:val="hybridMultilevel"/>
    <w:tmpl w:val="69F417F8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19AA4711"/>
    <w:multiLevelType w:val="hybridMultilevel"/>
    <w:tmpl w:val="D320EDD0"/>
    <w:lvl w:ilvl="0" w:tplc="42180828">
      <w:start w:val="1"/>
      <w:numFmt w:val="decimal"/>
      <w:pStyle w:val="10"/>
      <w:lvlText w:val="%1."/>
      <w:lvlJc w:val="left"/>
      <w:pPr>
        <w:tabs>
          <w:tab w:val="num" w:pos="902"/>
        </w:tabs>
        <w:ind w:left="0" w:firstLine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5D338E2"/>
    <w:multiLevelType w:val="multilevel"/>
    <w:tmpl w:val="66C2A944"/>
    <w:styleLink w:val="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BD41A91"/>
    <w:multiLevelType w:val="hybridMultilevel"/>
    <w:tmpl w:val="CED8D58E"/>
    <w:lvl w:ilvl="0" w:tplc="7D940648">
      <w:start w:val="1"/>
      <w:numFmt w:val="decimal"/>
      <w:pStyle w:val="22"/>
      <w:lvlText w:val="(%1)"/>
      <w:lvlJc w:val="left"/>
      <w:pPr>
        <w:tabs>
          <w:tab w:val="num" w:pos="0"/>
        </w:tabs>
        <w:ind w:left="0" w:firstLine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8625360"/>
    <w:multiLevelType w:val="hybridMultilevel"/>
    <w:tmpl w:val="066CE170"/>
    <w:lvl w:ilvl="0" w:tplc="40B0EA98">
      <w:start w:val="1"/>
      <w:numFmt w:val="decimal"/>
      <w:pStyle w:val="23"/>
      <w:lvlText w:val="(%1)"/>
      <w:lvlJc w:val="left"/>
      <w:pPr>
        <w:tabs>
          <w:tab w:val="num" w:pos="902"/>
        </w:tabs>
        <w:ind w:left="902" w:hanging="70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94D7214"/>
    <w:multiLevelType w:val="multilevel"/>
    <w:tmpl w:val="B6101B88"/>
    <w:styleLink w:val="42"/>
    <w:lvl w:ilvl="0">
      <w:start w:val="1"/>
      <w:numFmt w:val="decimal"/>
      <w:lvlText w:val="第%1章"/>
      <w:lvlJc w:val="left"/>
      <w:pPr>
        <w:ind w:left="1485" w:hanging="10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0">
    <w:nsid w:val="3CF82577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46CF2C3F"/>
    <w:multiLevelType w:val="multilevel"/>
    <w:tmpl w:val="7A9C1E1C"/>
    <w:styleLink w:val="52"/>
    <w:lvl w:ilvl="0">
      <w:start w:val="1"/>
      <w:numFmt w:val="decimal"/>
      <w:lvlText w:val="第%1章 "/>
      <w:lvlJc w:val="left"/>
      <w:pPr>
        <w:ind w:left="1485" w:hanging="10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2">
    <w:nsid w:val="609A3336"/>
    <w:multiLevelType w:val="hybridMultilevel"/>
    <w:tmpl w:val="2E7EE0DA"/>
    <w:lvl w:ilvl="0" w:tplc="15B2AF86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7DF2369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05F2CAA"/>
    <w:multiLevelType w:val="multilevel"/>
    <w:tmpl w:val="72B8979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25">
    <w:nsid w:val="7A026210"/>
    <w:multiLevelType w:val="hybridMultilevel"/>
    <w:tmpl w:val="B54EEFEC"/>
    <w:lvl w:ilvl="0" w:tplc="BD76C7DA">
      <w:start w:val="1"/>
      <w:numFmt w:val="decimal"/>
      <w:pStyle w:val="33"/>
      <w:lvlText w:val="%1)"/>
      <w:lvlJc w:val="left"/>
      <w:pPr>
        <w:tabs>
          <w:tab w:val="num" w:pos="620"/>
        </w:tabs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21"/>
  </w:num>
  <w:num w:numId="5">
    <w:abstractNumId w:val="2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3"/>
  </w:num>
  <w:num w:numId="17">
    <w:abstractNumId w:val="20"/>
  </w:num>
  <w:num w:numId="18">
    <w:abstractNumId w:val="11"/>
  </w:num>
  <w:num w:numId="19">
    <w:abstractNumId w:val="25"/>
  </w:num>
  <w:num w:numId="20">
    <w:abstractNumId w:val="18"/>
  </w:num>
  <w:num w:numId="21">
    <w:abstractNumId w:val="13"/>
  </w:num>
  <w:num w:numId="22">
    <w:abstractNumId w:val="22"/>
  </w:num>
  <w:num w:numId="23">
    <w:abstractNumId w:val="17"/>
  </w:num>
  <w:num w:numId="24">
    <w:abstractNumId w:val="15"/>
  </w:num>
  <w:num w:numId="25">
    <w:abstractNumId w:val="12"/>
  </w:num>
  <w:num w:numId="26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26C"/>
    <w:rsid w:val="00002027"/>
    <w:rsid w:val="00002ED9"/>
    <w:rsid w:val="0001468E"/>
    <w:rsid w:val="00014B7A"/>
    <w:rsid w:val="000204E9"/>
    <w:rsid w:val="0002116B"/>
    <w:rsid w:val="00024DD3"/>
    <w:rsid w:val="00025179"/>
    <w:rsid w:val="000275E6"/>
    <w:rsid w:val="00031AE4"/>
    <w:rsid w:val="0003593C"/>
    <w:rsid w:val="0004098E"/>
    <w:rsid w:val="000438ED"/>
    <w:rsid w:val="00046852"/>
    <w:rsid w:val="00047099"/>
    <w:rsid w:val="0005099C"/>
    <w:rsid w:val="00060F1F"/>
    <w:rsid w:val="000629AA"/>
    <w:rsid w:val="00064D7F"/>
    <w:rsid w:val="00072BE9"/>
    <w:rsid w:val="000758B1"/>
    <w:rsid w:val="00076E69"/>
    <w:rsid w:val="000815DC"/>
    <w:rsid w:val="000838AE"/>
    <w:rsid w:val="0008597F"/>
    <w:rsid w:val="00085A8F"/>
    <w:rsid w:val="00092A80"/>
    <w:rsid w:val="000A348E"/>
    <w:rsid w:val="000A3C91"/>
    <w:rsid w:val="000B1906"/>
    <w:rsid w:val="000C2348"/>
    <w:rsid w:val="000C2A07"/>
    <w:rsid w:val="000C417E"/>
    <w:rsid w:val="000C7AC6"/>
    <w:rsid w:val="000D2D92"/>
    <w:rsid w:val="000D3C03"/>
    <w:rsid w:val="000D5541"/>
    <w:rsid w:val="000E0E4B"/>
    <w:rsid w:val="000E3491"/>
    <w:rsid w:val="000F2559"/>
    <w:rsid w:val="000F7C58"/>
    <w:rsid w:val="001009AA"/>
    <w:rsid w:val="0010341C"/>
    <w:rsid w:val="0010350E"/>
    <w:rsid w:val="00111948"/>
    <w:rsid w:val="0011506A"/>
    <w:rsid w:val="00117F2F"/>
    <w:rsid w:val="0012450E"/>
    <w:rsid w:val="00127A87"/>
    <w:rsid w:val="001330D0"/>
    <w:rsid w:val="00133308"/>
    <w:rsid w:val="00140AF3"/>
    <w:rsid w:val="00150A7E"/>
    <w:rsid w:val="001574D4"/>
    <w:rsid w:val="0015767D"/>
    <w:rsid w:val="00170643"/>
    <w:rsid w:val="00170BFD"/>
    <w:rsid w:val="00175B1D"/>
    <w:rsid w:val="00177784"/>
    <w:rsid w:val="00177A45"/>
    <w:rsid w:val="00181B10"/>
    <w:rsid w:val="00195D3B"/>
    <w:rsid w:val="001A68D4"/>
    <w:rsid w:val="001B0E4D"/>
    <w:rsid w:val="001B10C8"/>
    <w:rsid w:val="001B6C00"/>
    <w:rsid w:val="001D0D8A"/>
    <w:rsid w:val="001D70BE"/>
    <w:rsid w:val="001F0C3E"/>
    <w:rsid w:val="001F6656"/>
    <w:rsid w:val="001F7A51"/>
    <w:rsid w:val="00200EFC"/>
    <w:rsid w:val="002024CB"/>
    <w:rsid w:val="00202670"/>
    <w:rsid w:val="0021300A"/>
    <w:rsid w:val="0021357B"/>
    <w:rsid w:val="00214793"/>
    <w:rsid w:val="002170E4"/>
    <w:rsid w:val="00221D7B"/>
    <w:rsid w:val="00233E5D"/>
    <w:rsid w:val="0023404F"/>
    <w:rsid w:val="002346DB"/>
    <w:rsid w:val="00243F0B"/>
    <w:rsid w:val="00244A29"/>
    <w:rsid w:val="002577E9"/>
    <w:rsid w:val="002639B0"/>
    <w:rsid w:val="002657C0"/>
    <w:rsid w:val="00265896"/>
    <w:rsid w:val="00266C2A"/>
    <w:rsid w:val="00273EA5"/>
    <w:rsid w:val="00274D65"/>
    <w:rsid w:val="002841EC"/>
    <w:rsid w:val="002916C8"/>
    <w:rsid w:val="00291FE7"/>
    <w:rsid w:val="002934B4"/>
    <w:rsid w:val="002942E5"/>
    <w:rsid w:val="00296930"/>
    <w:rsid w:val="002A4FE8"/>
    <w:rsid w:val="002A5D56"/>
    <w:rsid w:val="002A78CB"/>
    <w:rsid w:val="002B147E"/>
    <w:rsid w:val="002B1652"/>
    <w:rsid w:val="002C0108"/>
    <w:rsid w:val="002C2399"/>
    <w:rsid w:val="002C5C39"/>
    <w:rsid w:val="002C683F"/>
    <w:rsid w:val="002C6FC5"/>
    <w:rsid w:val="002D0F6D"/>
    <w:rsid w:val="002D26C8"/>
    <w:rsid w:val="002D6D0D"/>
    <w:rsid w:val="002D736C"/>
    <w:rsid w:val="002E52DD"/>
    <w:rsid w:val="002F013A"/>
    <w:rsid w:val="003002F9"/>
    <w:rsid w:val="00306931"/>
    <w:rsid w:val="00306AE7"/>
    <w:rsid w:val="00315699"/>
    <w:rsid w:val="003178AB"/>
    <w:rsid w:val="003207C0"/>
    <w:rsid w:val="00320E79"/>
    <w:rsid w:val="00320F5E"/>
    <w:rsid w:val="00322034"/>
    <w:rsid w:val="00324BBE"/>
    <w:rsid w:val="00326ABD"/>
    <w:rsid w:val="0033098A"/>
    <w:rsid w:val="00334DFD"/>
    <w:rsid w:val="00334F1E"/>
    <w:rsid w:val="003356B2"/>
    <w:rsid w:val="00341A8C"/>
    <w:rsid w:val="00342F65"/>
    <w:rsid w:val="00347AF0"/>
    <w:rsid w:val="00354B5A"/>
    <w:rsid w:val="00355F4F"/>
    <w:rsid w:val="0035665F"/>
    <w:rsid w:val="00364186"/>
    <w:rsid w:val="003659C0"/>
    <w:rsid w:val="00366A09"/>
    <w:rsid w:val="00370423"/>
    <w:rsid w:val="003807C8"/>
    <w:rsid w:val="003832CC"/>
    <w:rsid w:val="003840C8"/>
    <w:rsid w:val="00397C82"/>
    <w:rsid w:val="003A0A27"/>
    <w:rsid w:val="003A1252"/>
    <w:rsid w:val="003A444A"/>
    <w:rsid w:val="003A4EAC"/>
    <w:rsid w:val="003A7885"/>
    <w:rsid w:val="003A7D26"/>
    <w:rsid w:val="003B21C6"/>
    <w:rsid w:val="003B6B4D"/>
    <w:rsid w:val="003C46F3"/>
    <w:rsid w:val="003D0A40"/>
    <w:rsid w:val="003D20DA"/>
    <w:rsid w:val="003D42A1"/>
    <w:rsid w:val="003D50E2"/>
    <w:rsid w:val="003D60D0"/>
    <w:rsid w:val="003D705F"/>
    <w:rsid w:val="003D7A61"/>
    <w:rsid w:val="003E0323"/>
    <w:rsid w:val="003E1431"/>
    <w:rsid w:val="003E4BD8"/>
    <w:rsid w:val="003E60FF"/>
    <w:rsid w:val="003F034E"/>
    <w:rsid w:val="003F1D13"/>
    <w:rsid w:val="003F2C2C"/>
    <w:rsid w:val="003F2E2E"/>
    <w:rsid w:val="003F6FE9"/>
    <w:rsid w:val="00403AEC"/>
    <w:rsid w:val="00404984"/>
    <w:rsid w:val="00417EF4"/>
    <w:rsid w:val="0042347D"/>
    <w:rsid w:val="00424625"/>
    <w:rsid w:val="00430638"/>
    <w:rsid w:val="004338FD"/>
    <w:rsid w:val="00437C28"/>
    <w:rsid w:val="0044394F"/>
    <w:rsid w:val="004472EE"/>
    <w:rsid w:val="00460C6E"/>
    <w:rsid w:val="004610C8"/>
    <w:rsid w:val="004721CA"/>
    <w:rsid w:val="00480D8F"/>
    <w:rsid w:val="004826A8"/>
    <w:rsid w:val="00490863"/>
    <w:rsid w:val="0049379C"/>
    <w:rsid w:val="0049498D"/>
    <w:rsid w:val="004973CC"/>
    <w:rsid w:val="004978FF"/>
    <w:rsid w:val="004A03FF"/>
    <w:rsid w:val="004A0ECC"/>
    <w:rsid w:val="004A217F"/>
    <w:rsid w:val="004A47BD"/>
    <w:rsid w:val="004A7A73"/>
    <w:rsid w:val="004A7AB7"/>
    <w:rsid w:val="004B3FDE"/>
    <w:rsid w:val="004B5947"/>
    <w:rsid w:val="004B6738"/>
    <w:rsid w:val="004C084F"/>
    <w:rsid w:val="004C107A"/>
    <w:rsid w:val="004C2658"/>
    <w:rsid w:val="004C43C3"/>
    <w:rsid w:val="004C44F6"/>
    <w:rsid w:val="004C4659"/>
    <w:rsid w:val="004C6DE8"/>
    <w:rsid w:val="004C7711"/>
    <w:rsid w:val="004D46D4"/>
    <w:rsid w:val="004E014B"/>
    <w:rsid w:val="004E094F"/>
    <w:rsid w:val="004E1226"/>
    <w:rsid w:val="004E425F"/>
    <w:rsid w:val="004E601E"/>
    <w:rsid w:val="004E6099"/>
    <w:rsid w:val="004E6B9E"/>
    <w:rsid w:val="004F0116"/>
    <w:rsid w:val="004F3FBC"/>
    <w:rsid w:val="00506EDD"/>
    <w:rsid w:val="0051033C"/>
    <w:rsid w:val="00511B3A"/>
    <w:rsid w:val="00512392"/>
    <w:rsid w:val="00513F02"/>
    <w:rsid w:val="00514461"/>
    <w:rsid w:val="00520585"/>
    <w:rsid w:val="00524F3E"/>
    <w:rsid w:val="00525630"/>
    <w:rsid w:val="00525FBF"/>
    <w:rsid w:val="0054219E"/>
    <w:rsid w:val="00553847"/>
    <w:rsid w:val="00557375"/>
    <w:rsid w:val="005612FC"/>
    <w:rsid w:val="0057036B"/>
    <w:rsid w:val="005712E5"/>
    <w:rsid w:val="005727DB"/>
    <w:rsid w:val="00575925"/>
    <w:rsid w:val="005810F7"/>
    <w:rsid w:val="00585A49"/>
    <w:rsid w:val="005904C4"/>
    <w:rsid w:val="005907E2"/>
    <w:rsid w:val="00591244"/>
    <w:rsid w:val="005925B0"/>
    <w:rsid w:val="005948DA"/>
    <w:rsid w:val="00596B07"/>
    <w:rsid w:val="0059791F"/>
    <w:rsid w:val="005A0E24"/>
    <w:rsid w:val="005A15FC"/>
    <w:rsid w:val="005A1834"/>
    <w:rsid w:val="005A196A"/>
    <w:rsid w:val="005A4519"/>
    <w:rsid w:val="005A51A5"/>
    <w:rsid w:val="005A72AF"/>
    <w:rsid w:val="005A76D7"/>
    <w:rsid w:val="005A7E09"/>
    <w:rsid w:val="005B109F"/>
    <w:rsid w:val="005C3B54"/>
    <w:rsid w:val="005C55A6"/>
    <w:rsid w:val="005E3CF8"/>
    <w:rsid w:val="005F0CEE"/>
    <w:rsid w:val="005F16C4"/>
    <w:rsid w:val="005F3FDB"/>
    <w:rsid w:val="005F7FC3"/>
    <w:rsid w:val="00601E94"/>
    <w:rsid w:val="0061464A"/>
    <w:rsid w:val="00631077"/>
    <w:rsid w:val="006356A2"/>
    <w:rsid w:val="006378AB"/>
    <w:rsid w:val="00642047"/>
    <w:rsid w:val="006525ED"/>
    <w:rsid w:val="006569D0"/>
    <w:rsid w:val="00663B31"/>
    <w:rsid w:val="00664256"/>
    <w:rsid w:val="0066590A"/>
    <w:rsid w:val="006710DE"/>
    <w:rsid w:val="006728D2"/>
    <w:rsid w:val="00672ED5"/>
    <w:rsid w:val="00673DB2"/>
    <w:rsid w:val="006815B7"/>
    <w:rsid w:val="006853AB"/>
    <w:rsid w:val="00685EBF"/>
    <w:rsid w:val="00686758"/>
    <w:rsid w:val="00690FBA"/>
    <w:rsid w:val="006913C6"/>
    <w:rsid w:val="00691B08"/>
    <w:rsid w:val="00692329"/>
    <w:rsid w:val="006A77EC"/>
    <w:rsid w:val="006B4F57"/>
    <w:rsid w:val="006C287A"/>
    <w:rsid w:val="006C5136"/>
    <w:rsid w:val="006C6B6A"/>
    <w:rsid w:val="006D4A24"/>
    <w:rsid w:val="006E68B1"/>
    <w:rsid w:val="00703BDB"/>
    <w:rsid w:val="00714981"/>
    <w:rsid w:val="00715A11"/>
    <w:rsid w:val="00721D20"/>
    <w:rsid w:val="00721F67"/>
    <w:rsid w:val="00723EE2"/>
    <w:rsid w:val="00725B9A"/>
    <w:rsid w:val="00725DB3"/>
    <w:rsid w:val="00734993"/>
    <w:rsid w:val="00734AE5"/>
    <w:rsid w:val="00734D7B"/>
    <w:rsid w:val="00737FF8"/>
    <w:rsid w:val="00743336"/>
    <w:rsid w:val="00751C1F"/>
    <w:rsid w:val="007524F4"/>
    <w:rsid w:val="00754253"/>
    <w:rsid w:val="0076251D"/>
    <w:rsid w:val="00775922"/>
    <w:rsid w:val="0077779C"/>
    <w:rsid w:val="007811B6"/>
    <w:rsid w:val="00783FFE"/>
    <w:rsid w:val="007842A0"/>
    <w:rsid w:val="007933B7"/>
    <w:rsid w:val="0079393F"/>
    <w:rsid w:val="00795280"/>
    <w:rsid w:val="00797F38"/>
    <w:rsid w:val="007A4BE8"/>
    <w:rsid w:val="007B093A"/>
    <w:rsid w:val="007B283C"/>
    <w:rsid w:val="007B698B"/>
    <w:rsid w:val="007C1E0B"/>
    <w:rsid w:val="007C459B"/>
    <w:rsid w:val="007D2515"/>
    <w:rsid w:val="007D2C0C"/>
    <w:rsid w:val="007E2787"/>
    <w:rsid w:val="007E299A"/>
    <w:rsid w:val="007F7A0D"/>
    <w:rsid w:val="0080732B"/>
    <w:rsid w:val="0081363F"/>
    <w:rsid w:val="008175E2"/>
    <w:rsid w:val="00817A10"/>
    <w:rsid w:val="0082228E"/>
    <w:rsid w:val="00832197"/>
    <w:rsid w:val="0083608F"/>
    <w:rsid w:val="0083706C"/>
    <w:rsid w:val="00844DCD"/>
    <w:rsid w:val="00857061"/>
    <w:rsid w:val="0086263F"/>
    <w:rsid w:val="00863620"/>
    <w:rsid w:val="00866ACA"/>
    <w:rsid w:val="00871CF9"/>
    <w:rsid w:val="00872841"/>
    <w:rsid w:val="00873632"/>
    <w:rsid w:val="0087599F"/>
    <w:rsid w:val="00877067"/>
    <w:rsid w:val="00885119"/>
    <w:rsid w:val="0089026C"/>
    <w:rsid w:val="00890283"/>
    <w:rsid w:val="008914BA"/>
    <w:rsid w:val="00891BD4"/>
    <w:rsid w:val="00892152"/>
    <w:rsid w:val="00895248"/>
    <w:rsid w:val="00896FBA"/>
    <w:rsid w:val="008A2574"/>
    <w:rsid w:val="008A495C"/>
    <w:rsid w:val="008A77B8"/>
    <w:rsid w:val="008A7824"/>
    <w:rsid w:val="008B2039"/>
    <w:rsid w:val="008B270B"/>
    <w:rsid w:val="008C1307"/>
    <w:rsid w:val="008C1411"/>
    <w:rsid w:val="008C3B13"/>
    <w:rsid w:val="008C61F0"/>
    <w:rsid w:val="008C66D5"/>
    <w:rsid w:val="008D3366"/>
    <w:rsid w:val="008D3757"/>
    <w:rsid w:val="008D627F"/>
    <w:rsid w:val="008D63EC"/>
    <w:rsid w:val="008D721C"/>
    <w:rsid w:val="008E06C6"/>
    <w:rsid w:val="008E10B9"/>
    <w:rsid w:val="008E45FD"/>
    <w:rsid w:val="008E5A16"/>
    <w:rsid w:val="008E5E56"/>
    <w:rsid w:val="008E6AC2"/>
    <w:rsid w:val="008F6584"/>
    <w:rsid w:val="008F7C2B"/>
    <w:rsid w:val="00905EAB"/>
    <w:rsid w:val="00910043"/>
    <w:rsid w:val="00910624"/>
    <w:rsid w:val="00915B34"/>
    <w:rsid w:val="00927AFF"/>
    <w:rsid w:val="009343D6"/>
    <w:rsid w:val="009348D6"/>
    <w:rsid w:val="00934D32"/>
    <w:rsid w:val="00936AE8"/>
    <w:rsid w:val="00937FC8"/>
    <w:rsid w:val="00940E8D"/>
    <w:rsid w:val="00941FBD"/>
    <w:rsid w:val="0094782F"/>
    <w:rsid w:val="00947E54"/>
    <w:rsid w:val="0095245A"/>
    <w:rsid w:val="0095375E"/>
    <w:rsid w:val="00956497"/>
    <w:rsid w:val="009565E2"/>
    <w:rsid w:val="0096315A"/>
    <w:rsid w:val="00964FBB"/>
    <w:rsid w:val="009675C4"/>
    <w:rsid w:val="009708F4"/>
    <w:rsid w:val="009742CB"/>
    <w:rsid w:val="00976E56"/>
    <w:rsid w:val="009773A6"/>
    <w:rsid w:val="00983AA3"/>
    <w:rsid w:val="00992327"/>
    <w:rsid w:val="009924A1"/>
    <w:rsid w:val="00996E07"/>
    <w:rsid w:val="00996EE9"/>
    <w:rsid w:val="009A0523"/>
    <w:rsid w:val="009B69C1"/>
    <w:rsid w:val="009C0D5C"/>
    <w:rsid w:val="009C43D4"/>
    <w:rsid w:val="009D1BA1"/>
    <w:rsid w:val="009D42A4"/>
    <w:rsid w:val="009E0556"/>
    <w:rsid w:val="009E2CAB"/>
    <w:rsid w:val="009E44CD"/>
    <w:rsid w:val="009E51FF"/>
    <w:rsid w:val="009E72F3"/>
    <w:rsid w:val="009F45BD"/>
    <w:rsid w:val="009F5F2B"/>
    <w:rsid w:val="00A02D0E"/>
    <w:rsid w:val="00A03F5E"/>
    <w:rsid w:val="00A04B16"/>
    <w:rsid w:val="00A05A1F"/>
    <w:rsid w:val="00A061C2"/>
    <w:rsid w:val="00A0755C"/>
    <w:rsid w:val="00A126BA"/>
    <w:rsid w:val="00A137A2"/>
    <w:rsid w:val="00A20998"/>
    <w:rsid w:val="00A211DE"/>
    <w:rsid w:val="00A26D2B"/>
    <w:rsid w:val="00A30A3D"/>
    <w:rsid w:val="00A32276"/>
    <w:rsid w:val="00A34A09"/>
    <w:rsid w:val="00A43A38"/>
    <w:rsid w:val="00A44B7A"/>
    <w:rsid w:val="00A44F11"/>
    <w:rsid w:val="00A55E4A"/>
    <w:rsid w:val="00A61039"/>
    <w:rsid w:val="00A6197C"/>
    <w:rsid w:val="00A62A2B"/>
    <w:rsid w:val="00A62E75"/>
    <w:rsid w:val="00A72F13"/>
    <w:rsid w:val="00A81535"/>
    <w:rsid w:val="00A82778"/>
    <w:rsid w:val="00A82EF3"/>
    <w:rsid w:val="00A938F2"/>
    <w:rsid w:val="00A95DCE"/>
    <w:rsid w:val="00A962E2"/>
    <w:rsid w:val="00AA01A4"/>
    <w:rsid w:val="00AA0B42"/>
    <w:rsid w:val="00AA361D"/>
    <w:rsid w:val="00AA4300"/>
    <w:rsid w:val="00AA70A9"/>
    <w:rsid w:val="00AA720D"/>
    <w:rsid w:val="00AB0D98"/>
    <w:rsid w:val="00AB34FF"/>
    <w:rsid w:val="00AB566A"/>
    <w:rsid w:val="00AE030D"/>
    <w:rsid w:val="00AE4404"/>
    <w:rsid w:val="00AE44DF"/>
    <w:rsid w:val="00AE629E"/>
    <w:rsid w:val="00AE6E87"/>
    <w:rsid w:val="00AF1BCD"/>
    <w:rsid w:val="00AF3B7C"/>
    <w:rsid w:val="00AF4F92"/>
    <w:rsid w:val="00B005EB"/>
    <w:rsid w:val="00B170C8"/>
    <w:rsid w:val="00B25BDE"/>
    <w:rsid w:val="00B32A2B"/>
    <w:rsid w:val="00B353C8"/>
    <w:rsid w:val="00B4459B"/>
    <w:rsid w:val="00B47E49"/>
    <w:rsid w:val="00B52866"/>
    <w:rsid w:val="00B55E07"/>
    <w:rsid w:val="00B57618"/>
    <w:rsid w:val="00B57A40"/>
    <w:rsid w:val="00B637F0"/>
    <w:rsid w:val="00B7363F"/>
    <w:rsid w:val="00B73BFF"/>
    <w:rsid w:val="00B740ED"/>
    <w:rsid w:val="00B7445E"/>
    <w:rsid w:val="00B775E9"/>
    <w:rsid w:val="00B82E42"/>
    <w:rsid w:val="00B90A46"/>
    <w:rsid w:val="00BA1E7D"/>
    <w:rsid w:val="00BA56C2"/>
    <w:rsid w:val="00BA578B"/>
    <w:rsid w:val="00BA6BF8"/>
    <w:rsid w:val="00BA6C00"/>
    <w:rsid w:val="00BA7574"/>
    <w:rsid w:val="00BA7739"/>
    <w:rsid w:val="00BB4A70"/>
    <w:rsid w:val="00BC0CC3"/>
    <w:rsid w:val="00BC12D5"/>
    <w:rsid w:val="00BC3602"/>
    <w:rsid w:val="00BC3F79"/>
    <w:rsid w:val="00BC5615"/>
    <w:rsid w:val="00BD207B"/>
    <w:rsid w:val="00BD52C9"/>
    <w:rsid w:val="00BD6EEC"/>
    <w:rsid w:val="00BD71A2"/>
    <w:rsid w:val="00BE133E"/>
    <w:rsid w:val="00BE2300"/>
    <w:rsid w:val="00BE5C54"/>
    <w:rsid w:val="00BE5E69"/>
    <w:rsid w:val="00BF4507"/>
    <w:rsid w:val="00BF45E5"/>
    <w:rsid w:val="00C0189B"/>
    <w:rsid w:val="00C02EE3"/>
    <w:rsid w:val="00C05269"/>
    <w:rsid w:val="00C104A3"/>
    <w:rsid w:val="00C10B41"/>
    <w:rsid w:val="00C134A5"/>
    <w:rsid w:val="00C153A2"/>
    <w:rsid w:val="00C15420"/>
    <w:rsid w:val="00C1551D"/>
    <w:rsid w:val="00C2135F"/>
    <w:rsid w:val="00C222B1"/>
    <w:rsid w:val="00C23157"/>
    <w:rsid w:val="00C25F32"/>
    <w:rsid w:val="00C302AB"/>
    <w:rsid w:val="00C30F44"/>
    <w:rsid w:val="00C334B8"/>
    <w:rsid w:val="00C4163B"/>
    <w:rsid w:val="00C449E8"/>
    <w:rsid w:val="00C45E6A"/>
    <w:rsid w:val="00C46276"/>
    <w:rsid w:val="00C57014"/>
    <w:rsid w:val="00C611A0"/>
    <w:rsid w:val="00C61B3F"/>
    <w:rsid w:val="00C652A1"/>
    <w:rsid w:val="00C67219"/>
    <w:rsid w:val="00C74B2A"/>
    <w:rsid w:val="00C77DDA"/>
    <w:rsid w:val="00C80CC1"/>
    <w:rsid w:val="00C814D4"/>
    <w:rsid w:val="00C81DAB"/>
    <w:rsid w:val="00C82088"/>
    <w:rsid w:val="00C829EB"/>
    <w:rsid w:val="00C8645D"/>
    <w:rsid w:val="00C91B9A"/>
    <w:rsid w:val="00C9344C"/>
    <w:rsid w:val="00C96686"/>
    <w:rsid w:val="00CA37AE"/>
    <w:rsid w:val="00CB26D6"/>
    <w:rsid w:val="00CC2A2E"/>
    <w:rsid w:val="00CC4BA4"/>
    <w:rsid w:val="00CD2724"/>
    <w:rsid w:val="00CD485E"/>
    <w:rsid w:val="00CD654A"/>
    <w:rsid w:val="00CE06AC"/>
    <w:rsid w:val="00CE1399"/>
    <w:rsid w:val="00CE3935"/>
    <w:rsid w:val="00CE4AB4"/>
    <w:rsid w:val="00CF37B1"/>
    <w:rsid w:val="00CF6EF6"/>
    <w:rsid w:val="00CF778A"/>
    <w:rsid w:val="00D02A9D"/>
    <w:rsid w:val="00D05210"/>
    <w:rsid w:val="00D0668D"/>
    <w:rsid w:val="00D13459"/>
    <w:rsid w:val="00D15714"/>
    <w:rsid w:val="00D20A22"/>
    <w:rsid w:val="00D21805"/>
    <w:rsid w:val="00D308FC"/>
    <w:rsid w:val="00D351EC"/>
    <w:rsid w:val="00D35596"/>
    <w:rsid w:val="00D44BF8"/>
    <w:rsid w:val="00D47268"/>
    <w:rsid w:val="00D4760F"/>
    <w:rsid w:val="00D60CB8"/>
    <w:rsid w:val="00D623C1"/>
    <w:rsid w:val="00D6356D"/>
    <w:rsid w:val="00D63970"/>
    <w:rsid w:val="00D71DF5"/>
    <w:rsid w:val="00D736CC"/>
    <w:rsid w:val="00D76763"/>
    <w:rsid w:val="00D7763A"/>
    <w:rsid w:val="00D81520"/>
    <w:rsid w:val="00D83F27"/>
    <w:rsid w:val="00D846C6"/>
    <w:rsid w:val="00D874E0"/>
    <w:rsid w:val="00D92C44"/>
    <w:rsid w:val="00D9381E"/>
    <w:rsid w:val="00D94A6B"/>
    <w:rsid w:val="00D9662B"/>
    <w:rsid w:val="00DA247C"/>
    <w:rsid w:val="00DA476D"/>
    <w:rsid w:val="00DB156E"/>
    <w:rsid w:val="00DC0DA6"/>
    <w:rsid w:val="00DD6E15"/>
    <w:rsid w:val="00DE0E05"/>
    <w:rsid w:val="00DE374D"/>
    <w:rsid w:val="00DF7DCD"/>
    <w:rsid w:val="00E003CE"/>
    <w:rsid w:val="00E00440"/>
    <w:rsid w:val="00E04106"/>
    <w:rsid w:val="00E05B6D"/>
    <w:rsid w:val="00E0765A"/>
    <w:rsid w:val="00E07C86"/>
    <w:rsid w:val="00E22779"/>
    <w:rsid w:val="00E25197"/>
    <w:rsid w:val="00E26C3A"/>
    <w:rsid w:val="00E32245"/>
    <w:rsid w:val="00E33C67"/>
    <w:rsid w:val="00E44E12"/>
    <w:rsid w:val="00E464DC"/>
    <w:rsid w:val="00E51BC3"/>
    <w:rsid w:val="00E51CC9"/>
    <w:rsid w:val="00E53D3E"/>
    <w:rsid w:val="00E5701A"/>
    <w:rsid w:val="00E63B7C"/>
    <w:rsid w:val="00E63C45"/>
    <w:rsid w:val="00E6488D"/>
    <w:rsid w:val="00E7123B"/>
    <w:rsid w:val="00E72E11"/>
    <w:rsid w:val="00E80DF5"/>
    <w:rsid w:val="00E845C0"/>
    <w:rsid w:val="00E86A86"/>
    <w:rsid w:val="00EA0CC2"/>
    <w:rsid w:val="00EA2136"/>
    <w:rsid w:val="00EA35C1"/>
    <w:rsid w:val="00EA399C"/>
    <w:rsid w:val="00EA4F65"/>
    <w:rsid w:val="00EA52A1"/>
    <w:rsid w:val="00EB102B"/>
    <w:rsid w:val="00EB7EA3"/>
    <w:rsid w:val="00EC1470"/>
    <w:rsid w:val="00EC42CE"/>
    <w:rsid w:val="00ED49D7"/>
    <w:rsid w:val="00ED7EF4"/>
    <w:rsid w:val="00EE1483"/>
    <w:rsid w:val="00EE2299"/>
    <w:rsid w:val="00EE4531"/>
    <w:rsid w:val="00EE4BE9"/>
    <w:rsid w:val="00EF08BF"/>
    <w:rsid w:val="00EF1B04"/>
    <w:rsid w:val="00EF27FD"/>
    <w:rsid w:val="00EF5D66"/>
    <w:rsid w:val="00EF6DE6"/>
    <w:rsid w:val="00EF747A"/>
    <w:rsid w:val="00F00F2D"/>
    <w:rsid w:val="00F108D9"/>
    <w:rsid w:val="00F11909"/>
    <w:rsid w:val="00F15299"/>
    <w:rsid w:val="00F17EE6"/>
    <w:rsid w:val="00F20F37"/>
    <w:rsid w:val="00F25FD4"/>
    <w:rsid w:val="00F30AA0"/>
    <w:rsid w:val="00F33C15"/>
    <w:rsid w:val="00F415F9"/>
    <w:rsid w:val="00F418BA"/>
    <w:rsid w:val="00F44257"/>
    <w:rsid w:val="00F520C9"/>
    <w:rsid w:val="00F52511"/>
    <w:rsid w:val="00F57C0E"/>
    <w:rsid w:val="00F64A5A"/>
    <w:rsid w:val="00F70BC0"/>
    <w:rsid w:val="00F71BD4"/>
    <w:rsid w:val="00F71DA0"/>
    <w:rsid w:val="00F72933"/>
    <w:rsid w:val="00F77D04"/>
    <w:rsid w:val="00F83B65"/>
    <w:rsid w:val="00F84303"/>
    <w:rsid w:val="00F94629"/>
    <w:rsid w:val="00F94A29"/>
    <w:rsid w:val="00FA5C12"/>
    <w:rsid w:val="00FA68E0"/>
    <w:rsid w:val="00FC6C90"/>
    <w:rsid w:val="00FD4636"/>
    <w:rsid w:val="00FE193D"/>
    <w:rsid w:val="00FE34AA"/>
    <w:rsid w:val="00FF03C8"/>
    <w:rsid w:val="00FF4EE2"/>
    <w:rsid w:val="00FF564E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F6EF6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3"/>
    <w:next w:val="a4"/>
    <w:link w:val="1Char"/>
    <w:autoRedefine/>
    <w:uiPriority w:val="2"/>
    <w:qFormat/>
    <w:rsid w:val="00A44B7A"/>
    <w:pPr>
      <w:keepNext/>
      <w:keepLines/>
      <w:numPr>
        <w:numId w:val="21"/>
      </w:numPr>
      <w:spacing w:beforeLines="100" w:afterLines="100" w:line="240" w:lineRule="auto"/>
      <w:ind w:left="0" w:firstLine="0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1">
    <w:name w:val="heading 2"/>
    <w:basedOn w:val="a3"/>
    <w:next w:val="a4"/>
    <w:link w:val="2Char"/>
    <w:autoRedefine/>
    <w:uiPriority w:val="3"/>
    <w:qFormat/>
    <w:rsid w:val="00A44B7A"/>
    <w:pPr>
      <w:keepNext/>
      <w:keepLines/>
      <w:numPr>
        <w:ilvl w:val="1"/>
        <w:numId w:val="21"/>
      </w:numPr>
      <w:spacing w:line="240" w:lineRule="auto"/>
      <w:ind w:left="0" w:firstLine="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1">
    <w:name w:val="heading 3"/>
    <w:basedOn w:val="a3"/>
    <w:next w:val="a4"/>
    <w:link w:val="3Char"/>
    <w:autoRedefine/>
    <w:uiPriority w:val="4"/>
    <w:qFormat/>
    <w:rsid w:val="00A44B7A"/>
    <w:pPr>
      <w:keepNext/>
      <w:keepLines/>
      <w:numPr>
        <w:ilvl w:val="2"/>
        <w:numId w:val="21"/>
      </w:numPr>
      <w:spacing w:beforeLines="50" w:afterLines="50" w:line="24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1">
    <w:name w:val="heading 4"/>
    <w:basedOn w:val="a3"/>
    <w:next w:val="a4"/>
    <w:link w:val="4Char"/>
    <w:autoRedefine/>
    <w:uiPriority w:val="5"/>
    <w:qFormat/>
    <w:rsid w:val="00A44B7A"/>
    <w:pPr>
      <w:keepNext/>
      <w:keepLines/>
      <w:numPr>
        <w:ilvl w:val="3"/>
        <w:numId w:val="2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4"/>
      <w:szCs w:val="28"/>
    </w:rPr>
  </w:style>
  <w:style w:type="paragraph" w:styleId="51">
    <w:name w:val="heading 5"/>
    <w:basedOn w:val="a3"/>
    <w:next w:val="a4"/>
    <w:link w:val="5Char"/>
    <w:autoRedefine/>
    <w:uiPriority w:val="6"/>
    <w:qFormat/>
    <w:rsid w:val="00A44B7A"/>
    <w:pPr>
      <w:keepNext/>
      <w:keepLines/>
      <w:numPr>
        <w:ilvl w:val="4"/>
        <w:numId w:val="2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basedOn w:val="a3"/>
    <w:next w:val="a4"/>
    <w:link w:val="6Char"/>
    <w:autoRedefine/>
    <w:uiPriority w:val="9"/>
    <w:qFormat/>
    <w:rsid w:val="00A44B7A"/>
    <w:pPr>
      <w:keepNext/>
      <w:keepLines/>
      <w:numPr>
        <w:ilvl w:val="5"/>
        <w:numId w:val="5"/>
      </w:numPr>
      <w:spacing w:beforeLines="50" w:afterLines="50" w:line="240" w:lineRule="auto"/>
      <w:ind w:left="0" w:firstLine="0"/>
      <w:outlineLvl w:val="5"/>
    </w:pPr>
    <w:rPr>
      <w:rFonts w:ascii="Times New Roman" w:hAnsi="Times New Roman"/>
      <w:b/>
      <w:bCs/>
      <w:sz w:val="24"/>
      <w:szCs w:val="24"/>
    </w:rPr>
  </w:style>
  <w:style w:type="paragraph" w:styleId="7">
    <w:name w:val="heading 7"/>
    <w:basedOn w:val="a3"/>
    <w:next w:val="a4"/>
    <w:link w:val="7Char"/>
    <w:autoRedefine/>
    <w:uiPriority w:val="9"/>
    <w:qFormat/>
    <w:rsid w:val="00A44B7A"/>
    <w:pPr>
      <w:keepNext/>
      <w:keepLines/>
      <w:numPr>
        <w:ilvl w:val="6"/>
        <w:numId w:val="5"/>
      </w:numPr>
      <w:spacing w:beforeLines="50" w:afterLines="50" w:line="240" w:lineRule="auto"/>
      <w:ind w:left="0" w:firstLine="0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3"/>
    <w:next w:val="a4"/>
    <w:link w:val="8Char"/>
    <w:autoRedefine/>
    <w:uiPriority w:val="9"/>
    <w:qFormat/>
    <w:rsid w:val="00A44B7A"/>
    <w:pPr>
      <w:keepNext/>
      <w:keepLines/>
      <w:numPr>
        <w:ilvl w:val="7"/>
        <w:numId w:val="5"/>
      </w:numPr>
      <w:spacing w:beforeLines="50" w:afterLines="50" w:line="240" w:lineRule="auto"/>
      <w:ind w:left="0" w:firstLine="0"/>
      <w:outlineLvl w:val="7"/>
    </w:pPr>
    <w:rPr>
      <w:rFonts w:ascii="Times New Roman" w:hAnsi="Times New Roman"/>
      <w:b/>
      <w:sz w:val="24"/>
      <w:szCs w:val="24"/>
    </w:rPr>
  </w:style>
  <w:style w:type="paragraph" w:styleId="9">
    <w:name w:val="heading 9"/>
    <w:basedOn w:val="a3"/>
    <w:next w:val="a3"/>
    <w:link w:val="9Char"/>
    <w:uiPriority w:val="9"/>
    <w:qFormat/>
    <w:rsid w:val="00C222B1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basedOn w:val="a5"/>
    <w:uiPriority w:val="99"/>
    <w:rsid w:val="0087599F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F11909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4">
    <w:name w:val="toc 2"/>
    <w:basedOn w:val="a3"/>
    <w:next w:val="a3"/>
    <w:autoRedefine/>
    <w:uiPriority w:val="39"/>
    <w:qFormat/>
    <w:rsid w:val="00C334B8"/>
    <w:pPr>
      <w:ind w:left="210"/>
      <w:jc w:val="left"/>
    </w:pPr>
    <w:rPr>
      <w:smallCaps/>
      <w:sz w:val="20"/>
      <w:szCs w:val="20"/>
    </w:rPr>
  </w:style>
  <w:style w:type="paragraph" w:styleId="34">
    <w:name w:val="toc 3"/>
    <w:basedOn w:val="a3"/>
    <w:next w:val="a3"/>
    <w:autoRedefine/>
    <w:uiPriority w:val="39"/>
    <w:qFormat/>
    <w:rsid w:val="00C334B8"/>
    <w:pPr>
      <w:ind w:left="420"/>
      <w:jc w:val="left"/>
    </w:pPr>
    <w:rPr>
      <w:iCs/>
      <w:sz w:val="20"/>
      <w:szCs w:val="20"/>
    </w:rPr>
  </w:style>
  <w:style w:type="paragraph" w:styleId="43">
    <w:name w:val="toc 4"/>
    <w:basedOn w:val="a3"/>
    <w:next w:val="a3"/>
    <w:autoRedefine/>
    <w:uiPriority w:val="39"/>
    <w:semiHidden/>
    <w:unhideWhenUsed/>
    <w:rsid w:val="00C334B8"/>
    <w:pPr>
      <w:ind w:left="630"/>
      <w:jc w:val="left"/>
    </w:pPr>
    <w:rPr>
      <w:sz w:val="18"/>
      <w:szCs w:val="18"/>
    </w:rPr>
  </w:style>
  <w:style w:type="paragraph" w:styleId="53">
    <w:name w:val="toc 5"/>
    <w:basedOn w:val="a3"/>
    <w:next w:val="a3"/>
    <w:autoRedefine/>
    <w:uiPriority w:val="39"/>
    <w:semiHidden/>
    <w:unhideWhenUsed/>
    <w:rsid w:val="00C334B8"/>
    <w:pPr>
      <w:ind w:left="840"/>
      <w:jc w:val="left"/>
    </w:pPr>
    <w:rPr>
      <w:sz w:val="18"/>
      <w:szCs w:val="18"/>
    </w:rPr>
  </w:style>
  <w:style w:type="paragraph" w:styleId="60">
    <w:name w:val="toc 6"/>
    <w:basedOn w:val="a3"/>
    <w:next w:val="a3"/>
    <w:autoRedefine/>
    <w:uiPriority w:val="39"/>
    <w:semiHidden/>
    <w:unhideWhenUsed/>
    <w:rsid w:val="00F25FD4"/>
    <w:pPr>
      <w:ind w:left="1050"/>
      <w:jc w:val="left"/>
    </w:pPr>
    <w:rPr>
      <w:sz w:val="18"/>
      <w:szCs w:val="18"/>
    </w:rPr>
  </w:style>
  <w:style w:type="paragraph" w:styleId="70">
    <w:name w:val="toc 7"/>
    <w:basedOn w:val="a3"/>
    <w:next w:val="a3"/>
    <w:autoRedefine/>
    <w:uiPriority w:val="39"/>
    <w:semiHidden/>
    <w:unhideWhenUsed/>
    <w:rsid w:val="00F25FD4"/>
    <w:pPr>
      <w:ind w:left="1260"/>
      <w:jc w:val="left"/>
    </w:pPr>
    <w:rPr>
      <w:sz w:val="18"/>
      <w:szCs w:val="18"/>
    </w:rPr>
  </w:style>
  <w:style w:type="paragraph" w:styleId="80">
    <w:name w:val="toc 8"/>
    <w:basedOn w:val="a3"/>
    <w:next w:val="a3"/>
    <w:autoRedefine/>
    <w:uiPriority w:val="39"/>
    <w:semiHidden/>
    <w:unhideWhenUsed/>
    <w:rsid w:val="00F25FD4"/>
    <w:pPr>
      <w:ind w:left="1470"/>
      <w:jc w:val="left"/>
    </w:pPr>
    <w:rPr>
      <w:sz w:val="18"/>
      <w:szCs w:val="18"/>
    </w:rPr>
  </w:style>
  <w:style w:type="paragraph" w:styleId="90">
    <w:name w:val="toc 9"/>
    <w:basedOn w:val="a3"/>
    <w:next w:val="a3"/>
    <w:autoRedefine/>
    <w:uiPriority w:val="39"/>
    <w:semiHidden/>
    <w:unhideWhenUsed/>
    <w:rsid w:val="00F25FD4"/>
    <w:pPr>
      <w:ind w:left="1680"/>
      <w:jc w:val="left"/>
    </w:pPr>
    <w:rPr>
      <w:sz w:val="18"/>
      <w:szCs w:val="18"/>
    </w:rPr>
  </w:style>
  <w:style w:type="character" w:customStyle="1" w:styleId="1Char">
    <w:name w:val="标题 1 Char"/>
    <w:basedOn w:val="a5"/>
    <w:link w:val="1"/>
    <w:uiPriority w:val="2"/>
    <w:rsid w:val="00A44B7A"/>
    <w:rPr>
      <w:rFonts w:eastAsia="宋体"/>
      <w:b/>
      <w:bCs/>
      <w:kern w:val="44"/>
      <w:sz w:val="36"/>
      <w:szCs w:val="44"/>
      <w:lang w:val="en-US" w:eastAsia="zh-CN" w:bidi="ar-SA"/>
    </w:rPr>
  </w:style>
  <w:style w:type="numbering" w:styleId="1111110">
    <w:name w:val="Outline List 2"/>
    <w:basedOn w:val="a7"/>
    <w:semiHidden/>
    <w:rsid w:val="00306AE7"/>
    <w:pPr>
      <w:numPr>
        <w:numId w:val="16"/>
      </w:numPr>
    </w:pPr>
  </w:style>
  <w:style w:type="paragraph" w:styleId="a9">
    <w:name w:val="Balloon Text"/>
    <w:basedOn w:val="a3"/>
    <w:link w:val="Char"/>
    <w:uiPriority w:val="99"/>
    <w:semiHidden/>
    <w:unhideWhenUsed/>
    <w:rsid w:val="00F25FD4"/>
    <w:rPr>
      <w:sz w:val="18"/>
      <w:szCs w:val="18"/>
    </w:rPr>
  </w:style>
  <w:style w:type="character" w:customStyle="1" w:styleId="Char">
    <w:name w:val="批注框文本 Char"/>
    <w:basedOn w:val="a5"/>
    <w:link w:val="a9"/>
    <w:uiPriority w:val="99"/>
    <w:semiHidden/>
    <w:rsid w:val="00F25FD4"/>
    <w:rPr>
      <w:sz w:val="18"/>
      <w:szCs w:val="18"/>
    </w:rPr>
  </w:style>
  <w:style w:type="character" w:customStyle="1" w:styleId="2Char">
    <w:name w:val="标题 2 Char"/>
    <w:basedOn w:val="a5"/>
    <w:link w:val="21"/>
    <w:uiPriority w:val="3"/>
    <w:rsid w:val="00A44B7A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5"/>
    <w:link w:val="31"/>
    <w:uiPriority w:val="4"/>
    <w:rsid w:val="00A44B7A"/>
    <w:rPr>
      <w:rFonts w:eastAsia="宋体"/>
      <w:b/>
      <w:bCs/>
      <w:kern w:val="2"/>
      <w:sz w:val="24"/>
      <w:szCs w:val="32"/>
      <w:lang w:val="en-US" w:eastAsia="zh-CN" w:bidi="ar-SA"/>
    </w:rPr>
  </w:style>
  <w:style w:type="paragraph" w:styleId="aa">
    <w:name w:val="Document Map"/>
    <w:basedOn w:val="a3"/>
    <w:link w:val="Char0"/>
    <w:uiPriority w:val="99"/>
    <w:semiHidden/>
    <w:unhideWhenUsed/>
    <w:rsid w:val="00F415F9"/>
    <w:rPr>
      <w:rFonts w:ascii="宋体"/>
      <w:sz w:val="18"/>
      <w:szCs w:val="18"/>
    </w:rPr>
  </w:style>
  <w:style w:type="character" w:customStyle="1" w:styleId="Char0">
    <w:name w:val="文档结构图 Char"/>
    <w:basedOn w:val="a5"/>
    <w:link w:val="aa"/>
    <w:uiPriority w:val="99"/>
    <w:semiHidden/>
    <w:rsid w:val="00F415F9"/>
    <w:rPr>
      <w:rFonts w:ascii="宋体" w:eastAsia="宋体"/>
      <w:sz w:val="18"/>
      <w:szCs w:val="18"/>
    </w:rPr>
  </w:style>
  <w:style w:type="paragraph" w:styleId="ab">
    <w:name w:val="header"/>
    <w:basedOn w:val="a3"/>
    <w:link w:val="Char1"/>
    <w:uiPriority w:val="99"/>
    <w:unhideWhenUsed/>
    <w:rsid w:val="008A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b"/>
    <w:uiPriority w:val="99"/>
    <w:rsid w:val="008A2574"/>
    <w:rPr>
      <w:sz w:val="18"/>
      <w:szCs w:val="18"/>
    </w:rPr>
  </w:style>
  <w:style w:type="paragraph" w:styleId="ac">
    <w:name w:val="footer"/>
    <w:basedOn w:val="a3"/>
    <w:link w:val="Char2"/>
    <w:uiPriority w:val="99"/>
    <w:unhideWhenUsed/>
    <w:rsid w:val="008A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c"/>
    <w:uiPriority w:val="99"/>
    <w:rsid w:val="008A2574"/>
    <w:rPr>
      <w:sz w:val="18"/>
      <w:szCs w:val="18"/>
    </w:rPr>
  </w:style>
  <w:style w:type="table" w:styleId="ad">
    <w:name w:val="Table Grid"/>
    <w:basedOn w:val="a6"/>
    <w:uiPriority w:val="59"/>
    <w:semiHidden/>
    <w:rsid w:val="001330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3"/>
    <w:next w:val="a3"/>
    <w:link w:val="Char3"/>
    <w:uiPriority w:val="99"/>
    <w:semiHidden/>
    <w:unhideWhenUsed/>
    <w:rsid w:val="005904C4"/>
    <w:pPr>
      <w:ind w:leftChars="2500" w:left="100"/>
    </w:pPr>
  </w:style>
  <w:style w:type="character" w:customStyle="1" w:styleId="Char3">
    <w:name w:val="日期 Char"/>
    <w:basedOn w:val="a5"/>
    <w:link w:val="ae"/>
    <w:uiPriority w:val="99"/>
    <w:semiHidden/>
    <w:rsid w:val="005904C4"/>
  </w:style>
  <w:style w:type="paragraph" w:customStyle="1" w:styleId="af">
    <w:name w:val="正文 居中"/>
    <w:basedOn w:val="a3"/>
    <w:semiHidden/>
    <w:rsid w:val="000C7AC6"/>
    <w:pPr>
      <w:jc w:val="center"/>
    </w:pPr>
    <w:rPr>
      <w:rFonts w:ascii="Times New Roman" w:hAnsi="Times New Roman" w:cs="宋体"/>
      <w:sz w:val="24"/>
      <w:szCs w:val="20"/>
    </w:rPr>
  </w:style>
  <w:style w:type="numbering" w:styleId="111111">
    <w:name w:val="Outline List 1"/>
    <w:basedOn w:val="a7"/>
    <w:semiHidden/>
    <w:rsid w:val="00306AE7"/>
    <w:pPr>
      <w:numPr>
        <w:numId w:val="17"/>
      </w:numPr>
    </w:pPr>
  </w:style>
  <w:style w:type="table" w:customStyle="1" w:styleId="13">
    <w:name w:val="浅色底纹1"/>
    <w:basedOn w:val="a6"/>
    <w:uiPriority w:val="60"/>
    <w:semiHidden/>
    <w:rsid w:val="007C45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f0">
    <w:name w:val="大标题"/>
    <w:basedOn w:val="a3"/>
    <w:next w:val="a4"/>
    <w:autoRedefine/>
    <w:qFormat/>
    <w:rsid w:val="00A137A2"/>
    <w:pPr>
      <w:spacing w:beforeLines="50" w:afterLines="50"/>
      <w:ind w:firstLine="420"/>
      <w:jc w:val="center"/>
      <w:outlineLvl w:val="0"/>
    </w:pPr>
    <w:rPr>
      <w:rFonts w:ascii="宋体" w:hAnsi="宋体"/>
      <w:b/>
      <w:sz w:val="44"/>
      <w:szCs w:val="28"/>
    </w:rPr>
  </w:style>
  <w:style w:type="paragraph" w:customStyle="1" w:styleId="25">
    <w:name w:val="样式2"/>
    <w:basedOn w:val="a3"/>
    <w:autoRedefine/>
    <w:semiHidden/>
    <w:rsid w:val="009773A6"/>
    <w:pPr>
      <w:ind w:left="851" w:hanging="567"/>
      <w:outlineLvl w:val="0"/>
    </w:pPr>
    <w:rPr>
      <w:rFonts w:ascii="宋体" w:hAnsi="宋体"/>
      <w:szCs w:val="21"/>
    </w:rPr>
  </w:style>
  <w:style w:type="character" w:styleId="HTML">
    <w:name w:val="HTML Variable"/>
    <w:basedOn w:val="a5"/>
    <w:semiHidden/>
    <w:rsid w:val="00306AE7"/>
    <w:rPr>
      <w:i/>
      <w:iCs/>
    </w:rPr>
  </w:style>
  <w:style w:type="character" w:customStyle="1" w:styleId="4Char">
    <w:name w:val="标题 4 Char"/>
    <w:basedOn w:val="a5"/>
    <w:link w:val="41"/>
    <w:uiPriority w:val="5"/>
    <w:rsid w:val="00A44B7A"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5Char">
    <w:name w:val="标题 5 Char"/>
    <w:basedOn w:val="a5"/>
    <w:link w:val="51"/>
    <w:uiPriority w:val="6"/>
    <w:rsid w:val="00A44B7A"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6Char">
    <w:name w:val="标题 6 Char"/>
    <w:basedOn w:val="a5"/>
    <w:link w:val="6"/>
    <w:uiPriority w:val="9"/>
    <w:semiHidden/>
    <w:rsid w:val="00A44B7A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basedOn w:val="a5"/>
    <w:link w:val="7"/>
    <w:uiPriority w:val="9"/>
    <w:semiHidden/>
    <w:rsid w:val="00A44B7A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basedOn w:val="a5"/>
    <w:link w:val="8"/>
    <w:uiPriority w:val="9"/>
    <w:semiHidden/>
    <w:rsid w:val="00A44B7A"/>
    <w:rPr>
      <w:rFonts w:eastAsia="宋体"/>
      <w:b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basedOn w:val="a5"/>
    <w:link w:val="9"/>
    <w:uiPriority w:val="9"/>
    <w:semiHidden/>
    <w:rsid w:val="00C222B1"/>
    <w:rPr>
      <w:rFonts w:ascii="Cambria" w:eastAsia="宋体" w:hAnsi="Cambria"/>
      <w:kern w:val="2"/>
      <w:sz w:val="21"/>
      <w:szCs w:val="21"/>
      <w:lang w:val="en-US" w:eastAsia="zh-CN" w:bidi="ar-SA"/>
    </w:rPr>
  </w:style>
  <w:style w:type="numbering" w:customStyle="1" w:styleId="a1">
    <w:name w:val="二级标题"/>
    <w:uiPriority w:val="99"/>
    <w:semiHidden/>
    <w:rsid w:val="00181B10"/>
    <w:pPr>
      <w:numPr>
        <w:numId w:val="1"/>
      </w:numPr>
    </w:pPr>
  </w:style>
  <w:style w:type="paragraph" w:customStyle="1" w:styleId="af1">
    <w:name w:val="表头文字样式"/>
    <w:basedOn w:val="a4"/>
    <w:rsid w:val="00525630"/>
    <w:pPr>
      <w:ind w:firstLineChars="0" w:firstLine="0"/>
      <w:jc w:val="center"/>
    </w:pPr>
    <w:rPr>
      <w:b/>
      <w:sz w:val="21"/>
    </w:rPr>
  </w:style>
  <w:style w:type="numbering" w:customStyle="1" w:styleId="32">
    <w:name w:val="样式3"/>
    <w:uiPriority w:val="99"/>
    <w:semiHidden/>
    <w:rsid w:val="00A55E4A"/>
    <w:pPr>
      <w:numPr>
        <w:numId w:val="2"/>
      </w:numPr>
    </w:pPr>
  </w:style>
  <w:style w:type="numbering" w:customStyle="1" w:styleId="42">
    <w:name w:val="样式4"/>
    <w:uiPriority w:val="99"/>
    <w:semiHidden/>
    <w:rsid w:val="00885119"/>
    <w:pPr>
      <w:numPr>
        <w:numId w:val="3"/>
      </w:numPr>
    </w:pPr>
  </w:style>
  <w:style w:type="numbering" w:customStyle="1" w:styleId="52">
    <w:name w:val="样式5"/>
    <w:uiPriority w:val="99"/>
    <w:semiHidden/>
    <w:rsid w:val="00D02A9D"/>
    <w:pPr>
      <w:numPr>
        <w:numId w:val="4"/>
      </w:numPr>
    </w:pPr>
  </w:style>
  <w:style w:type="character" w:styleId="HTML0">
    <w:name w:val="HTML Typewriter"/>
    <w:basedOn w:val="a5"/>
    <w:semiHidden/>
    <w:rsid w:val="00306AE7"/>
    <w:rPr>
      <w:rFonts w:ascii="Courier New" w:hAnsi="Courier New" w:cs="Courier New"/>
      <w:sz w:val="20"/>
      <w:szCs w:val="20"/>
    </w:rPr>
  </w:style>
  <w:style w:type="paragraph" w:customStyle="1" w:styleId="a4">
    <w:name w:val="正文样式"/>
    <w:basedOn w:val="a3"/>
    <w:link w:val="Char4"/>
    <w:uiPriority w:val="7"/>
    <w:qFormat/>
    <w:rsid w:val="00CF37B1"/>
    <w:pPr>
      <w:ind w:firstLineChars="200" w:firstLine="480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5"/>
    <w:semiHidden/>
    <w:rsid w:val="00306AE7"/>
    <w:rPr>
      <w:rFonts w:ascii="Courier New" w:hAnsi="Courier New" w:cs="Courier New"/>
      <w:sz w:val="20"/>
      <w:szCs w:val="20"/>
    </w:rPr>
  </w:style>
  <w:style w:type="paragraph" w:customStyle="1" w:styleId="af2">
    <w:name w:val="前言一级标题样式"/>
    <w:basedOn w:val="a3"/>
    <w:next w:val="a4"/>
    <w:autoRedefine/>
    <w:uiPriority w:val="1"/>
    <w:qFormat/>
    <w:rsid w:val="00C30F44"/>
    <w:pPr>
      <w:ind w:firstLineChars="200" w:firstLine="643"/>
      <w:outlineLvl w:val="0"/>
    </w:pPr>
    <w:rPr>
      <w:rFonts w:ascii="宋体" w:hAnsi="宋体"/>
      <w:b/>
      <w:sz w:val="32"/>
      <w:szCs w:val="24"/>
    </w:rPr>
  </w:style>
  <w:style w:type="paragraph" w:styleId="HTML2">
    <w:name w:val="HTML Address"/>
    <w:basedOn w:val="a3"/>
    <w:semiHidden/>
    <w:rsid w:val="00306AE7"/>
    <w:rPr>
      <w:i/>
      <w:iCs/>
    </w:rPr>
  </w:style>
  <w:style w:type="character" w:styleId="af3">
    <w:name w:val="FollowedHyperlink"/>
    <w:basedOn w:val="a5"/>
    <w:uiPriority w:val="99"/>
    <w:semiHidden/>
    <w:unhideWhenUsed/>
    <w:rsid w:val="008E6AC2"/>
    <w:rPr>
      <w:color w:val="800080"/>
      <w:u w:val="single"/>
    </w:rPr>
  </w:style>
  <w:style w:type="character" w:styleId="HTML3">
    <w:name w:val="HTML Definition"/>
    <w:basedOn w:val="a5"/>
    <w:semiHidden/>
    <w:rsid w:val="00306AE7"/>
    <w:rPr>
      <w:i/>
      <w:iCs/>
    </w:rPr>
  </w:style>
  <w:style w:type="character" w:styleId="HTML4">
    <w:name w:val="HTML Keyboard"/>
    <w:basedOn w:val="a5"/>
    <w:semiHidden/>
    <w:rsid w:val="00306AE7"/>
    <w:rPr>
      <w:rFonts w:ascii="Courier New" w:hAnsi="Courier New" w:cs="Courier New"/>
      <w:sz w:val="20"/>
      <w:szCs w:val="20"/>
    </w:rPr>
  </w:style>
  <w:style w:type="table" w:customStyle="1" w:styleId="14">
    <w:name w:val="样式1"/>
    <w:basedOn w:val="a6"/>
    <w:uiPriority w:val="99"/>
    <w:semiHidden/>
    <w:qFormat/>
    <w:rsid w:val="00783FFE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af4">
    <w:name w:val="表格题注样式"/>
    <w:basedOn w:val="a3"/>
    <w:next w:val="a3"/>
    <w:autoRedefine/>
    <w:uiPriority w:val="9"/>
    <w:qFormat/>
    <w:rsid w:val="009E2CAB"/>
    <w:pPr>
      <w:jc w:val="center"/>
    </w:pPr>
    <w:rPr>
      <w:rFonts w:ascii="黑体" w:eastAsia="黑体" w:hAnsi="Times New Roman"/>
      <w:sz w:val="18"/>
      <w:szCs w:val="18"/>
    </w:rPr>
  </w:style>
  <w:style w:type="paragraph" w:styleId="af5">
    <w:name w:val="No Spacing"/>
    <w:uiPriority w:val="9"/>
    <w:qFormat/>
    <w:rsid w:val="00CF778A"/>
    <w:pPr>
      <w:widowControl w:val="0"/>
      <w:jc w:val="both"/>
    </w:pPr>
    <w:rPr>
      <w:kern w:val="2"/>
      <w:sz w:val="21"/>
      <w:szCs w:val="22"/>
    </w:rPr>
  </w:style>
  <w:style w:type="character" w:styleId="af6">
    <w:name w:val="Emphasis"/>
    <w:basedOn w:val="a5"/>
    <w:uiPriority w:val="20"/>
    <w:qFormat/>
    <w:rsid w:val="00CF778A"/>
    <w:rPr>
      <w:i/>
      <w:iCs/>
    </w:rPr>
  </w:style>
  <w:style w:type="character" w:styleId="HTML5">
    <w:name w:val="HTML Acronym"/>
    <w:basedOn w:val="a5"/>
    <w:semiHidden/>
    <w:rsid w:val="00306AE7"/>
  </w:style>
  <w:style w:type="character" w:styleId="HTML6">
    <w:name w:val="HTML Sample"/>
    <w:basedOn w:val="a5"/>
    <w:semiHidden/>
    <w:rsid w:val="00306AE7"/>
    <w:rPr>
      <w:rFonts w:ascii="Courier New" w:hAnsi="Courier New" w:cs="Courier New"/>
    </w:rPr>
  </w:style>
  <w:style w:type="paragraph" w:customStyle="1" w:styleId="af7">
    <w:name w:val="图文字"/>
    <w:basedOn w:val="a3"/>
    <w:next w:val="a4"/>
    <w:autoRedefine/>
    <w:uiPriority w:val="10"/>
    <w:qFormat/>
    <w:rsid w:val="00A05A1F"/>
    <w:pPr>
      <w:jc w:val="center"/>
    </w:pPr>
    <w:rPr>
      <w:rFonts w:ascii="Times New Roman" w:hAnsi="Times New Roman" w:cs="宋体"/>
      <w:sz w:val="18"/>
      <w:szCs w:val="18"/>
    </w:rPr>
  </w:style>
  <w:style w:type="character" w:styleId="HTML7">
    <w:name w:val="HTML Cite"/>
    <w:basedOn w:val="a5"/>
    <w:semiHidden/>
    <w:rsid w:val="00306AE7"/>
    <w:rPr>
      <w:i/>
      <w:iCs/>
    </w:rPr>
  </w:style>
  <w:style w:type="paragraph" w:styleId="HTML8">
    <w:name w:val="HTML Preformatted"/>
    <w:basedOn w:val="a3"/>
    <w:semiHidden/>
    <w:rsid w:val="00306AE7"/>
    <w:rPr>
      <w:rFonts w:ascii="Courier New" w:hAnsi="Courier New" w:cs="Courier New"/>
      <w:sz w:val="20"/>
      <w:szCs w:val="20"/>
    </w:rPr>
  </w:style>
  <w:style w:type="table" w:styleId="af8">
    <w:name w:val="Table Theme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6"/>
    <w:semiHidden/>
    <w:rsid w:val="00306AE7"/>
    <w:pPr>
      <w:widowControl w:val="0"/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3"/>
    <w:next w:val="a3"/>
    <w:semiHidden/>
    <w:rsid w:val="00306AE7"/>
  </w:style>
  <w:style w:type="paragraph" w:styleId="afa">
    <w:name w:val="Plain Text"/>
    <w:basedOn w:val="a3"/>
    <w:semiHidden/>
    <w:rsid w:val="00306AE7"/>
    <w:rPr>
      <w:rFonts w:ascii="宋体" w:hAnsi="Courier New" w:cs="Courier New"/>
      <w:szCs w:val="21"/>
    </w:rPr>
  </w:style>
  <w:style w:type="table" w:styleId="afb">
    <w:name w:val="Table Elegant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E-mail Signature"/>
    <w:basedOn w:val="a3"/>
    <w:semiHidden/>
    <w:rsid w:val="00306AE7"/>
  </w:style>
  <w:style w:type="paragraph" w:styleId="afd">
    <w:name w:val="Subtitle"/>
    <w:basedOn w:val="a3"/>
    <w:qFormat/>
    <w:rsid w:val="00306AE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6">
    <w:name w:val="Table Classic 1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6"/>
    <w:semiHidden/>
    <w:rsid w:val="00306AE7"/>
    <w:pPr>
      <w:widowControl w:val="0"/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nvelope return"/>
    <w:basedOn w:val="a3"/>
    <w:semiHidden/>
    <w:rsid w:val="00306AE7"/>
    <w:pPr>
      <w:snapToGrid w:val="0"/>
    </w:pPr>
    <w:rPr>
      <w:rFonts w:ascii="Arial" w:hAnsi="Arial" w:cs="Arial"/>
    </w:rPr>
  </w:style>
  <w:style w:type="table" w:styleId="17">
    <w:name w:val="Table Simple 1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Closing"/>
    <w:basedOn w:val="a3"/>
    <w:semiHidden/>
    <w:rsid w:val="00306AE7"/>
    <w:pPr>
      <w:ind w:leftChars="2100" w:left="100"/>
    </w:pPr>
  </w:style>
  <w:style w:type="table" w:styleId="18">
    <w:name w:val="Table Subtle 1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3"/>
    <w:semiHidden/>
    <w:rsid w:val="00306AE7"/>
    <w:pPr>
      <w:ind w:left="200" w:hangingChars="200" w:hanging="200"/>
    </w:pPr>
  </w:style>
  <w:style w:type="paragraph" w:styleId="2b">
    <w:name w:val="List 2"/>
    <w:basedOn w:val="a3"/>
    <w:semiHidden/>
    <w:rsid w:val="00306AE7"/>
    <w:pPr>
      <w:ind w:leftChars="200" w:left="100" w:hangingChars="200" w:hanging="200"/>
    </w:pPr>
  </w:style>
  <w:style w:type="paragraph" w:styleId="39">
    <w:name w:val="List 3"/>
    <w:basedOn w:val="a3"/>
    <w:semiHidden/>
    <w:rsid w:val="00306AE7"/>
    <w:pPr>
      <w:ind w:leftChars="400" w:left="100" w:hangingChars="200" w:hanging="200"/>
    </w:pPr>
  </w:style>
  <w:style w:type="paragraph" w:styleId="45">
    <w:name w:val="List 4"/>
    <w:basedOn w:val="a3"/>
    <w:semiHidden/>
    <w:rsid w:val="00306AE7"/>
    <w:pPr>
      <w:ind w:leftChars="600" w:left="100" w:hangingChars="200" w:hanging="200"/>
    </w:pPr>
  </w:style>
  <w:style w:type="paragraph" w:styleId="54">
    <w:name w:val="List 5"/>
    <w:basedOn w:val="a3"/>
    <w:semiHidden/>
    <w:rsid w:val="00306AE7"/>
    <w:pPr>
      <w:ind w:leftChars="800" w:left="100" w:hangingChars="200" w:hanging="200"/>
    </w:pPr>
  </w:style>
  <w:style w:type="paragraph" w:styleId="a">
    <w:name w:val="List Number"/>
    <w:basedOn w:val="a3"/>
    <w:semiHidden/>
    <w:rsid w:val="00306AE7"/>
    <w:pPr>
      <w:numPr>
        <w:numId w:val="6"/>
      </w:numPr>
    </w:pPr>
  </w:style>
  <w:style w:type="paragraph" w:styleId="2">
    <w:name w:val="List Number 2"/>
    <w:basedOn w:val="a3"/>
    <w:semiHidden/>
    <w:rsid w:val="00306AE7"/>
    <w:pPr>
      <w:numPr>
        <w:numId w:val="7"/>
      </w:numPr>
    </w:pPr>
  </w:style>
  <w:style w:type="paragraph" w:styleId="3">
    <w:name w:val="List Number 3"/>
    <w:basedOn w:val="a3"/>
    <w:semiHidden/>
    <w:rsid w:val="00306AE7"/>
    <w:pPr>
      <w:numPr>
        <w:numId w:val="8"/>
      </w:numPr>
    </w:pPr>
  </w:style>
  <w:style w:type="paragraph" w:styleId="4">
    <w:name w:val="List Number 4"/>
    <w:basedOn w:val="a3"/>
    <w:semiHidden/>
    <w:rsid w:val="00306AE7"/>
    <w:pPr>
      <w:numPr>
        <w:numId w:val="9"/>
      </w:numPr>
    </w:pPr>
  </w:style>
  <w:style w:type="paragraph" w:styleId="5">
    <w:name w:val="List Number 5"/>
    <w:basedOn w:val="a3"/>
    <w:semiHidden/>
    <w:rsid w:val="00306AE7"/>
    <w:pPr>
      <w:numPr>
        <w:numId w:val="10"/>
      </w:numPr>
    </w:pPr>
  </w:style>
  <w:style w:type="paragraph" w:styleId="aff1">
    <w:name w:val="List Continue"/>
    <w:basedOn w:val="a3"/>
    <w:semiHidden/>
    <w:rsid w:val="00306AE7"/>
    <w:pPr>
      <w:spacing w:after="120"/>
      <w:ind w:leftChars="200" w:left="420"/>
    </w:pPr>
  </w:style>
  <w:style w:type="paragraph" w:styleId="2c">
    <w:name w:val="List Continue 2"/>
    <w:basedOn w:val="a3"/>
    <w:semiHidden/>
    <w:rsid w:val="00306AE7"/>
    <w:pPr>
      <w:spacing w:after="120"/>
      <w:ind w:leftChars="400" w:left="840"/>
    </w:pPr>
  </w:style>
  <w:style w:type="paragraph" w:styleId="3a">
    <w:name w:val="List Continue 3"/>
    <w:basedOn w:val="a3"/>
    <w:semiHidden/>
    <w:rsid w:val="00306AE7"/>
    <w:pPr>
      <w:spacing w:after="120"/>
      <w:ind w:leftChars="600" w:left="1260"/>
    </w:pPr>
  </w:style>
  <w:style w:type="paragraph" w:styleId="46">
    <w:name w:val="List Continue 4"/>
    <w:basedOn w:val="a3"/>
    <w:semiHidden/>
    <w:rsid w:val="00306AE7"/>
    <w:pPr>
      <w:spacing w:after="120"/>
      <w:ind w:leftChars="800" w:left="1680"/>
    </w:pPr>
  </w:style>
  <w:style w:type="paragraph" w:styleId="55">
    <w:name w:val="List Continue 5"/>
    <w:basedOn w:val="a3"/>
    <w:semiHidden/>
    <w:rsid w:val="00306AE7"/>
    <w:pPr>
      <w:spacing w:after="120"/>
      <w:ind w:leftChars="1000" w:left="2100"/>
    </w:pPr>
  </w:style>
  <w:style w:type="paragraph" w:styleId="a0">
    <w:name w:val="List Bullet"/>
    <w:basedOn w:val="a3"/>
    <w:semiHidden/>
    <w:rsid w:val="00306AE7"/>
    <w:pPr>
      <w:numPr>
        <w:numId w:val="11"/>
      </w:numPr>
    </w:pPr>
  </w:style>
  <w:style w:type="paragraph" w:styleId="20">
    <w:name w:val="List Bullet 2"/>
    <w:basedOn w:val="a3"/>
    <w:semiHidden/>
    <w:rsid w:val="00306AE7"/>
    <w:pPr>
      <w:numPr>
        <w:numId w:val="12"/>
      </w:numPr>
    </w:pPr>
  </w:style>
  <w:style w:type="paragraph" w:styleId="30">
    <w:name w:val="List Bullet 3"/>
    <w:basedOn w:val="a3"/>
    <w:semiHidden/>
    <w:rsid w:val="00306AE7"/>
    <w:pPr>
      <w:numPr>
        <w:numId w:val="13"/>
      </w:numPr>
    </w:pPr>
  </w:style>
  <w:style w:type="paragraph" w:styleId="40">
    <w:name w:val="List Bullet 4"/>
    <w:basedOn w:val="a3"/>
    <w:semiHidden/>
    <w:rsid w:val="00306AE7"/>
    <w:pPr>
      <w:numPr>
        <w:numId w:val="14"/>
      </w:numPr>
    </w:pPr>
  </w:style>
  <w:style w:type="paragraph" w:styleId="50">
    <w:name w:val="List Bullet 5"/>
    <w:basedOn w:val="a3"/>
    <w:semiHidden/>
    <w:rsid w:val="00306AE7"/>
    <w:pPr>
      <w:numPr>
        <w:numId w:val="15"/>
      </w:numPr>
    </w:pPr>
  </w:style>
  <w:style w:type="table" w:styleId="1a">
    <w:name w:val="Table List 1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6"/>
    <w:semiHidden/>
    <w:rsid w:val="00306AE7"/>
    <w:pPr>
      <w:widowControl w:val="0"/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2">
    <w:name w:val="Table Contemporary"/>
    <w:basedOn w:val="a6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3">
    <w:name w:val="Normal (Web)"/>
    <w:basedOn w:val="a3"/>
    <w:semiHidden/>
    <w:rsid w:val="00306AE7"/>
    <w:rPr>
      <w:rFonts w:ascii="Times New Roman" w:hAnsi="Times New Roman"/>
      <w:sz w:val="24"/>
      <w:szCs w:val="24"/>
    </w:rPr>
  </w:style>
  <w:style w:type="paragraph" w:styleId="aff4">
    <w:name w:val="Signature"/>
    <w:basedOn w:val="a3"/>
    <w:semiHidden/>
    <w:rsid w:val="00306AE7"/>
    <w:pPr>
      <w:ind w:leftChars="2100" w:left="100"/>
    </w:pPr>
  </w:style>
  <w:style w:type="paragraph" w:styleId="aff5">
    <w:name w:val="envelope address"/>
    <w:basedOn w:val="a3"/>
    <w:semiHidden/>
    <w:rsid w:val="00306AE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table" w:styleId="1b">
    <w:name w:val="Table Columns 1"/>
    <w:basedOn w:val="a6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6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6"/>
    <w:semiHidden/>
    <w:rsid w:val="00306AE7"/>
    <w:pPr>
      <w:widowControl w:val="0"/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semiHidden/>
    <w:rsid w:val="00306AE7"/>
    <w:pPr>
      <w:widowControl w:val="0"/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semiHidden/>
    <w:rsid w:val="00306AE7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Web 1"/>
    <w:basedOn w:val="a6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Web 2"/>
    <w:basedOn w:val="a6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6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3"/>
    <w:semiHidden/>
    <w:rsid w:val="00306AE7"/>
    <w:pPr>
      <w:spacing w:after="120"/>
      <w:ind w:leftChars="700" w:left="1440" w:rightChars="700" w:right="1440"/>
    </w:pPr>
  </w:style>
  <w:style w:type="numbering" w:styleId="a2">
    <w:name w:val="Outline List 3"/>
    <w:basedOn w:val="a7"/>
    <w:semiHidden/>
    <w:rsid w:val="00306AE7"/>
    <w:pPr>
      <w:numPr>
        <w:numId w:val="18"/>
      </w:numPr>
    </w:pPr>
  </w:style>
  <w:style w:type="paragraph" w:styleId="aff7">
    <w:name w:val="Message Header"/>
    <w:basedOn w:val="a3"/>
    <w:semiHidden/>
    <w:rsid w:val="00306A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styleId="aff8">
    <w:name w:val="line number"/>
    <w:basedOn w:val="a5"/>
    <w:semiHidden/>
    <w:rsid w:val="00306AE7"/>
  </w:style>
  <w:style w:type="character" w:styleId="aff9">
    <w:name w:val="Strong"/>
    <w:basedOn w:val="a5"/>
    <w:qFormat/>
    <w:rsid w:val="00306AE7"/>
    <w:rPr>
      <w:b/>
      <w:bCs/>
    </w:rPr>
  </w:style>
  <w:style w:type="paragraph" w:styleId="affa">
    <w:name w:val="Body Text"/>
    <w:basedOn w:val="a3"/>
    <w:semiHidden/>
    <w:rsid w:val="00306AE7"/>
    <w:pPr>
      <w:spacing w:after="120"/>
    </w:pPr>
  </w:style>
  <w:style w:type="paragraph" w:styleId="affb">
    <w:name w:val="Body Text First Indent"/>
    <w:basedOn w:val="affa"/>
    <w:semiHidden/>
    <w:rsid w:val="00306AE7"/>
    <w:pPr>
      <w:ind w:firstLineChars="100" w:firstLine="420"/>
    </w:pPr>
  </w:style>
  <w:style w:type="paragraph" w:styleId="affc">
    <w:name w:val="Body Text Indent"/>
    <w:basedOn w:val="a3"/>
    <w:semiHidden/>
    <w:rsid w:val="00306AE7"/>
    <w:pPr>
      <w:spacing w:after="120"/>
      <w:ind w:leftChars="200" w:left="420"/>
    </w:pPr>
  </w:style>
  <w:style w:type="paragraph" w:styleId="2f1">
    <w:name w:val="Body Text First Indent 2"/>
    <w:basedOn w:val="affc"/>
    <w:semiHidden/>
    <w:rsid w:val="00306AE7"/>
    <w:pPr>
      <w:ind w:firstLineChars="200" w:firstLine="420"/>
    </w:pPr>
  </w:style>
  <w:style w:type="paragraph" w:styleId="affd">
    <w:name w:val="Normal Indent"/>
    <w:aliases w:val="正文（首行缩进两字）"/>
    <w:basedOn w:val="a3"/>
    <w:semiHidden/>
    <w:rsid w:val="00306AE7"/>
    <w:pPr>
      <w:ind w:firstLineChars="200" w:firstLine="420"/>
    </w:pPr>
  </w:style>
  <w:style w:type="paragraph" w:styleId="2f2">
    <w:name w:val="Body Text 2"/>
    <w:basedOn w:val="a3"/>
    <w:semiHidden/>
    <w:rsid w:val="00306AE7"/>
    <w:pPr>
      <w:spacing w:after="120" w:line="480" w:lineRule="auto"/>
    </w:pPr>
  </w:style>
  <w:style w:type="paragraph" w:styleId="3f">
    <w:name w:val="Body Text 3"/>
    <w:basedOn w:val="a3"/>
    <w:semiHidden/>
    <w:rsid w:val="00306AE7"/>
    <w:pPr>
      <w:spacing w:after="120"/>
    </w:pPr>
    <w:rPr>
      <w:sz w:val="16"/>
      <w:szCs w:val="16"/>
    </w:rPr>
  </w:style>
  <w:style w:type="paragraph" w:styleId="2f3">
    <w:name w:val="Body Text Indent 2"/>
    <w:basedOn w:val="a3"/>
    <w:semiHidden/>
    <w:rsid w:val="00306AE7"/>
    <w:pPr>
      <w:spacing w:after="120" w:line="480" w:lineRule="auto"/>
      <w:ind w:leftChars="200" w:left="420"/>
    </w:pPr>
  </w:style>
  <w:style w:type="paragraph" w:styleId="3f0">
    <w:name w:val="Body Text Indent 3"/>
    <w:basedOn w:val="a3"/>
    <w:semiHidden/>
    <w:rsid w:val="00306AE7"/>
    <w:pPr>
      <w:spacing w:after="120"/>
      <w:ind w:leftChars="200" w:left="420"/>
    </w:pPr>
    <w:rPr>
      <w:sz w:val="16"/>
      <w:szCs w:val="16"/>
    </w:rPr>
  </w:style>
  <w:style w:type="paragraph" w:styleId="affe">
    <w:name w:val="Note Heading"/>
    <w:basedOn w:val="a3"/>
    <w:next w:val="a3"/>
    <w:semiHidden/>
    <w:rsid w:val="00306AE7"/>
    <w:pPr>
      <w:jc w:val="center"/>
    </w:pPr>
  </w:style>
  <w:style w:type="table" w:styleId="afff">
    <w:name w:val="Table Professional"/>
    <w:basedOn w:val="a6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编号样式1"/>
    <w:basedOn w:val="a4"/>
    <w:rsid w:val="00117F2F"/>
    <w:pPr>
      <w:numPr>
        <w:numId w:val="24"/>
      </w:numPr>
      <w:ind w:firstLineChars="0" w:firstLine="0"/>
    </w:pPr>
  </w:style>
  <w:style w:type="character" w:styleId="afff0">
    <w:name w:val="page number"/>
    <w:basedOn w:val="a5"/>
    <w:semiHidden/>
    <w:rsid w:val="00306AE7"/>
  </w:style>
  <w:style w:type="paragraph" w:customStyle="1" w:styleId="afff1">
    <w:name w:val="表格文字样式"/>
    <w:basedOn w:val="a3"/>
    <w:qFormat/>
    <w:rsid w:val="00511B3A"/>
    <w:rPr>
      <w:rFonts w:ascii="Times New Roman" w:hAnsi="Times New Roman"/>
      <w:szCs w:val="21"/>
    </w:rPr>
  </w:style>
  <w:style w:type="paragraph" w:customStyle="1" w:styleId="afff2">
    <w:name w:val="斜体样式"/>
    <w:basedOn w:val="a4"/>
    <w:link w:val="Char5"/>
    <w:rsid w:val="00092A80"/>
    <w:pPr>
      <w:ind w:firstLine="200"/>
    </w:pPr>
    <w:rPr>
      <w:i/>
      <w:color w:val="0000FF"/>
      <w:sz w:val="21"/>
    </w:rPr>
  </w:style>
  <w:style w:type="paragraph" w:customStyle="1" w:styleId="33">
    <w:name w:val="编号样式3"/>
    <w:basedOn w:val="a4"/>
    <w:rsid w:val="004E1226"/>
    <w:pPr>
      <w:numPr>
        <w:numId w:val="19"/>
      </w:numPr>
      <w:ind w:left="0" w:firstLine="480"/>
    </w:pPr>
  </w:style>
  <w:style w:type="paragraph" w:styleId="afff3">
    <w:name w:val="Title"/>
    <w:basedOn w:val="a3"/>
    <w:qFormat/>
    <w:rsid w:val="00EC147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3">
    <w:name w:val="编号样式2"/>
    <w:basedOn w:val="a4"/>
    <w:rsid w:val="004E1226"/>
    <w:pPr>
      <w:numPr>
        <w:numId w:val="20"/>
      </w:numPr>
      <w:ind w:left="0" w:firstLine="480"/>
    </w:pPr>
  </w:style>
  <w:style w:type="paragraph" w:customStyle="1" w:styleId="11">
    <w:name w:val="表格编号样式1"/>
    <w:basedOn w:val="afff1"/>
    <w:rsid w:val="00214793"/>
    <w:pPr>
      <w:numPr>
        <w:numId w:val="22"/>
      </w:numPr>
    </w:pPr>
  </w:style>
  <w:style w:type="paragraph" w:customStyle="1" w:styleId="22">
    <w:name w:val="表格编号样式2"/>
    <w:basedOn w:val="afff1"/>
    <w:rsid w:val="00214793"/>
    <w:pPr>
      <w:numPr>
        <w:numId w:val="23"/>
      </w:numPr>
      <w:ind w:firstLine="0"/>
    </w:pPr>
  </w:style>
  <w:style w:type="character" w:customStyle="1" w:styleId="Char4">
    <w:name w:val="正文样式 Char"/>
    <w:basedOn w:val="a5"/>
    <w:link w:val="a4"/>
    <w:rsid w:val="00EB7EA3"/>
    <w:rPr>
      <w:rFonts w:ascii="Times New Roman" w:hAnsi="Times New Roman"/>
      <w:kern w:val="2"/>
      <w:sz w:val="24"/>
      <w:szCs w:val="24"/>
    </w:rPr>
  </w:style>
  <w:style w:type="character" w:customStyle="1" w:styleId="Char5">
    <w:name w:val="斜体样式 Char"/>
    <w:basedOn w:val="Char4"/>
    <w:link w:val="afff2"/>
    <w:rsid w:val="00EB7EA3"/>
    <w:rPr>
      <w:rFonts w:ascii="Times New Roman" w:hAnsi="Times New Roman"/>
      <w:i/>
      <w:color w:val="0000FF"/>
      <w:kern w:val="2"/>
      <w:sz w:val="21"/>
      <w:szCs w:val="24"/>
    </w:rPr>
  </w:style>
  <w:style w:type="character" w:styleId="afff4">
    <w:name w:val="annotation reference"/>
    <w:basedOn w:val="a5"/>
    <w:uiPriority w:val="99"/>
    <w:semiHidden/>
    <w:unhideWhenUsed/>
    <w:rsid w:val="003D60D0"/>
    <w:rPr>
      <w:sz w:val="21"/>
      <w:szCs w:val="21"/>
    </w:rPr>
  </w:style>
  <w:style w:type="paragraph" w:styleId="afff5">
    <w:name w:val="annotation text"/>
    <w:basedOn w:val="a3"/>
    <w:link w:val="Char6"/>
    <w:uiPriority w:val="99"/>
    <w:semiHidden/>
    <w:unhideWhenUsed/>
    <w:rsid w:val="003D60D0"/>
    <w:pPr>
      <w:jc w:val="left"/>
    </w:pPr>
  </w:style>
  <w:style w:type="character" w:customStyle="1" w:styleId="Char6">
    <w:name w:val="批注文字 Char"/>
    <w:basedOn w:val="a5"/>
    <w:link w:val="afff5"/>
    <w:uiPriority w:val="99"/>
    <w:semiHidden/>
    <w:rsid w:val="003D60D0"/>
    <w:rPr>
      <w:kern w:val="2"/>
      <w:sz w:val="21"/>
      <w:szCs w:val="22"/>
    </w:rPr>
  </w:style>
  <w:style w:type="paragraph" w:styleId="afff6">
    <w:name w:val="annotation subject"/>
    <w:basedOn w:val="afff5"/>
    <w:next w:val="afff5"/>
    <w:link w:val="Char7"/>
    <w:uiPriority w:val="99"/>
    <w:semiHidden/>
    <w:unhideWhenUsed/>
    <w:rsid w:val="003D60D0"/>
    <w:rPr>
      <w:b/>
      <w:bCs/>
    </w:rPr>
  </w:style>
  <w:style w:type="character" w:customStyle="1" w:styleId="Char7">
    <w:name w:val="批注主题 Char"/>
    <w:basedOn w:val="Char6"/>
    <w:link w:val="afff6"/>
    <w:uiPriority w:val="99"/>
    <w:semiHidden/>
    <w:rsid w:val="003D60D0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8">
    <w:name w:val="a1"/>
    <w:pPr>
      <w:numPr>
        <w:numId w:val="1"/>
      </w:numPr>
    </w:pPr>
  </w:style>
  <w:style w:type="numbering" w:customStyle="1" w:styleId="12">
    <w:name w:val="a2"/>
    <w:pPr>
      <w:numPr>
        <w:numId w:val="18"/>
      </w:numPr>
    </w:pPr>
  </w:style>
  <w:style w:type="numbering" w:customStyle="1" w:styleId="24">
    <w:name w:val="32"/>
    <w:pPr>
      <w:numPr>
        <w:numId w:val="2"/>
      </w:numPr>
    </w:pPr>
  </w:style>
  <w:style w:type="numbering" w:customStyle="1" w:styleId="34">
    <w:name w:val="42"/>
    <w:pPr>
      <w:numPr>
        <w:numId w:val="3"/>
      </w:numPr>
    </w:pPr>
  </w:style>
  <w:style w:type="numbering" w:customStyle="1" w:styleId="43">
    <w:name w:val="111111"/>
    <w:pPr>
      <w:numPr>
        <w:numId w:val="17"/>
      </w:numPr>
    </w:pPr>
  </w:style>
  <w:style w:type="numbering" w:customStyle="1" w:styleId="53">
    <w:name w:val="52"/>
    <w:pPr>
      <w:numPr>
        <w:numId w:val="4"/>
      </w:numPr>
    </w:pPr>
  </w:style>
  <w:style w:type="numbering" w:customStyle="1" w:styleId="60">
    <w:name w:val="1111110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GOVA-OS-OU-038-&#25991;&#26723;&#27169;&#26495;(&#20462;&#3574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6367C-60CA-4110-8BE9-CE0282C6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EGOVA-OS-OU-038-文档模板(修订).dot</Template>
  <TotalTime>28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Administrator</cp:lastModifiedBy>
  <cp:revision>13</cp:revision>
  <cp:lastPrinted>1900-12-31T16:00:00Z</cp:lastPrinted>
  <dcterms:created xsi:type="dcterms:W3CDTF">2011-06-09T06:36:00Z</dcterms:created>
  <dcterms:modified xsi:type="dcterms:W3CDTF">2015-09-06T02:05:00Z</dcterms:modified>
</cp:coreProperties>
</file>