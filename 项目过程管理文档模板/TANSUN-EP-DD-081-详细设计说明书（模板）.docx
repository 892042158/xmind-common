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40" w:rsidRPr="00385097" w:rsidRDefault="00732A40" w:rsidP="00732A40">
      <w:pPr>
        <w:tabs>
          <w:tab w:val="left" w:pos="567"/>
        </w:tabs>
        <w:autoSpaceDE w:val="0"/>
        <w:autoSpaceDN w:val="0"/>
        <w:adjustRightInd w:val="0"/>
        <w:jc w:val="right"/>
        <w:rPr>
          <w:rFonts w:ascii="华文细黑" w:eastAsia="华文细黑" w:hAnsi="华文细黑" w:cs="宋体"/>
          <w:b/>
          <w:kern w:val="0"/>
          <w:sz w:val="24"/>
          <w:szCs w:val="24"/>
        </w:rPr>
      </w:pPr>
      <w:bookmarkStart w:id="0" w:name="_Toc269304309"/>
      <w:r w:rsidRPr="00385097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密级：</w:t>
      </w:r>
      <w:r w:rsidRPr="00385097">
        <w:rPr>
          <w:rFonts w:ascii="华文细黑" w:eastAsia="华文细黑" w:hAnsi="华文细黑" w:cs="宋体" w:hint="eastAsia"/>
          <w:b/>
          <w:i/>
          <w:color w:val="548DD4"/>
          <w:kern w:val="0"/>
          <w:sz w:val="24"/>
          <w:szCs w:val="24"/>
        </w:rPr>
        <w:t>内部公开</w:t>
      </w:r>
    </w:p>
    <w:p w:rsidR="00355F4F" w:rsidRDefault="00355F4F" w:rsidP="00480D8F">
      <w:pPr>
        <w:jc w:val="center"/>
        <w:rPr>
          <w:rFonts w:ascii="黑体" w:eastAsia="黑体"/>
          <w:b/>
          <w:bCs/>
          <w:sz w:val="48"/>
          <w:szCs w:val="48"/>
        </w:rPr>
      </w:pPr>
    </w:p>
    <w:p w:rsidR="00732A40" w:rsidRDefault="00732A40" w:rsidP="00480D8F">
      <w:pPr>
        <w:jc w:val="center"/>
        <w:rPr>
          <w:rFonts w:ascii="黑体" w:eastAsia="黑体"/>
          <w:b/>
          <w:bCs/>
          <w:sz w:val="48"/>
          <w:szCs w:val="48"/>
        </w:rPr>
      </w:pPr>
    </w:p>
    <w:p w:rsidR="00732A40" w:rsidRDefault="00732A40" w:rsidP="00480D8F">
      <w:pPr>
        <w:jc w:val="center"/>
        <w:rPr>
          <w:rFonts w:ascii="黑体" w:eastAsia="黑体"/>
          <w:b/>
          <w:bCs/>
          <w:sz w:val="48"/>
          <w:szCs w:val="48"/>
        </w:rPr>
      </w:pPr>
    </w:p>
    <w:p w:rsidR="00355F4F" w:rsidRDefault="00355F4F" w:rsidP="00480D8F">
      <w:pPr>
        <w:jc w:val="center"/>
        <w:rPr>
          <w:rFonts w:ascii="黑体" w:eastAsia="黑体"/>
          <w:b/>
          <w:bCs/>
          <w:sz w:val="48"/>
          <w:szCs w:val="48"/>
        </w:rPr>
      </w:pPr>
    </w:p>
    <w:p w:rsidR="00F25FD4" w:rsidRDefault="00702245" w:rsidP="00480D8F"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XX</w:t>
      </w:r>
      <w:r w:rsidR="00552FEB">
        <w:rPr>
          <w:rFonts w:ascii="黑体" w:eastAsia="黑体" w:hint="eastAsia"/>
          <w:b/>
          <w:bCs/>
          <w:sz w:val="72"/>
          <w:szCs w:val="72"/>
        </w:rPr>
        <w:t>X</w:t>
      </w:r>
    </w:p>
    <w:p w:rsidR="00C10A15" w:rsidRDefault="00C10A15" w:rsidP="00480D8F"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详细设计说明书</w:t>
      </w:r>
    </w:p>
    <w:p w:rsidR="00355F4F" w:rsidRPr="00941FBD" w:rsidRDefault="00355F4F" w:rsidP="00480D8F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355F4F" w:rsidRPr="00A20998" w:rsidRDefault="00355F4F" w:rsidP="00355F4F">
      <w:pPr>
        <w:jc w:val="center"/>
        <w:rPr>
          <w:rFonts w:ascii="宋体" w:hAnsi="宋体"/>
          <w:b/>
          <w:sz w:val="30"/>
          <w:szCs w:val="30"/>
        </w:rPr>
      </w:pPr>
      <w:bookmarkStart w:id="1" w:name="_GoBack"/>
      <w:bookmarkEnd w:id="0"/>
      <w:bookmarkEnd w:id="1"/>
    </w:p>
    <w:p w:rsidR="00355F4F" w:rsidRPr="005810F7" w:rsidRDefault="00355F4F" w:rsidP="00355F4F">
      <w:pPr>
        <w:jc w:val="center"/>
        <w:rPr>
          <w:rFonts w:ascii="宋体" w:hAnsi="宋体"/>
          <w:sz w:val="28"/>
          <w:szCs w:val="28"/>
        </w:rPr>
      </w:pPr>
    </w:p>
    <w:p w:rsidR="00355F4F" w:rsidRPr="005810F7" w:rsidRDefault="00355F4F" w:rsidP="00355F4F">
      <w:pPr>
        <w:jc w:val="center"/>
        <w:rPr>
          <w:rFonts w:ascii="宋体" w:hAnsi="宋体"/>
          <w:sz w:val="28"/>
          <w:szCs w:val="28"/>
        </w:rPr>
      </w:pPr>
    </w:p>
    <w:p w:rsidR="00732A40" w:rsidRDefault="00732A40" w:rsidP="00732A40">
      <w:pPr>
        <w:jc w:val="center"/>
        <w:rPr>
          <w:rFonts w:ascii="宋体" w:hAnsi="宋体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4"/>
        <w:gridCol w:w="2880"/>
        <w:gridCol w:w="1200"/>
        <w:gridCol w:w="3240"/>
      </w:tblGrid>
      <w:tr w:rsidR="00732A40" w:rsidTr="009E7C0E">
        <w:trPr>
          <w:cantSplit/>
          <w:trHeight w:val="420"/>
          <w:jc w:val="center"/>
        </w:trPr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E7C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项目编号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Pr="00C618B1" w:rsidRDefault="00732A40" w:rsidP="009E7C0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E7C0E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文件编号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54B04">
            <w:pPr>
              <w:jc w:val="center"/>
              <w:rPr>
                <w:rFonts w:ascii="宋体" w:hAnsi="宋体"/>
                <w:iCs/>
                <w:color w:val="000000"/>
                <w:lang w:val="nb-NO"/>
              </w:rPr>
            </w:pPr>
            <w:bookmarkStart w:id="2" w:name="OLE_LINK13"/>
            <w:bookmarkStart w:id="3" w:name="OLE_LINK14"/>
            <w:r w:rsidRPr="0034085C">
              <w:rPr>
                <w:rFonts w:hint="eastAsia"/>
                <w:szCs w:val="21"/>
              </w:rPr>
              <w:t>TANSUN-</w:t>
            </w:r>
            <w:bookmarkEnd w:id="2"/>
            <w:bookmarkEnd w:id="3"/>
            <w:r>
              <w:rPr>
                <w:rFonts w:hint="eastAsia"/>
                <w:szCs w:val="21"/>
              </w:rPr>
              <w:t>EP</w:t>
            </w:r>
            <w:r w:rsidR="00954B04">
              <w:rPr>
                <w:rFonts w:hint="eastAsia"/>
                <w:szCs w:val="21"/>
              </w:rPr>
              <w:t>-DD</w:t>
            </w:r>
            <w:r>
              <w:rPr>
                <w:rFonts w:hint="eastAsia"/>
                <w:szCs w:val="21"/>
              </w:rPr>
              <w:t>-0</w:t>
            </w:r>
            <w:r w:rsidR="00954B04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732A40" w:rsidTr="009E7C0E">
        <w:trPr>
          <w:cantSplit/>
          <w:trHeight w:val="420"/>
          <w:jc w:val="center"/>
        </w:trPr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E7C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记录号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Pr="00C618B1" w:rsidRDefault="00732A40" w:rsidP="009E7C0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E7C0E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E7C0E">
            <w:pPr>
              <w:jc w:val="center"/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V1.0</w:t>
            </w:r>
          </w:p>
        </w:tc>
      </w:tr>
      <w:tr w:rsidR="00732A40" w:rsidTr="009E7C0E">
        <w:trPr>
          <w:cantSplit/>
          <w:trHeight w:val="420"/>
          <w:jc w:val="center"/>
        </w:trPr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E7C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正文页数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E7C0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E7C0E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附件个数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A40" w:rsidRDefault="00732A40" w:rsidP="009E7C0E">
            <w:pPr>
              <w:jc w:val="center"/>
              <w:rPr>
                <w:rFonts w:ascii="宋体" w:hAnsi="宋体"/>
                <w:iCs/>
                <w:color w:val="000000"/>
              </w:rPr>
            </w:pPr>
          </w:p>
        </w:tc>
      </w:tr>
      <w:tr w:rsidR="00732A40" w:rsidTr="009E7C0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V w:val="single" w:sz="12" w:space="0" w:color="auto"/>
          </w:tblBorders>
        </w:tblPrEx>
        <w:trPr>
          <w:cantSplit/>
          <w:trHeight w:val="483"/>
          <w:jc w:val="center"/>
        </w:trPr>
        <w:tc>
          <w:tcPr>
            <w:tcW w:w="8594" w:type="dxa"/>
            <w:gridSpan w:val="4"/>
            <w:vAlign w:val="center"/>
          </w:tcPr>
          <w:p w:rsidR="00732A40" w:rsidRDefault="00732A40" w:rsidP="009E7C0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</w:rPr>
              <w:t>（项目经理）批准/日期：</w:t>
            </w:r>
          </w:p>
        </w:tc>
      </w:tr>
    </w:tbl>
    <w:p w:rsidR="00732A40" w:rsidRPr="00DA4038" w:rsidRDefault="00732A40" w:rsidP="00732A40">
      <w:pPr>
        <w:jc w:val="center"/>
        <w:rPr>
          <w:rFonts w:ascii="宋体" w:hAnsi="宋体"/>
          <w:b/>
          <w:sz w:val="30"/>
          <w:szCs w:val="30"/>
        </w:rPr>
      </w:pPr>
    </w:p>
    <w:p w:rsidR="00732A40" w:rsidRPr="00A20998" w:rsidRDefault="00732A40" w:rsidP="00732A40">
      <w:pPr>
        <w:jc w:val="center"/>
        <w:rPr>
          <w:rFonts w:ascii="宋体" w:hAnsi="宋体"/>
          <w:b/>
          <w:sz w:val="30"/>
          <w:szCs w:val="30"/>
          <w:u w:val="single"/>
        </w:rPr>
      </w:pPr>
    </w:p>
    <w:p w:rsidR="00732A40" w:rsidRPr="00DA4038" w:rsidRDefault="00732A40" w:rsidP="00732A40">
      <w:pPr>
        <w:jc w:val="center"/>
        <w:rPr>
          <w:rFonts w:eastAsia="黑体"/>
          <w:bCs/>
          <w:sz w:val="32"/>
        </w:rPr>
      </w:pPr>
      <w:r w:rsidRPr="00DA4038">
        <w:rPr>
          <w:rFonts w:eastAsia="黑体" w:hint="eastAsia"/>
          <w:bCs/>
          <w:sz w:val="32"/>
        </w:rPr>
        <w:t>北京天阳宏业软件技术有限公司</w:t>
      </w:r>
    </w:p>
    <w:p w:rsidR="00BF4507" w:rsidRPr="00732A40" w:rsidRDefault="00BF4507" w:rsidP="00454C39">
      <w:pPr>
        <w:jc w:val="center"/>
        <w:rPr>
          <w:rFonts w:ascii="宋体" w:hAnsi="宋体"/>
          <w:b/>
          <w:bCs/>
          <w:sz w:val="28"/>
          <w:szCs w:val="28"/>
        </w:rPr>
      </w:pPr>
    </w:p>
    <w:p w:rsidR="002942E5" w:rsidRPr="00BF4507" w:rsidRDefault="002942E5" w:rsidP="00BF4507">
      <w:pPr>
        <w:rPr>
          <w:rFonts w:ascii="宋体" w:hAnsi="宋体"/>
          <w:sz w:val="28"/>
          <w:szCs w:val="28"/>
        </w:rPr>
        <w:sectPr w:rsidR="002942E5" w:rsidRPr="00BF4507" w:rsidSect="00430638">
          <w:headerReference w:type="default" r:id="rId9"/>
          <w:headerReference w:type="first" r:id="rId10"/>
          <w:pgSz w:w="11906" w:h="16838" w:code="9"/>
          <w:pgMar w:top="1418" w:right="1134" w:bottom="1134" w:left="1418" w:header="964" w:footer="851" w:gutter="0"/>
          <w:cols w:space="425"/>
          <w:titlePg/>
          <w:docGrid w:type="linesAndChars" w:linePitch="312"/>
        </w:sectPr>
      </w:pPr>
    </w:p>
    <w:p w:rsidR="00093DE7" w:rsidRDefault="00093DE7" w:rsidP="00093DE7">
      <w:pPr>
        <w:tabs>
          <w:tab w:val="left" w:pos="2725"/>
          <w:tab w:val="center" w:pos="4476"/>
        </w:tabs>
        <w:jc w:val="center"/>
        <w:rPr>
          <w:rFonts w:ascii="仿宋_GB2312" w:eastAsia="仿宋_GB2312"/>
          <w:b/>
          <w:sz w:val="30"/>
          <w:szCs w:val="30"/>
        </w:rPr>
      </w:pPr>
      <w:bookmarkStart w:id="4" w:name="_Toc269680049"/>
      <w:bookmarkStart w:id="5" w:name="_Toc269680171"/>
      <w:r>
        <w:rPr>
          <w:rFonts w:ascii="仿宋_GB2312" w:eastAsia="仿宋_GB2312" w:hint="eastAsia"/>
          <w:b/>
          <w:sz w:val="30"/>
          <w:szCs w:val="30"/>
        </w:rPr>
        <w:lastRenderedPageBreak/>
        <w:t>修订记录</w:t>
      </w:r>
    </w:p>
    <w:p w:rsidR="00093DE7" w:rsidRDefault="00093DE7" w:rsidP="00093DE7">
      <w:pPr>
        <w:tabs>
          <w:tab w:val="left" w:pos="2725"/>
          <w:tab w:val="center" w:pos="4476"/>
        </w:tabs>
        <w:jc w:val="center"/>
        <w:rPr>
          <w:rFonts w:ascii="仿宋_GB2312" w:eastAsia="仿宋_GB2312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3"/>
        <w:gridCol w:w="1330"/>
        <w:gridCol w:w="4287"/>
        <w:gridCol w:w="1336"/>
        <w:gridCol w:w="1604"/>
      </w:tblGrid>
      <w:tr w:rsidR="00093DE7" w:rsidRPr="006060C8" w:rsidTr="009E7C0E">
        <w:trPr>
          <w:cantSplit/>
          <w:trHeight w:hRule="exact" w:val="680"/>
        </w:trPr>
        <w:tc>
          <w:tcPr>
            <w:tcW w:w="529" w:type="pct"/>
            <w:shd w:val="clear" w:color="auto" w:fill="CCCCCC"/>
            <w:vAlign w:val="center"/>
          </w:tcPr>
          <w:p w:rsidR="00093DE7" w:rsidRPr="00412DAD" w:rsidRDefault="00093DE7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  <w:r w:rsidRPr="00412DAD">
              <w:rPr>
                <w:rFonts w:ascii="华文细黑" w:eastAsia="华文细黑" w:hAnsi="华文细黑" w:hint="eastAsia"/>
                <w:sz w:val="24"/>
                <w:szCs w:val="24"/>
              </w:rPr>
              <w:t>版本号</w:t>
            </w:r>
          </w:p>
        </w:tc>
        <w:tc>
          <w:tcPr>
            <w:tcW w:w="695" w:type="pct"/>
            <w:shd w:val="clear" w:color="auto" w:fill="CCCCCC"/>
            <w:vAlign w:val="center"/>
          </w:tcPr>
          <w:p w:rsidR="00093DE7" w:rsidRPr="00412DAD" w:rsidRDefault="00093DE7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  <w:r w:rsidRPr="00412DAD">
              <w:rPr>
                <w:rFonts w:ascii="华文细黑" w:eastAsia="华文细黑" w:hAnsi="华文细黑" w:hint="eastAsia"/>
                <w:sz w:val="24"/>
                <w:szCs w:val="24"/>
              </w:rPr>
              <w:t>变化状态*</w:t>
            </w:r>
          </w:p>
        </w:tc>
        <w:tc>
          <w:tcPr>
            <w:tcW w:w="2240" w:type="pct"/>
            <w:shd w:val="clear" w:color="auto" w:fill="CCCCCC"/>
            <w:vAlign w:val="center"/>
          </w:tcPr>
          <w:p w:rsidR="00093DE7" w:rsidRPr="00412DAD" w:rsidRDefault="00093DE7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  <w:r w:rsidRPr="00412DAD">
              <w:rPr>
                <w:rFonts w:ascii="华文细黑" w:eastAsia="华文细黑" w:hAnsi="华文细黑" w:hint="eastAsia"/>
                <w:sz w:val="24"/>
                <w:szCs w:val="24"/>
              </w:rPr>
              <w:t>简要说明（变更内容和变更范围）</w:t>
            </w:r>
          </w:p>
        </w:tc>
        <w:tc>
          <w:tcPr>
            <w:tcW w:w="698" w:type="pct"/>
            <w:shd w:val="clear" w:color="auto" w:fill="CCCCCC"/>
            <w:vAlign w:val="center"/>
          </w:tcPr>
          <w:p w:rsidR="00093DE7" w:rsidRPr="00412DAD" w:rsidRDefault="00093DE7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  <w:r w:rsidRPr="00412DAD">
              <w:rPr>
                <w:rFonts w:ascii="华文细黑" w:eastAsia="华文细黑" w:hAnsi="华文细黑" w:hint="eastAsia"/>
                <w:sz w:val="24"/>
                <w:szCs w:val="24"/>
              </w:rPr>
              <w:t>变更日期</w:t>
            </w:r>
          </w:p>
        </w:tc>
        <w:tc>
          <w:tcPr>
            <w:tcW w:w="838" w:type="pct"/>
            <w:shd w:val="clear" w:color="auto" w:fill="CCCCCC"/>
            <w:vAlign w:val="center"/>
          </w:tcPr>
          <w:p w:rsidR="00093DE7" w:rsidRPr="00412DAD" w:rsidRDefault="00093DE7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  <w:r w:rsidRPr="00412DAD">
              <w:rPr>
                <w:rFonts w:ascii="华文细黑" w:eastAsia="华文细黑" w:hAnsi="华文细黑" w:hint="eastAsia"/>
                <w:sz w:val="24"/>
                <w:szCs w:val="24"/>
              </w:rPr>
              <w:t>变更人</w:t>
            </w:r>
          </w:p>
        </w:tc>
      </w:tr>
      <w:tr w:rsidR="00471CFB" w:rsidRPr="006060C8" w:rsidTr="009E7C0E">
        <w:trPr>
          <w:cantSplit/>
          <w:trHeight w:val="490"/>
        </w:trPr>
        <w:tc>
          <w:tcPr>
            <w:tcW w:w="529" w:type="pct"/>
            <w:vAlign w:val="center"/>
          </w:tcPr>
          <w:p w:rsidR="00471CFB" w:rsidRPr="00412DAD" w:rsidRDefault="00471CFB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V0.1</w:t>
            </w:r>
          </w:p>
        </w:tc>
        <w:tc>
          <w:tcPr>
            <w:tcW w:w="695" w:type="pct"/>
            <w:vAlign w:val="center"/>
          </w:tcPr>
          <w:p w:rsidR="00471CFB" w:rsidRPr="00412DAD" w:rsidRDefault="00471CFB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C</w:t>
            </w:r>
          </w:p>
        </w:tc>
        <w:tc>
          <w:tcPr>
            <w:tcW w:w="2240" w:type="pct"/>
            <w:vAlign w:val="center"/>
          </w:tcPr>
          <w:p w:rsidR="00471CFB" w:rsidRPr="00412DAD" w:rsidRDefault="00471CFB" w:rsidP="00471CFB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创建</w:t>
            </w:r>
          </w:p>
        </w:tc>
        <w:tc>
          <w:tcPr>
            <w:tcW w:w="698" w:type="pct"/>
            <w:vAlign w:val="center"/>
          </w:tcPr>
          <w:p w:rsidR="00471CFB" w:rsidRPr="00B70456" w:rsidRDefault="00471CFB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2012.4.26</w:t>
            </w:r>
          </w:p>
        </w:tc>
        <w:tc>
          <w:tcPr>
            <w:tcW w:w="838" w:type="pct"/>
            <w:vAlign w:val="center"/>
          </w:tcPr>
          <w:p w:rsidR="00471CFB" w:rsidRPr="00412DAD" w:rsidRDefault="00471CFB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冷浩</w:t>
            </w:r>
          </w:p>
        </w:tc>
      </w:tr>
      <w:tr w:rsidR="00471CFB" w:rsidRPr="006060C8" w:rsidTr="009E7C0E">
        <w:trPr>
          <w:cantSplit/>
          <w:trHeight w:val="490"/>
        </w:trPr>
        <w:tc>
          <w:tcPr>
            <w:tcW w:w="529" w:type="pct"/>
            <w:vAlign w:val="center"/>
          </w:tcPr>
          <w:p w:rsidR="00471CFB" w:rsidRPr="00412DAD" w:rsidRDefault="00471CFB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V0.2</w:t>
            </w:r>
          </w:p>
        </w:tc>
        <w:tc>
          <w:tcPr>
            <w:tcW w:w="695" w:type="pct"/>
            <w:vAlign w:val="center"/>
          </w:tcPr>
          <w:p w:rsidR="00471CFB" w:rsidRPr="00412DAD" w:rsidRDefault="00471CFB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M</w:t>
            </w:r>
          </w:p>
        </w:tc>
        <w:tc>
          <w:tcPr>
            <w:tcW w:w="2240" w:type="pct"/>
            <w:vAlign w:val="center"/>
          </w:tcPr>
          <w:p w:rsidR="00471CFB" w:rsidRPr="00412DAD" w:rsidRDefault="00471CFB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修改格式</w:t>
            </w:r>
          </w:p>
        </w:tc>
        <w:tc>
          <w:tcPr>
            <w:tcW w:w="698" w:type="pct"/>
            <w:vAlign w:val="center"/>
          </w:tcPr>
          <w:p w:rsidR="00471CFB" w:rsidRPr="003E5E26" w:rsidRDefault="00471CFB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2012.9.19</w:t>
            </w:r>
          </w:p>
        </w:tc>
        <w:tc>
          <w:tcPr>
            <w:tcW w:w="838" w:type="pct"/>
            <w:vAlign w:val="center"/>
          </w:tcPr>
          <w:p w:rsidR="00471CFB" w:rsidRPr="00412DAD" w:rsidRDefault="00471CFB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冷浩</w:t>
            </w:r>
          </w:p>
        </w:tc>
      </w:tr>
      <w:tr w:rsidR="00ED193A" w:rsidRPr="006060C8" w:rsidTr="009E7C0E">
        <w:trPr>
          <w:cantSplit/>
          <w:trHeight w:val="490"/>
        </w:trPr>
        <w:tc>
          <w:tcPr>
            <w:tcW w:w="529" w:type="pct"/>
            <w:vAlign w:val="center"/>
          </w:tcPr>
          <w:p w:rsidR="00ED193A" w:rsidRDefault="00ED193A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V0.3</w:t>
            </w:r>
          </w:p>
        </w:tc>
        <w:tc>
          <w:tcPr>
            <w:tcW w:w="695" w:type="pct"/>
            <w:vAlign w:val="center"/>
          </w:tcPr>
          <w:p w:rsidR="00ED193A" w:rsidRDefault="00ED193A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/>
                <w:sz w:val="24"/>
                <w:szCs w:val="24"/>
              </w:rPr>
              <w:t>M</w:t>
            </w:r>
          </w:p>
        </w:tc>
        <w:tc>
          <w:tcPr>
            <w:tcW w:w="2240" w:type="pct"/>
            <w:vAlign w:val="center"/>
          </w:tcPr>
          <w:p w:rsidR="00ED193A" w:rsidRDefault="00ED193A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修改LOGO</w:t>
            </w:r>
          </w:p>
        </w:tc>
        <w:tc>
          <w:tcPr>
            <w:tcW w:w="698" w:type="pct"/>
            <w:vAlign w:val="center"/>
          </w:tcPr>
          <w:p w:rsidR="00ED193A" w:rsidRDefault="00ED193A" w:rsidP="00ED193A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2015.9.6</w:t>
            </w:r>
          </w:p>
        </w:tc>
        <w:tc>
          <w:tcPr>
            <w:tcW w:w="838" w:type="pct"/>
            <w:vAlign w:val="center"/>
          </w:tcPr>
          <w:p w:rsidR="00ED193A" w:rsidRDefault="00ED193A" w:rsidP="003F7E35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田野</w:t>
            </w:r>
          </w:p>
        </w:tc>
      </w:tr>
      <w:tr w:rsidR="00471CFB" w:rsidRPr="006060C8" w:rsidTr="009E7C0E">
        <w:trPr>
          <w:cantSplit/>
          <w:trHeight w:val="490"/>
        </w:trPr>
        <w:tc>
          <w:tcPr>
            <w:tcW w:w="529" w:type="pct"/>
            <w:vAlign w:val="center"/>
          </w:tcPr>
          <w:p w:rsidR="00471CFB" w:rsidRDefault="00471CFB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695" w:type="pct"/>
            <w:vAlign w:val="center"/>
          </w:tcPr>
          <w:p w:rsidR="00471CFB" w:rsidRDefault="00471CFB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2240" w:type="pct"/>
            <w:vAlign w:val="center"/>
          </w:tcPr>
          <w:p w:rsidR="00471CFB" w:rsidRDefault="00471CFB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471CFB" w:rsidRPr="009E5F96" w:rsidRDefault="00471CFB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838" w:type="pct"/>
            <w:vAlign w:val="center"/>
          </w:tcPr>
          <w:p w:rsidR="00471CFB" w:rsidRDefault="00471CFB" w:rsidP="009E7C0E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</w:tr>
    </w:tbl>
    <w:p w:rsidR="00093DE7" w:rsidRDefault="00093DE7" w:rsidP="00093DE7">
      <w:pPr>
        <w:rPr>
          <w:rFonts w:ascii="华文细黑" w:eastAsia="华文细黑" w:hAnsi="华文细黑"/>
          <w:bCs/>
          <w:szCs w:val="21"/>
        </w:rPr>
      </w:pPr>
    </w:p>
    <w:p w:rsidR="00093DE7" w:rsidRPr="00412DAD" w:rsidRDefault="00093DE7" w:rsidP="00093DE7">
      <w:pPr>
        <w:rPr>
          <w:rFonts w:ascii="华文细黑" w:eastAsia="华文细黑" w:hAnsi="华文细黑"/>
          <w:szCs w:val="21"/>
        </w:rPr>
      </w:pPr>
      <w:r w:rsidRPr="00412DAD">
        <w:rPr>
          <w:rFonts w:ascii="华文细黑" w:eastAsia="华文细黑" w:hAnsi="华文细黑" w:hint="eastAsia"/>
          <w:bCs/>
          <w:szCs w:val="21"/>
        </w:rPr>
        <w:t>*变化状态：C——创建，</w:t>
      </w:r>
      <w:r w:rsidRPr="00412DAD">
        <w:rPr>
          <w:rFonts w:ascii="华文细黑" w:eastAsia="华文细黑" w:hAnsi="华文细黑"/>
          <w:bCs/>
          <w:szCs w:val="21"/>
        </w:rPr>
        <w:t>A—增加，</w:t>
      </w:r>
      <w:r w:rsidRPr="00412DAD">
        <w:rPr>
          <w:rFonts w:ascii="华文细黑" w:eastAsia="华文细黑" w:hAnsi="华文细黑" w:hint="eastAsia"/>
          <w:bCs/>
          <w:szCs w:val="21"/>
        </w:rPr>
        <w:t>M——修改，D——删除</w:t>
      </w:r>
      <w:r w:rsidRPr="00412DAD">
        <w:rPr>
          <w:rFonts w:ascii="华文细黑" w:eastAsia="华文细黑" w:hAnsi="华文细黑" w:hint="eastAsia"/>
          <w:bCs/>
          <w:szCs w:val="21"/>
        </w:rPr>
        <w:tab/>
      </w:r>
    </w:p>
    <w:p w:rsidR="00093DE7" w:rsidRDefault="00093DE7" w:rsidP="00093DE7">
      <w:pPr>
        <w:jc w:val="center"/>
        <w:rPr>
          <w:rFonts w:ascii="仿宋_GB2312" w:eastAsia="仿宋_GB2312"/>
          <w:sz w:val="28"/>
        </w:rPr>
      </w:pPr>
    </w:p>
    <w:p w:rsidR="00093DE7" w:rsidRDefault="00093DE7" w:rsidP="00093DE7">
      <w:pPr>
        <w:jc w:val="center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审批信息</w:t>
      </w:r>
    </w:p>
    <w:p w:rsidR="00093DE7" w:rsidRDefault="00093DE7" w:rsidP="00093DE7">
      <w:pPr>
        <w:jc w:val="center"/>
        <w:rPr>
          <w:rFonts w:ascii="仿宋_GB2312" w:eastAsia="仿宋_GB2312"/>
          <w:sz w:val="18"/>
          <w:szCs w:val="18"/>
        </w:rPr>
      </w:pPr>
    </w:p>
    <w:tbl>
      <w:tblPr>
        <w:tblW w:w="49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1"/>
        <w:gridCol w:w="1394"/>
        <w:gridCol w:w="1715"/>
        <w:gridCol w:w="1330"/>
        <w:gridCol w:w="1627"/>
        <w:gridCol w:w="2165"/>
      </w:tblGrid>
      <w:tr w:rsidR="00093DE7" w:rsidRPr="006060C8" w:rsidTr="009E7C0E">
        <w:trPr>
          <w:trHeight w:hRule="exact" w:val="454"/>
        </w:trPr>
        <w:tc>
          <w:tcPr>
            <w:tcW w:w="613" w:type="pct"/>
            <w:shd w:val="clear" w:color="auto" w:fill="B3B3B3"/>
            <w:vAlign w:val="center"/>
          </w:tcPr>
          <w:p w:rsidR="00093DE7" w:rsidRPr="006060C8" w:rsidRDefault="00093DE7" w:rsidP="009E7C0E">
            <w:pPr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6060C8">
              <w:rPr>
                <w:rFonts w:ascii="华文细黑" w:eastAsia="华文细黑" w:hAnsi="华文细黑" w:hint="eastAsia"/>
                <w:sz w:val="24"/>
                <w:szCs w:val="24"/>
              </w:rPr>
              <w:t>版本号</w:t>
            </w:r>
          </w:p>
        </w:tc>
        <w:tc>
          <w:tcPr>
            <w:tcW w:w="743" w:type="pct"/>
            <w:shd w:val="clear" w:color="auto" w:fill="B3B3B3"/>
            <w:vAlign w:val="center"/>
          </w:tcPr>
          <w:p w:rsidR="00093DE7" w:rsidRPr="006060C8" w:rsidRDefault="00093DE7" w:rsidP="009E7C0E">
            <w:pPr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6060C8">
              <w:rPr>
                <w:rFonts w:ascii="华文细黑" w:eastAsia="华文细黑" w:hAnsi="华文细黑" w:hint="eastAsia"/>
                <w:sz w:val="24"/>
                <w:szCs w:val="24"/>
              </w:rPr>
              <w:t>审批人</w:t>
            </w:r>
          </w:p>
        </w:tc>
        <w:tc>
          <w:tcPr>
            <w:tcW w:w="914" w:type="pct"/>
            <w:shd w:val="clear" w:color="auto" w:fill="B3B3B3"/>
            <w:vAlign w:val="center"/>
          </w:tcPr>
          <w:p w:rsidR="00093DE7" w:rsidRPr="006060C8" w:rsidRDefault="00093DE7" w:rsidP="009E7C0E">
            <w:pPr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6060C8">
              <w:rPr>
                <w:rFonts w:ascii="华文细黑" w:eastAsia="华文细黑" w:hAnsi="华文细黑" w:hint="eastAsia"/>
                <w:sz w:val="24"/>
                <w:szCs w:val="24"/>
              </w:rPr>
              <w:t>角色</w:t>
            </w:r>
          </w:p>
        </w:tc>
        <w:tc>
          <w:tcPr>
            <w:tcW w:w="709" w:type="pct"/>
            <w:shd w:val="clear" w:color="auto" w:fill="B3B3B3"/>
            <w:vAlign w:val="center"/>
          </w:tcPr>
          <w:p w:rsidR="00093DE7" w:rsidRPr="006060C8" w:rsidRDefault="00093DE7" w:rsidP="009E7C0E">
            <w:pPr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6060C8">
              <w:rPr>
                <w:rFonts w:ascii="华文细黑" w:eastAsia="华文细黑" w:hAnsi="华文细黑" w:hint="eastAsia"/>
                <w:sz w:val="24"/>
                <w:szCs w:val="24"/>
              </w:rPr>
              <w:t>审批意见</w:t>
            </w:r>
          </w:p>
        </w:tc>
        <w:tc>
          <w:tcPr>
            <w:tcW w:w="867" w:type="pct"/>
            <w:shd w:val="clear" w:color="auto" w:fill="B3B3B3"/>
            <w:vAlign w:val="center"/>
          </w:tcPr>
          <w:p w:rsidR="00093DE7" w:rsidRPr="006060C8" w:rsidRDefault="00093DE7" w:rsidP="009E7C0E">
            <w:pPr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6060C8">
              <w:rPr>
                <w:rFonts w:ascii="华文细黑" w:eastAsia="华文细黑" w:hAnsi="华文细黑" w:hint="eastAsia"/>
                <w:sz w:val="24"/>
                <w:szCs w:val="24"/>
              </w:rPr>
              <w:t>签字</w:t>
            </w:r>
          </w:p>
        </w:tc>
        <w:tc>
          <w:tcPr>
            <w:tcW w:w="1154" w:type="pct"/>
            <w:shd w:val="clear" w:color="auto" w:fill="B3B3B3"/>
            <w:vAlign w:val="center"/>
          </w:tcPr>
          <w:p w:rsidR="00093DE7" w:rsidRPr="006060C8" w:rsidRDefault="00093DE7" w:rsidP="009E7C0E">
            <w:pPr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6060C8">
              <w:rPr>
                <w:rFonts w:ascii="华文细黑" w:eastAsia="华文细黑" w:hAnsi="华文细黑" w:hint="eastAsia"/>
                <w:sz w:val="24"/>
                <w:szCs w:val="24"/>
              </w:rPr>
              <w:t>审批日期</w:t>
            </w:r>
          </w:p>
        </w:tc>
      </w:tr>
      <w:tr w:rsidR="00093DE7" w:rsidRPr="006060C8" w:rsidTr="009E7C0E">
        <w:trPr>
          <w:trHeight w:hRule="exact" w:val="603"/>
        </w:trPr>
        <w:tc>
          <w:tcPr>
            <w:tcW w:w="613" w:type="pct"/>
            <w:vAlign w:val="center"/>
          </w:tcPr>
          <w:p w:rsidR="00093DE7" w:rsidRPr="006060C8" w:rsidRDefault="00093DE7" w:rsidP="009E7C0E">
            <w:pPr>
              <w:adjustRightInd w:val="0"/>
              <w:spacing w:line="312" w:lineRule="atLeast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093DE7" w:rsidRPr="006060C8" w:rsidRDefault="00093DE7" w:rsidP="009E7C0E">
            <w:pPr>
              <w:adjustRightInd w:val="0"/>
              <w:spacing w:line="312" w:lineRule="atLeast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914" w:type="pct"/>
            <w:vAlign w:val="center"/>
          </w:tcPr>
          <w:p w:rsidR="00093DE7" w:rsidRPr="006060C8" w:rsidRDefault="00093DE7" w:rsidP="009E7C0E">
            <w:pPr>
              <w:adjustRightInd w:val="0"/>
              <w:spacing w:line="240" w:lineRule="exact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709" w:type="pct"/>
            <w:vAlign w:val="center"/>
          </w:tcPr>
          <w:p w:rsidR="00093DE7" w:rsidRPr="006060C8" w:rsidRDefault="00093DE7" w:rsidP="009E7C0E">
            <w:pPr>
              <w:adjustRightInd w:val="0"/>
              <w:spacing w:line="312" w:lineRule="atLeast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867" w:type="pct"/>
            <w:vAlign w:val="center"/>
          </w:tcPr>
          <w:p w:rsidR="00093DE7" w:rsidRPr="00906ECF" w:rsidRDefault="00093DE7" w:rsidP="009E7C0E">
            <w:pPr>
              <w:adjustRightInd w:val="0"/>
              <w:spacing w:line="312" w:lineRule="atLeast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154" w:type="pct"/>
            <w:vAlign w:val="center"/>
          </w:tcPr>
          <w:p w:rsidR="00093DE7" w:rsidRPr="006060C8" w:rsidRDefault="00093DE7" w:rsidP="009E7C0E">
            <w:pPr>
              <w:adjustRightInd w:val="0"/>
              <w:spacing w:line="312" w:lineRule="atLeast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</w:tr>
      <w:tr w:rsidR="00093DE7" w:rsidRPr="006060C8" w:rsidTr="009E7C0E">
        <w:trPr>
          <w:trHeight w:hRule="exact" w:val="454"/>
        </w:trPr>
        <w:tc>
          <w:tcPr>
            <w:tcW w:w="613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914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709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867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154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</w:tr>
      <w:tr w:rsidR="00093DE7" w:rsidRPr="006060C8" w:rsidTr="009E7C0E">
        <w:trPr>
          <w:trHeight w:hRule="exact" w:val="454"/>
        </w:trPr>
        <w:tc>
          <w:tcPr>
            <w:tcW w:w="613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914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709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867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154" w:type="pct"/>
            <w:vAlign w:val="center"/>
          </w:tcPr>
          <w:p w:rsidR="00093DE7" w:rsidRPr="006060C8" w:rsidRDefault="00093DE7" w:rsidP="009E7C0E">
            <w:pPr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</w:tr>
    </w:tbl>
    <w:p w:rsidR="00093DE7" w:rsidRDefault="00093DE7" w:rsidP="00093DE7">
      <w:pPr>
        <w:widowControl/>
        <w:jc w:val="left"/>
        <w:rPr>
          <w:rFonts w:ascii="华文细黑" w:eastAsia="华文细黑" w:hAnsi="华文细黑" w:cs="华文中宋"/>
          <w:b/>
          <w:kern w:val="0"/>
          <w:sz w:val="44"/>
          <w:szCs w:val="44"/>
        </w:rPr>
      </w:pPr>
    </w:p>
    <w:p w:rsidR="00E04106" w:rsidRPr="00BA578B" w:rsidRDefault="00E04106" w:rsidP="00BA578B">
      <w:pPr>
        <w:sectPr w:rsidR="00E04106" w:rsidRPr="00BA578B" w:rsidSect="00306AE7">
          <w:headerReference w:type="default" r:id="rId11"/>
          <w:footerReference w:type="first" r:id="rId12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AndChars" w:linePitch="312"/>
        </w:sectPr>
      </w:pPr>
    </w:p>
    <w:p w:rsidR="009D4191" w:rsidRDefault="0021357B" w:rsidP="00047099">
      <w:pPr>
        <w:jc w:val="center"/>
        <w:rPr>
          <w:noProof/>
        </w:rPr>
      </w:pPr>
      <w:bookmarkStart w:id="6" w:name="_Toc269716594"/>
      <w:bookmarkStart w:id="7" w:name="_Toc269715866"/>
      <w:bookmarkStart w:id="8" w:name="_Toc269714033"/>
      <w:bookmarkStart w:id="9" w:name="_Toc269680180"/>
      <w:bookmarkStart w:id="10" w:name="_Toc269714024"/>
      <w:bookmarkStart w:id="11" w:name="_Toc269715857"/>
      <w:bookmarkStart w:id="12" w:name="_Toc269716585"/>
      <w:bookmarkStart w:id="13" w:name="_Toc269733319"/>
      <w:bookmarkStart w:id="14" w:name="_Toc269742406"/>
      <w:bookmarkStart w:id="15" w:name="_Toc269744066"/>
      <w:bookmarkStart w:id="16" w:name="_Toc269746085"/>
      <w:bookmarkStart w:id="17" w:name="_Toc269747233"/>
      <w:bookmarkStart w:id="18" w:name="_Toc269821198"/>
      <w:bookmarkStart w:id="19" w:name="_Toc269841120"/>
      <w:bookmarkStart w:id="20" w:name="_Toc269989649"/>
      <w:bookmarkStart w:id="21" w:name="_Toc269989812"/>
      <w:bookmarkStart w:id="22" w:name="_Toc270084848"/>
      <w:bookmarkStart w:id="23" w:name="_Toc270333410"/>
      <w:bookmarkStart w:id="24" w:name="_Toc270418640"/>
      <w:r w:rsidRPr="00D15714">
        <w:rPr>
          <w:rFonts w:hint="eastAsia"/>
          <w:b/>
          <w:sz w:val="32"/>
          <w:szCs w:val="32"/>
        </w:rPr>
        <w:lastRenderedPageBreak/>
        <w:t>目录</w:t>
      </w:r>
      <w:bookmarkEnd w:id="6"/>
      <w:bookmarkEnd w:id="7"/>
      <w:bookmarkEnd w:id="8"/>
      <w:bookmarkEnd w:id="9"/>
      <w:r w:rsidR="00915F03" w:rsidRPr="00915F03">
        <w:rPr>
          <w:rFonts w:ascii="宋体" w:hAnsi="宋体"/>
          <w:sz w:val="32"/>
          <w:szCs w:val="32"/>
        </w:rPr>
        <w:fldChar w:fldCharType="begin"/>
      </w:r>
      <w:r w:rsidRPr="00D15714">
        <w:rPr>
          <w:sz w:val="32"/>
          <w:szCs w:val="32"/>
        </w:rPr>
        <w:instrText xml:space="preserve"> TOC \o "1-3" \h \z \u </w:instrText>
      </w:r>
      <w:r w:rsidR="00915F03" w:rsidRPr="00915F03">
        <w:rPr>
          <w:rFonts w:ascii="宋体" w:hAnsi="宋体"/>
          <w:sz w:val="32"/>
          <w:szCs w:val="32"/>
        </w:rPr>
        <w:fldChar w:fldCharType="separate"/>
      </w:r>
    </w:p>
    <w:p w:rsidR="009D4191" w:rsidRDefault="00915F0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23204428" w:history="1">
        <w:r w:rsidR="009D4191" w:rsidRPr="005F1922">
          <w:rPr>
            <w:rStyle w:val="aa"/>
            <w:rFonts w:ascii="Times New Roman" w:hAnsi="Times New Roman"/>
          </w:rPr>
          <w:t>1</w:t>
        </w:r>
        <w:r w:rsidR="009D4191" w:rsidRPr="005F1922">
          <w:rPr>
            <w:rStyle w:val="aa"/>
            <w:rFonts w:hint="eastAsia"/>
          </w:rPr>
          <w:t xml:space="preserve"> </w:t>
        </w:r>
        <w:r w:rsidR="009D4191" w:rsidRPr="005F1922">
          <w:rPr>
            <w:rStyle w:val="aa"/>
            <w:rFonts w:hint="eastAsia"/>
          </w:rPr>
          <w:t>概述</w:t>
        </w:r>
        <w:r w:rsidR="009D4191">
          <w:rPr>
            <w:webHidden/>
          </w:rPr>
          <w:tab/>
        </w:r>
        <w:r>
          <w:rPr>
            <w:webHidden/>
          </w:rPr>
          <w:fldChar w:fldCharType="begin"/>
        </w:r>
        <w:r w:rsidR="009D4191">
          <w:rPr>
            <w:webHidden/>
          </w:rPr>
          <w:instrText xml:space="preserve"> PAGEREF _Toc323204428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4191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D4191" w:rsidRDefault="00915F0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23204429" w:history="1">
        <w:r w:rsidR="009D4191" w:rsidRPr="005F1922">
          <w:rPr>
            <w:rStyle w:val="aa"/>
            <w:rFonts w:ascii="Times New Roman" w:hAnsi="Times New Roman"/>
          </w:rPr>
          <w:t>2</w:t>
        </w:r>
        <w:r w:rsidR="009D4191" w:rsidRPr="005F1922">
          <w:rPr>
            <w:rStyle w:val="aa"/>
          </w:rPr>
          <w:t xml:space="preserve"> XX</w:t>
        </w:r>
        <w:r w:rsidR="009D4191" w:rsidRPr="005F1922">
          <w:rPr>
            <w:rStyle w:val="aa"/>
            <w:rFonts w:hint="eastAsia"/>
          </w:rPr>
          <w:t>模块详细设计</w:t>
        </w:r>
        <w:r w:rsidR="009D4191">
          <w:rPr>
            <w:webHidden/>
          </w:rPr>
          <w:tab/>
        </w:r>
        <w:r>
          <w:rPr>
            <w:webHidden/>
          </w:rPr>
          <w:fldChar w:fldCharType="begin"/>
        </w:r>
        <w:r w:rsidR="009D4191">
          <w:rPr>
            <w:webHidden/>
          </w:rPr>
          <w:instrText xml:space="preserve"> PAGEREF _Toc323204429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4191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D4191" w:rsidRDefault="00915F03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3204430" w:history="1">
        <w:r w:rsidR="009D4191" w:rsidRPr="005F1922">
          <w:rPr>
            <w:rStyle w:val="aa"/>
            <w:rFonts w:ascii="Times New Roman" w:hAnsi="Times New Roman"/>
            <w:noProof/>
          </w:rPr>
          <w:t>2.1</w:t>
        </w:r>
        <w:r w:rsidR="009D4191" w:rsidRPr="005F1922">
          <w:rPr>
            <w:rStyle w:val="aa"/>
            <w:rFonts w:hint="eastAsia"/>
            <w:noProof/>
          </w:rPr>
          <w:t xml:space="preserve"> </w:t>
        </w:r>
        <w:r w:rsidR="009D4191" w:rsidRPr="005F1922">
          <w:rPr>
            <w:rStyle w:val="aa"/>
            <w:rFonts w:hint="eastAsia"/>
            <w:noProof/>
          </w:rPr>
          <w:t>类详细设计</w:t>
        </w:r>
        <w:r w:rsidR="009D4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4191">
          <w:rPr>
            <w:noProof/>
            <w:webHidden/>
          </w:rPr>
          <w:instrText xml:space="preserve"> PAGEREF _Toc323204430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19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191" w:rsidRDefault="00915F03">
      <w:pPr>
        <w:pStyle w:val="34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23204431" w:history="1">
        <w:r w:rsidR="009D4191" w:rsidRPr="005F1922">
          <w:rPr>
            <w:rStyle w:val="aa"/>
            <w:rFonts w:ascii="Times New Roman" w:hAnsi="Times New Roman"/>
            <w:noProof/>
          </w:rPr>
          <w:t>2.1.1</w:t>
        </w:r>
        <w:r w:rsidR="009D4191" w:rsidRPr="005F1922">
          <w:rPr>
            <w:rStyle w:val="aa"/>
            <w:rFonts w:ascii="Times New Roman" w:hAnsi="Times New Roman" w:hint="eastAsia"/>
            <w:noProof/>
          </w:rPr>
          <w:t xml:space="preserve"> </w:t>
        </w:r>
        <w:r w:rsidR="009D4191" w:rsidRPr="005F1922">
          <w:rPr>
            <w:rStyle w:val="aa"/>
            <w:rFonts w:ascii="Times New Roman" w:hAnsi="Times New Roman" w:hint="eastAsia"/>
            <w:noProof/>
          </w:rPr>
          <w:t>类</w:t>
        </w:r>
        <w:r w:rsidR="009D4191" w:rsidRPr="005F1922">
          <w:rPr>
            <w:rStyle w:val="aa"/>
            <w:rFonts w:ascii="Times New Roman" w:hAnsi="Times New Roman"/>
            <w:noProof/>
          </w:rPr>
          <w:t>A</w:t>
        </w:r>
        <w:r w:rsidR="009D4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4191">
          <w:rPr>
            <w:noProof/>
            <w:webHidden/>
          </w:rPr>
          <w:instrText xml:space="preserve"> PAGEREF _Toc323204431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19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191" w:rsidRDefault="00915F03">
      <w:pPr>
        <w:pStyle w:val="34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23204432" w:history="1">
        <w:r w:rsidR="009D4191" w:rsidRPr="005F1922">
          <w:rPr>
            <w:rStyle w:val="aa"/>
            <w:noProof/>
          </w:rPr>
          <w:t xml:space="preserve">2.1.2 </w:t>
        </w:r>
        <w:r w:rsidR="009D4191" w:rsidRPr="005F1922">
          <w:rPr>
            <w:rStyle w:val="aa"/>
            <w:rFonts w:hint="eastAsia"/>
            <w:noProof/>
          </w:rPr>
          <w:t>类</w:t>
        </w:r>
        <w:r w:rsidR="009D4191" w:rsidRPr="005F1922">
          <w:rPr>
            <w:rStyle w:val="aa"/>
            <w:noProof/>
          </w:rPr>
          <w:t>B</w:t>
        </w:r>
        <w:r w:rsidR="009D4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4191">
          <w:rPr>
            <w:noProof/>
            <w:webHidden/>
          </w:rPr>
          <w:instrText xml:space="preserve"> PAGEREF _Toc323204432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19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191" w:rsidRDefault="00915F03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3204433" w:history="1">
        <w:r w:rsidR="009D4191" w:rsidRPr="005F1922">
          <w:rPr>
            <w:rStyle w:val="aa"/>
            <w:rFonts w:ascii="Times New Roman" w:hAnsi="Times New Roman"/>
            <w:noProof/>
          </w:rPr>
          <w:t>2.2</w:t>
        </w:r>
        <w:r w:rsidR="009D4191" w:rsidRPr="005F1922">
          <w:rPr>
            <w:rStyle w:val="aa"/>
            <w:rFonts w:hint="eastAsia"/>
            <w:noProof/>
          </w:rPr>
          <w:t xml:space="preserve"> </w:t>
        </w:r>
        <w:r w:rsidR="009D4191" w:rsidRPr="005F1922">
          <w:rPr>
            <w:rStyle w:val="aa"/>
            <w:rFonts w:hint="eastAsia"/>
            <w:noProof/>
          </w:rPr>
          <w:t>页面详细设计</w:t>
        </w:r>
        <w:r w:rsidR="009D4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4191">
          <w:rPr>
            <w:noProof/>
            <w:webHidden/>
          </w:rPr>
          <w:instrText xml:space="preserve"> PAGEREF _Toc323204433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19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191" w:rsidRDefault="00915F03">
      <w:pPr>
        <w:pStyle w:val="34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23204434" w:history="1">
        <w:r w:rsidR="009D4191" w:rsidRPr="005F1922">
          <w:rPr>
            <w:rStyle w:val="aa"/>
            <w:rFonts w:ascii="Times New Roman" w:hAnsi="Times New Roman"/>
            <w:noProof/>
          </w:rPr>
          <w:t>2.2.1</w:t>
        </w:r>
        <w:r w:rsidR="009D4191" w:rsidRPr="005F1922">
          <w:rPr>
            <w:rStyle w:val="aa"/>
            <w:rFonts w:ascii="Times New Roman" w:hAnsi="Times New Roman" w:hint="eastAsia"/>
            <w:noProof/>
          </w:rPr>
          <w:t xml:space="preserve"> </w:t>
        </w:r>
        <w:r w:rsidR="009D4191" w:rsidRPr="005F1922">
          <w:rPr>
            <w:rStyle w:val="aa"/>
            <w:rFonts w:ascii="Times New Roman" w:hAnsi="Times New Roman" w:hint="eastAsia"/>
            <w:noProof/>
          </w:rPr>
          <w:t>界面</w:t>
        </w:r>
        <w:r w:rsidR="009D4191" w:rsidRPr="005F1922">
          <w:rPr>
            <w:rStyle w:val="aa"/>
            <w:rFonts w:ascii="Times New Roman" w:hAnsi="Times New Roman"/>
            <w:noProof/>
          </w:rPr>
          <w:t>A</w:t>
        </w:r>
        <w:r w:rsidR="009D4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4191">
          <w:rPr>
            <w:noProof/>
            <w:webHidden/>
          </w:rPr>
          <w:instrText xml:space="preserve"> PAGEREF _Toc323204434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19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4191" w:rsidRDefault="00915F03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3204435" w:history="1">
        <w:r w:rsidR="009D4191" w:rsidRPr="005F1922">
          <w:rPr>
            <w:rStyle w:val="aa"/>
            <w:rFonts w:ascii="Times New Roman" w:hAnsi="Times New Roman"/>
            <w:noProof/>
          </w:rPr>
          <w:t>2.3</w:t>
        </w:r>
        <w:r w:rsidR="009D4191" w:rsidRPr="005F1922">
          <w:rPr>
            <w:rStyle w:val="aa"/>
            <w:rFonts w:hint="eastAsia"/>
            <w:noProof/>
          </w:rPr>
          <w:t xml:space="preserve"> </w:t>
        </w:r>
        <w:r w:rsidR="009D4191" w:rsidRPr="005F1922">
          <w:rPr>
            <w:rStyle w:val="aa"/>
            <w:rFonts w:hint="eastAsia"/>
            <w:noProof/>
          </w:rPr>
          <w:t>性能设计</w:t>
        </w:r>
        <w:r w:rsidR="009D4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4191">
          <w:rPr>
            <w:noProof/>
            <w:webHidden/>
          </w:rPr>
          <w:instrText xml:space="preserve"> PAGEREF _Toc323204435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19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4191" w:rsidRDefault="00915F0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23204436" w:history="1">
        <w:r w:rsidR="009D4191" w:rsidRPr="005F1922">
          <w:rPr>
            <w:rStyle w:val="aa"/>
            <w:rFonts w:ascii="Times New Roman" w:hAnsi="Times New Roman"/>
          </w:rPr>
          <w:t>3</w:t>
        </w:r>
        <w:r w:rsidR="009D4191" w:rsidRPr="005F1922">
          <w:rPr>
            <w:rStyle w:val="aa"/>
          </w:rPr>
          <w:t xml:space="preserve"> XX</w:t>
        </w:r>
        <w:r w:rsidR="009D4191" w:rsidRPr="005F1922">
          <w:rPr>
            <w:rStyle w:val="aa"/>
            <w:rFonts w:hint="eastAsia"/>
          </w:rPr>
          <w:t>模块详细设计</w:t>
        </w:r>
        <w:r w:rsidR="009D4191">
          <w:rPr>
            <w:webHidden/>
          </w:rPr>
          <w:tab/>
        </w:r>
        <w:r>
          <w:rPr>
            <w:webHidden/>
          </w:rPr>
          <w:fldChar w:fldCharType="begin"/>
        </w:r>
        <w:r w:rsidR="009D4191">
          <w:rPr>
            <w:webHidden/>
          </w:rPr>
          <w:instrText xml:space="preserve"> PAGEREF _Toc323204436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419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4191" w:rsidRDefault="00915F0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23204437" w:history="1">
        <w:r w:rsidR="009D4191" w:rsidRPr="005F1922">
          <w:rPr>
            <w:rStyle w:val="aa"/>
            <w:rFonts w:ascii="Times New Roman" w:hAnsi="Times New Roman"/>
          </w:rPr>
          <w:t>4</w:t>
        </w:r>
        <w:r w:rsidR="009D4191" w:rsidRPr="005F1922">
          <w:rPr>
            <w:rStyle w:val="aa"/>
            <w:rFonts w:hint="eastAsia"/>
          </w:rPr>
          <w:t xml:space="preserve"> </w:t>
        </w:r>
        <w:r w:rsidR="009D4191" w:rsidRPr="005F1922">
          <w:rPr>
            <w:rStyle w:val="aa"/>
            <w:rFonts w:hint="eastAsia"/>
          </w:rPr>
          <w:t>附录</w:t>
        </w:r>
        <w:r w:rsidR="009D4191">
          <w:rPr>
            <w:webHidden/>
          </w:rPr>
          <w:tab/>
        </w:r>
        <w:r>
          <w:rPr>
            <w:webHidden/>
          </w:rPr>
          <w:fldChar w:fldCharType="begin"/>
        </w:r>
        <w:r w:rsidR="009D4191">
          <w:rPr>
            <w:webHidden/>
          </w:rPr>
          <w:instrText xml:space="preserve"> PAGEREF _Toc323204437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419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4191" w:rsidRDefault="00915F03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3204438" w:history="1">
        <w:r w:rsidR="009D4191" w:rsidRPr="005F1922">
          <w:rPr>
            <w:rStyle w:val="aa"/>
            <w:rFonts w:ascii="Times New Roman" w:hAnsi="Times New Roman"/>
            <w:noProof/>
          </w:rPr>
          <w:t>4.1</w:t>
        </w:r>
        <w:r w:rsidR="009D4191" w:rsidRPr="005F1922">
          <w:rPr>
            <w:rStyle w:val="aa"/>
            <w:rFonts w:hint="eastAsia"/>
            <w:noProof/>
          </w:rPr>
          <w:t xml:space="preserve"> </w:t>
        </w:r>
        <w:r w:rsidR="009D4191" w:rsidRPr="005F1922">
          <w:rPr>
            <w:rStyle w:val="aa"/>
            <w:rFonts w:hint="eastAsia"/>
            <w:noProof/>
          </w:rPr>
          <w:t>术语和缩写词</w:t>
        </w:r>
        <w:r w:rsidR="009D4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4191">
          <w:rPr>
            <w:noProof/>
            <w:webHidden/>
          </w:rPr>
          <w:instrText xml:space="preserve"> PAGEREF _Toc323204438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19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4191" w:rsidRDefault="00915F03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3204439" w:history="1">
        <w:r w:rsidR="009D4191" w:rsidRPr="005F1922">
          <w:rPr>
            <w:rStyle w:val="aa"/>
            <w:rFonts w:ascii="Times New Roman" w:hAnsi="Times New Roman"/>
            <w:noProof/>
          </w:rPr>
          <w:t>4.2</w:t>
        </w:r>
        <w:r w:rsidR="009D4191" w:rsidRPr="005F1922">
          <w:rPr>
            <w:rStyle w:val="aa"/>
            <w:rFonts w:hint="eastAsia"/>
            <w:noProof/>
          </w:rPr>
          <w:t xml:space="preserve"> </w:t>
        </w:r>
        <w:r w:rsidR="009D4191" w:rsidRPr="005F1922">
          <w:rPr>
            <w:rStyle w:val="aa"/>
            <w:rFonts w:hint="eastAsia"/>
            <w:noProof/>
          </w:rPr>
          <w:t>参考资料</w:t>
        </w:r>
        <w:r w:rsidR="009D4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4191">
          <w:rPr>
            <w:noProof/>
            <w:webHidden/>
          </w:rPr>
          <w:instrText xml:space="preserve"> PAGEREF _Toc323204439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19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BA1" w:rsidRDefault="00915F03" w:rsidP="0021357B">
      <w:pPr>
        <w:rPr>
          <w:b/>
          <w:bCs/>
          <w:caps/>
          <w:sz w:val="20"/>
          <w:szCs w:val="20"/>
        </w:rPr>
        <w:sectPr w:rsidR="009D1BA1" w:rsidSect="003F0688">
          <w:footerReference w:type="default" r:id="rId13"/>
          <w:pgSz w:w="11906" w:h="16838" w:code="9"/>
          <w:pgMar w:top="1418" w:right="1134" w:bottom="1134" w:left="1418" w:header="964" w:footer="851" w:gutter="0"/>
          <w:pgNumType w:fmt="upperRoman" w:start="1"/>
          <w:cols w:space="425"/>
          <w:docGrid w:type="linesAndChars" w:linePitch="312"/>
        </w:sectPr>
      </w:pPr>
      <w:r>
        <w:rPr>
          <w:b/>
          <w:bCs/>
          <w:caps/>
          <w:sz w:val="20"/>
          <w:szCs w:val="20"/>
        </w:rPr>
        <w:fldChar w:fldCharType="end"/>
      </w:r>
    </w:p>
    <w:p w:rsidR="00C10A15" w:rsidRDefault="00C10A15" w:rsidP="003F0688">
      <w:pPr>
        <w:pStyle w:val="1"/>
        <w:spacing w:before="312" w:after="312"/>
      </w:pPr>
      <w:bookmarkStart w:id="25" w:name="_Toc240797879"/>
      <w:bookmarkStart w:id="26" w:name="_Toc323204428"/>
      <w:r>
        <w:rPr>
          <w:rFonts w:hint="eastAsia"/>
        </w:rPr>
        <w:lastRenderedPageBreak/>
        <w:t>概述</w:t>
      </w:r>
      <w:bookmarkEnd w:id="25"/>
      <w:bookmarkEnd w:id="26"/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描述该文档针对概要设计的哪部分进行设计</w:t>
      </w:r>
      <w:r w:rsidR="00D0628B">
        <w:rPr>
          <w:rFonts w:hint="eastAsia"/>
          <w:i/>
          <w:color w:val="3333FF"/>
        </w:rPr>
        <w:t>，主要分为哪些模块等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例如：本文档针对立案系统首页的概要设计进行详细设计。对应的概要设计为《最高人民法院立案系统概要设计</w:t>
      </w:r>
      <w:r>
        <w:rPr>
          <w:rFonts w:hint="eastAsia"/>
          <w:i/>
          <w:color w:val="3333FF"/>
        </w:rPr>
        <w:t>.doc</w:t>
      </w:r>
      <w:r>
        <w:rPr>
          <w:rFonts w:hint="eastAsia"/>
          <w:i/>
          <w:color w:val="3333FF"/>
        </w:rPr>
        <w:t>》中的第</w:t>
      </w:r>
      <w:r>
        <w:rPr>
          <w:rFonts w:hint="eastAsia"/>
          <w:i/>
          <w:color w:val="3333FF"/>
        </w:rPr>
        <w:t>3.2.1</w:t>
      </w:r>
      <w:r>
        <w:rPr>
          <w:rFonts w:hint="eastAsia"/>
          <w:i/>
          <w:color w:val="3333FF"/>
        </w:rPr>
        <w:t>节立案系统首页。</w:t>
      </w:r>
    </w:p>
    <w:p w:rsidR="00C10A15" w:rsidRPr="00B55D4C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}</w:t>
      </w:r>
    </w:p>
    <w:p w:rsidR="00C10A15" w:rsidRDefault="00C10A15" w:rsidP="003F0688">
      <w:pPr>
        <w:pStyle w:val="1"/>
        <w:spacing w:before="312" w:after="312"/>
      </w:pPr>
      <w:bookmarkStart w:id="27" w:name="_Toc240797880"/>
      <w:bookmarkStart w:id="28" w:name="_Toc323204429"/>
      <w:r>
        <w:rPr>
          <w:rFonts w:hint="eastAsia"/>
        </w:rPr>
        <w:t>XX</w:t>
      </w:r>
      <w:r>
        <w:rPr>
          <w:rFonts w:hint="eastAsia"/>
        </w:rPr>
        <w:t>模块详细设计</w:t>
      </w:r>
      <w:bookmarkEnd w:id="27"/>
      <w:bookmarkEnd w:id="28"/>
    </w:p>
    <w:p w:rsidR="00FE3201" w:rsidRDefault="00C10A15" w:rsidP="002C32F9">
      <w:pPr>
        <w:pStyle w:val="21"/>
      </w:pPr>
      <w:bookmarkStart w:id="29" w:name="_Toc240797882"/>
      <w:bookmarkStart w:id="30" w:name="_Toc323204430"/>
      <w:r>
        <w:rPr>
          <w:rFonts w:hint="eastAsia"/>
        </w:rPr>
        <w:t>类详细设计</w:t>
      </w:r>
      <w:bookmarkEnd w:id="29"/>
      <w:bookmarkEnd w:id="30"/>
    </w:p>
    <w:p w:rsidR="002C32F9" w:rsidRPr="00FE3201" w:rsidRDefault="00FE3201" w:rsidP="00FE3201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FE3201">
        <w:rPr>
          <w:rFonts w:hint="eastAsia"/>
          <w:i/>
          <w:color w:val="3333FF"/>
        </w:rPr>
        <w:t>{</w:t>
      </w:r>
      <w:r w:rsidR="00642E37">
        <w:rPr>
          <w:rFonts w:hint="eastAsia"/>
          <w:i/>
          <w:color w:val="3333FF"/>
        </w:rPr>
        <w:t>java</w:t>
      </w:r>
      <w:r w:rsidR="00642E37">
        <w:rPr>
          <w:rFonts w:hint="eastAsia"/>
          <w:i/>
          <w:color w:val="3333FF"/>
        </w:rPr>
        <w:t>类系统按此章填写；</w:t>
      </w:r>
      <w:r w:rsidRPr="00FE3201">
        <w:rPr>
          <w:rFonts w:hint="eastAsia"/>
          <w:i/>
          <w:color w:val="3333FF"/>
        </w:rPr>
        <w:t>Domino</w:t>
      </w:r>
      <w:r w:rsidR="00642E37">
        <w:rPr>
          <w:rFonts w:hint="eastAsia"/>
          <w:i/>
          <w:color w:val="3333FF"/>
        </w:rPr>
        <w:t>类系统将此章更名为功能详细设计，进行相关填写</w:t>
      </w:r>
      <w:r w:rsidRPr="00FE3201">
        <w:rPr>
          <w:rFonts w:hint="eastAsia"/>
          <w:i/>
          <w:color w:val="3333FF"/>
        </w:rPr>
        <w:t>}</w:t>
      </w:r>
    </w:p>
    <w:p w:rsidR="00C10A15" w:rsidRPr="00A97808" w:rsidRDefault="006B6FAC" w:rsidP="003F0688">
      <w:pPr>
        <w:pStyle w:val="31"/>
        <w:numPr>
          <w:ilvl w:val="2"/>
          <w:numId w:val="27"/>
        </w:numPr>
        <w:spacing w:before="156" w:after="156"/>
        <w:ind w:left="0" w:firstLine="0"/>
        <w:jc w:val="both"/>
        <w:rPr>
          <w:rFonts w:ascii="Times New Roman" w:hAnsi="Times New Roman"/>
        </w:rPr>
      </w:pPr>
      <w:bookmarkStart w:id="31" w:name="_Toc240797883"/>
      <w:r w:rsidRPr="00A97808">
        <w:rPr>
          <w:rFonts w:ascii="Times New Roman" w:hAnsi="Times New Roman" w:hint="eastAsia"/>
        </w:rPr>
        <w:t xml:space="preserve"> </w:t>
      </w:r>
      <w:bookmarkStart w:id="32" w:name="_Toc323204431"/>
      <w:r w:rsidR="00C10A15" w:rsidRPr="00A97808">
        <w:rPr>
          <w:rFonts w:ascii="Times New Roman" w:hAnsi="Times New Roman" w:hint="eastAsia"/>
        </w:rPr>
        <w:t>类</w:t>
      </w:r>
      <w:r w:rsidR="00C10A15" w:rsidRPr="00A97808">
        <w:rPr>
          <w:rFonts w:ascii="Times New Roman" w:hAnsi="Times New Roman" w:hint="eastAsia"/>
        </w:rPr>
        <w:t>A</w:t>
      </w:r>
      <w:bookmarkEnd w:id="31"/>
      <w:bookmarkEnd w:id="32"/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描述类的主要功能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如：类</w:t>
      </w:r>
      <w:r>
        <w:rPr>
          <w:rFonts w:hint="eastAsia"/>
          <w:i/>
          <w:color w:val="3333FF"/>
        </w:rPr>
        <w:t>A</w:t>
      </w:r>
      <w:r>
        <w:rPr>
          <w:rFonts w:hint="eastAsia"/>
          <w:i/>
          <w:color w:val="3333FF"/>
        </w:rPr>
        <w:t>主要处理立案系统首页的展现请求。进行参数封装。调用后台服务类或缓存类返回首页需要展现的数据。</w:t>
      </w:r>
    </w:p>
    <w:p w:rsidR="00C10A15" w:rsidRPr="00B55D4C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}</w:t>
      </w:r>
    </w:p>
    <w:p w:rsidR="00C10A15" w:rsidRPr="0068111D" w:rsidRDefault="00C10A15" w:rsidP="003F0688">
      <w:pPr>
        <w:pStyle w:val="41"/>
        <w:numPr>
          <w:ilvl w:val="3"/>
          <w:numId w:val="27"/>
        </w:numPr>
        <w:spacing w:before="156" w:after="156"/>
        <w:ind w:left="0" w:firstLine="0"/>
        <w:rPr>
          <w:rFonts w:ascii="Times New Roman" w:hAnsi="Times New Roman"/>
        </w:rPr>
      </w:pPr>
      <w:r w:rsidRPr="0068111D">
        <w:rPr>
          <w:rFonts w:ascii="Times New Roman" w:hAnsi="Times New Roman" w:hint="eastAsia"/>
        </w:rPr>
        <w:t>方法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对重要算法进行详细描述，普通的数据操作性处理（增删改查）可以只提一句，详细逻辑可以不写</w:t>
      </w:r>
      <w:r w:rsidRPr="00B55D4C">
        <w:rPr>
          <w:rFonts w:hint="eastAsia"/>
          <w:i/>
          <w:color w:val="3333FF"/>
        </w:rPr>
        <w:t>}</w:t>
      </w:r>
    </w:p>
    <w:p w:rsidR="000B6948" w:rsidRPr="000B6948" w:rsidRDefault="000B6948" w:rsidP="000B6948">
      <w:pPr>
        <w:pStyle w:val="af5"/>
      </w:pPr>
      <w:r w:rsidRPr="004C6DE8">
        <w:t xml:space="preserve">表 </w:t>
      </w:r>
      <w:r w:rsidR="00915F03" w:rsidRPr="004C6DE8">
        <w:fldChar w:fldCharType="begin"/>
      </w:r>
      <w:r w:rsidRPr="004C6DE8">
        <w:instrText xml:space="preserve"> STYLEREF 1 \s </w:instrText>
      </w:r>
      <w:r w:rsidR="00915F03" w:rsidRPr="004C6DE8">
        <w:fldChar w:fldCharType="separate"/>
      </w:r>
      <w:r>
        <w:t>2</w:t>
      </w:r>
      <w:r w:rsidR="00915F03" w:rsidRPr="004C6DE8">
        <w:fldChar w:fldCharType="end"/>
      </w:r>
      <w:r w:rsidRPr="004C6DE8">
        <w:noBreakHyphen/>
      </w:r>
      <w:r w:rsidR="00915F03" w:rsidRPr="004C6DE8">
        <w:fldChar w:fldCharType="begin"/>
      </w:r>
      <w:r w:rsidRPr="004C6DE8">
        <w:instrText xml:space="preserve"> SEQ 表 \* ARABIC \s 1 </w:instrText>
      </w:r>
      <w:r w:rsidR="00915F03" w:rsidRPr="004C6DE8">
        <w:fldChar w:fldCharType="separate"/>
      </w:r>
      <w:r>
        <w:t>1</w:t>
      </w:r>
      <w:r w:rsidR="00915F03" w:rsidRPr="004C6DE8">
        <w:fldChar w:fldCharType="end"/>
      </w:r>
      <w:r>
        <w:rPr>
          <w:rFonts w:hint="eastAsia"/>
        </w:rPr>
        <w:t>类A方法列表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1843"/>
        <w:gridCol w:w="2268"/>
        <w:gridCol w:w="3260"/>
      </w:tblGrid>
      <w:tr w:rsidR="00C10A15" w:rsidRPr="00723114">
        <w:tc>
          <w:tcPr>
            <w:tcW w:w="1526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C10A15">
        <w:tc>
          <w:tcPr>
            <w:tcW w:w="1526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max</w:t>
            </w:r>
          </w:p>
        </w:tc>
        <w:tc>
          <w:tcPr>
            <w:tcW w:w="1843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int</w:t>
            </w:r>
            <w:proofErr w:type="spellEnd"/>
            <w:r w:rsidRPr="008277EA">
              <w:rPr>
                <w:rFonts w:hint="eastAsia"/>
                <w:i/>
                <w:color w:val="3333FF"/>
              </w:rPr>
              <w:t xml:space="preserve"> arg1</w:t>
            </w:r>
          </w:p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int</w:t>
            </w:r>
            <w:proofErr w:type="spellEnd"/>
            <w:r w:rsidRPr="008277EA">
              <w:rPr>
                <w:rFonts w:hint="eastAsia"/>
                <w:i/>
                <w:color w:val="3333FF"/>
              </w:rPr>
              <w:t xml:space="preserve"> arg2</w:t>
            </w:r>
          </w:p>
        </w:tc>
        <w:tc>
          <w:tcPr>
            <w:tcW w:w="2268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int</w:t>
            </w:r>
            <w:proofErr w:type="spellEnd"/>
          </w:p>
        </w:tc>
        <w:tc>
          <w:tcPr>
            <w:tcW w:w="3260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比较输入的</w:t>
            </w:r>
            <w:r w:rsidRPr="008277EA">
              <w:rPr>
                <w:rFonts w:hint="eastAsia"/>
                <w:i/>
                <w:color w:val="3333FF"/>
              </w:rPr>
              <w:t>2</w:t>
            </w:r>
            <w:r w:rsidRPr="008277EA">
              <w:rPr>
                <w:rFonts w:hint="eastAsia"/>
                <w:i/>
                <w:color w:val="3333FF"/>
              </w:rPr>
              <w:t>个参数，返回大的。</w:t>
            </w:r>
          </w:p>
        </w:tc>
      </w:tr>
      <w:tr w:rsidR="00C33DF5">
        <w:tc>
          <w:tcPr>
            <w:tcW w:w="1526" w:type="dxa"/>
          </w:tcPr>
          <w:p w:rsidR="00C33DF5" w:rsidRPr="008277EA" w:rsidRDefault="00C33DF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>
              <w:rPr>
                <w:rFonts w:hint="eastAsia"/>
                <w:i/>
                <w:color w:val="3333FF"/>
              </w:rPr>
              <w:t>min</w:t>
            </w:r>
          </w:p>
        </w:tc>
        <w:tc>
          <w:tcPr>
            <w:tcW w:w="1843" w:type="dxa"/>
          </w:tcPr>
          <w:p w:rsidR="00C33DF5" w:rsidRDefault="00C33DF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>
              <w:rPr>
                <w:rFonts w:hint="eastAsia"/>
                <w:i/>
                <w:color w:val="3333FF"/>
              </w:rPr>
              <w:t>int</w:t>
            </w:r>
            <w:proofErr w:type="spellEnd"/>
            <w:r>
              <w:rPr>
                <w:rFonts w:hint="eastAsia"/>
                <w:i/>
                <w:color w:val="3333FF"/>
              </w:rPr>
              <w:t xml:space="preserve"> arg1</w:t>
            </w:r>
          </w:p>
          <w:p w:rsidR="00C33DF5" w:rsidRPr="008277EA" w:rsidRDefault="00C33DF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>
              <w:rPr>
                <w:rFonts w:hint="eastAsia"/>
                <w:i/>
                <w:color w:val="3333FF"/>
              </w:rPr>
              <w:t>int</w:t>
            </w:r>
            <w:proofErr w:type="spellEnd"/>
            <w:r>
              <w:rPr>
                <w:rFonts w:hint="eastAsia"/>
                <w:i/>
                <w:color w:val="3333FF"/>
              </w:rPr>
              <w:t xml:space="preserve"> arg2</w:t>
            </w:r>
          </w:p>
        </w:tc>
        <w:tc>
          <w:tcPr>
            <w:tcW w:w="2268" w:type="dxa"/>
          </w:tcPr>
          <w:p w:rsidR="00C33DF5" w:rsidRPr="008277EA" w:rsidRDefault="00C33DF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>
              <w:rPr>
                <w:rFonts w:hint="eastAsia"/>
                <w:i/>
                <w:color w:val="3333FF"/>
              </w:rPr>
              <w:t>int</w:t>
            </w:r>
            <w:proofErr w:type="spellEnd"/>
          </w:p>
        </w:tc>
        <w:tc>
          <w:tcPr>
            <w:tcW w:w="3260" w:type="dxa"/>
          </w:tcPr>
          <w:p w:rsidR="00C33DF5" w:rsidRPr="008277EA" w:rsidRDefault="00C33DF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比较输入的</w:t>
            </w:r>
            <w:r w:rsidRPr="008277EA">
              <w:rPr>
                <w:rFonts w:hint="eastAsia"/>
                <w:i/>
                <w:color w:val="3333FF"/>
              </w:rPr>
              <w:t>2</w:t>
            </w:r>
            <w:r>
              <w:rPr>
                <w:rFonts w:hint="eastAsia"/>
                <w:i/>
                <w:color w:val="3333FF"/>
              </w:rPr>
              <w:t>个参数，返回小</w:t>
            </w:r>
            <w:r w:rsidRPr="008277EA">
              <w:rPr>
                <w:rFonts w:hint="eastAsia"/>
                <w:i/>
                <w:color w:val="3333FF"/>
              </w:rPr>
              <w:t>的</w:t>
            </w:r>
            <w:r>
              <w:rPr>
                <w:rFonts w:hint="eastAsia"/>
                <w:i/>
                <w:color w:val="3333FF"/>
              </w:rPr>
              <w:t>。</w:t>
            </w:r>
          </w:p>
        </w:tc>
      </w:tr>
    </w:tbl>
    <w:p w:rsidR="00C10A15" w:rsidRPr="0068111D" w:rsidRDefault="00C10A15" w:rsidP="003F0688">
      <w:pPr>
        <w:pStyle w:val="41"/>
        <w:numPr>
          <w:ilvl w:val="3"/>
          <w:numId w:val="27"/>
        </w:numPr>
        <w:spacing w:before="156" w:after="156"/>
        <w:ind w:left="0" w:firstLine="0"/>
        <w:rPr>
          <w:rFonts w:ascii="Times New Roman" w:hAnsi="Times New Roman"/>
        </w:rPr>
      </w:pPr>
      <w:r w:rsidRPr="0068111D">
        <w:rPr>
          <w:rFonts w:ascii="Times New Roman" w:hAnsi="Times New Roman" w:hint="eastAsia"/>
        </w:rPr>
        <w:t>属性</w:t>
      </w:r>
    </w:p>
    <w:p w:rsidR="00C10A15" w:rsidRDefault="000B6948" w:rsidP="000B6948">
      <w:pPr>
        <w:pStyle w:val="af5"/>
      </w:pPr>
      <w:bookmarkStart w:id="33" w:name="_Toc240797822"/>
      <w:r w:rsidRPr="004C6DE8">
        <w:t xml:space="preserve">表 </w:t>
      </w:r>
      <w:r w:rsidR="00915F03" w:rsidRPr="004C6DE8">
        <w:fldChar w:fldCharType="begin"/>
      </w:r>
      <w:r w:rsidRPr="004C6DE8">
        <w:instrText xml:space="preserve"> STYLEREF 1 \s </w:instrText>
      </w:r>
      <w:r w:rsidR="00915F03" w:rsidRPr="004C6DE8">
        <w:fldChar w:fldCharType="separate"/>
      </w:r>
      <w:r>
        <w:t>2</w:t>
      </w:r>
      <w:r w:rsidR="00915F03" w:rsidRPr="004C6DE8">
        <w:fldChar w:fldCharType="end"/>
      </w:r>
      <w:r w:rsidRPr="004C6DE8">
        <w:noBreakHyphen/>
      </w:r>
      <w:r w:rsidR="00915F03" w:rsidRPr="004C6DE8">
        <w:fldChar w:fldCharType="begin"/>
      </w:r>
      <w:r w:rsidRPr="004C6DE8">
        <w:instrText xml:space="preserve"> SEQ 表 \* ARABIC \s 1 </w:instrText>
      </w:r>
      <w:r w:rsidR="00915F03" w:rsidRPr="004C6DE8">
        <w:fldChar w:fldCharType="separate"/>
      </w:r>
      <w:r w:rsidR="00F86DC9">
        <w:rPr>
          <w:noProof/>
        </w:rPr>
        <w:t>2</w:t>
      </w:r>
      <w:r w:rsidR="00915F03" w:rsidRPr="004C6DE8">
        <w:fldChar w:fldCharType="end"/>
      </w:r>
      <w:r w:rsidR="00C10A15">
        <w:rPr>
          <w:rFonts w:hint="eastAsia"/>
        </w:rPr>
        <w:t>类A属性列表</w:t>
      </w:r>
      <w:bookmarkEnd w:id="3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1843"/>
        <w:gridCol w:w="5528"/>
      </w:tblGrid>
      <w:tr w:rsidR="00C10A15" w:rsidRPr="00723114">
        <w:tc>
          <w:tcPr>
            <w:tcW w:w="1526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C10A15">
        <w:tc>
          <w:tcPr>
            <w:tcW w:w="1526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xxxDAO</w:t>
            </w:r>
            <w:proofErr w:type="spellEnd"/>
          </w:p>
        </w:tc>
        <w:tc>
          <w:tcPr>
            <w:tcW w:w="1843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IXxxDAO</w:t>
            </w:r>
            <w:proofErr w:type="spellEnd"/>
          </w:p>
        </w:tc>
        <w:tc>
          <w:tcPr>
            <w:tcW w:w="5528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i/>
                <w:color w:val="3333FF"/>
              </w:rPr>
              <w:t>X</w:t>
            </w:r>
            <w:r w:rsidRPr="008277EA">
              <w:rPr>
                <w:rFonts w:hint="eastAsia"/>
                <w:i/>
                <w:color w:val="3333FF"/>
              </w:rPr>
              <w:t>x</w:t>
            </w:r>
            <w:r w:rsidRPr="008277EA">
              <w:rPr>
                <w:rFonts w:hint="eastAsia"/>
                <w:i/>
                <w:color w:val="3333FF"/>
              </w:rPr>
              <w:t>模块数据库处理</w:t>
            </w:r>
            <w:r w:rsidRPr="008277EA">
              <w:rPr>
                <w:rFonts w:hint="eastAsia"/>
                <w:i/>
                <w:color w:val="3333FF"/>
              </w:rPr>
              <w:t>DAO</w:t>
            </w:r>
          </w:p>
        </w:tc>
      </w:tr>
    </w:tbl>
    <w:p w:rsidR="00C10A15" w:rsidRPr="00B55D4C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AF7BA6">
        <w:rPr>
          <w:rFonts w:hint="eastAsia"/>
          <w:i/>
          <w:color w:val="3333FF"/>
        </w:rPr>
        <w:t xml:space="preserve"> </w:t>
      </w: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可列出类的属性列表，说明类的属性，属性的含义、类型等</w:t>
      </w:r>
      <w:r w:rsidRPr="00B55D4C">
        <w:rPr>
          <w:rFonts w:hint="eastAsia"/>
          <w:i/>
          <w:color w:val="3333FF"/>
        </w:rPr>
        <w:t>}</w:t>
      </w:r>
    </w:p>
    <w:p w:rsidR="00C10A15" w:rsidRPr="0068111D" w:rsidRDefault="00C10A15" w:rsidP="003F0688">
      <w:pPr>
        <w:pStyle w:val="41"/>
        <w:numPr>
          <w:ilvl w:val="3"/>
          <w:numId w:val="27"/>
        </w:numPr>
        <w:spacing w:before="156" w:after="156"/>
        <w:ind w:left="0" w:firstLine="0"/>
        <w:rPr>
          <w:rFonts w:ascii="Times New Roman" w:hAnsi="Times New Roman"/>
        </w:rPr>
      </w:pPr>
      <w:r w:rsidRPr="0068111D">
        <w:rPr>
          <w:rFonts w:ascii="Times New Roman" w:hAnsi="Times New Roman" w:hint="eastAsia"/>
        </w:rPr>
        <w:lastRenderedPageBreak/>
        <w:t>常量</w:t>
      </w:r>
    </w:p>
    <w:p w:rsidR="00C10A15" w:rsidRDefault="000B6948" w:rsidP="000B6948">
      <w:pPr>
        <w:pStyle w:val="af5"/>
      </w:pPr>
      <w:bookmarkStart w:id="34" w:name="_Toc240797823"/>
      <w:r w:rsidRPr="004C6DE8">
        <w:t xml:space="preserve">表 </w:t>
      </w:r>
      <w:r w:rsidR="00915F03" w:rsidRPr="004C6DE8">
        <w:fldChar w:fldCharType="begin"/>
      </w:r>
      <w:r w:rsidRPr="004C6DE8">
        <w:instrText xml:space="preserve"> STYLEREF 1 \s </w:instrText>
      </w:r>
      <w:r w:rsidR="00915F03" w:rsidRPr="004C6DE8">
        <w:fldChar w:fldCharType="separate"/>
      </w:r>
      <w:r>
        <w:rPr>
          <w:noProof/>
        </w:rPr>
        <w:t>2</w:t>
      </w:r>
      <w:r w:rsidR="00915F03" w:rsidRPr="004C6DE8">
        <w:fldChar w:fldCharType="end"/>
      </w:r>
      <w:r w:rsidRPr="004C6DE8">
        <w:noBreakHyphen/>
      </w:r>
      <w:r w:rsidR="00915F03" w:rsidRPr="004C6DE8">
        <w:fldChar w:fldCharType="begin"/>
      </w:r>
      <w:r w:rsidRPr="004C6DE8">
        <w:instrText xml:space="preserve"> SEQ 表 \* ARABIC \s 1 </w:instrText>
      </w:r>
      <w:r w:rsidR="00915F03" w:rsidRPr="004C6DE8">
        <w:fldChar w:fldCharType="separate"/>
      </w:r>
      <w:r w:rsidR="00F86DC9">
        <w:rPr>
          <w:noProof/>
        </w:rPr>
        <w:t>3</w:t>
      </w:r>
      <w:r w:rsidR="00915F03" w:rsidRPr="004C6DE8">
        <w:fldChar w:fldCharType="end"/>
      </w:r>
      <w:r>
        <w:rPr>
          <w:rFonts w:hint="eastAsia"/>
        </w:rPr>
        <w:t xml:space="preserve"> </w:t>
      </w:r>
      <w:r w:rsidR="00C10A15">
        <w:rPr>
          <w:rFonts w:hint="eastAsia"/>
        </w:rPr>
        <w:t>类A常量列表</w:t>
      </w:r>
      <w:bookmarkEnd w:id="34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3"/>
        <w:gridCol w:w="1629"/>
        <w:gridCol w:w="4625"/>
      </w:tblGrid>
      <w:tr w:rsidR="00C10A15" w:rsidRPr="00723114">
        <w:tc>
          <w:tcPr>
            <w:tcW w:w="1526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常量名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D9D9D9"/>
            <w:vAlign w:val="center"/>
          </w:tcPr>
          <w:p w:rsidR="00C10A15" w:rsidRDefault="00C10A15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C10A15">
        <w:tc>
          <w:tcPr>
            <w:tcW w:w="1526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BEAN_NAME_XXXDAO</w:t>
            </w:r>
          </w:p>
        </w:tc>
        <w:tc>
          <w:tcPr>
            <w:tcW w:w="1843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String</w:t>
            </w:r>
          </w:p>
        </w:tc>
        <w:tc>
          <w:tcPr>
            <w:tcW w:w="5528" w:type="dxa"/>
          </w:tcPr>
          <w:p w:rsidR="00C10A15" w:rsidRPr="008277EA" w:rsidRDefault="00C10A15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XXXDAO</w:t>
            </w:r>
            <w:r w:rsidRPr="008277EA">
              <w:rPr>
                <w:rFonts w:hint="eastAsia"/>
                <w:i/>
                <w:color w:val="3333FF"/>
              </w:rPr>
              <w:t>的一个</w:t>
            </w:r>
            <w:r w:rsidRPr="008277EA">
              <w:rPr>
                <w:rFonts w:hint="eastAsia"/>
                <w:i/>
                <w:color w:val="3333FF"/>
              </w:rPr>
              <w:t>bean</w:t>
            </w:r>
            <w:r w:rsidRPr="008277EA">
              <w:rPr>
                <w:rFonts w:hint="eastAsia"/>
                <w:i/>
                <w:color w:val="3333FF"/>
              </w:rPr>
              <w:t>名称</w:t>
            </w:r>
          </w:p>
        </w:tc>
      </w:tr>
    </w:tbl>
    <w:p w:rsidR="00500A7D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 xml:space="preserve"> {</w:t>
      </w:r>
      <w:r w:rsidRPr="00B55D4C">
        <w:rPr>
          <w:rFonts w:hint="eastAsia"/>
          <w:i/>
          <w:color w:val="3333FF"/>
        </w:rPr>
        <w:t>本类中使用的常量定义，常量含义，使用范围等</w:t>
      </w:r>
      <w:r w:rsidRPr="00B55D4C">
        <w:rPr>
          <w:rFonts w:hint="eastAsia"/>
          <w:i/>
          <w:color w:val="3333FF"/>
        </w:rPr>
        <w:t>}</w:t>
      </w:r>
    </w:p>
    <w:p w:rsidR="00500A7D" w:rsidRDefault="00500A7D" w:rsidP="00500A7D">
      <w:pPr>
        <w:pStyle w:val="afff5"/>
        <w:rPr>
          <w:i/>
          <w:color w:val="3333FF"/>
        </w:rPr>
      </w:pPr>
    </w:p>
    <w:p w:rsidR="00500A7D" w:rsidRDefault="00500A7D" w:rsidP="003F0688">
      <w:pPr>
        <w:pStyle w:val="31"/>
        <w:numPr>
          <w:ilvl w:val="0"/>
          <w:numId w:val="0"/>
        </w:numPr>
        <w:spacing w:before="156" w:after="156"/>
      </w:pPr>
      <w:bookmarkStart w:id="35" w:name="_Toc323204432"/>
      <w:r>
        <w:rPr>
          <w:rFonts w:hint="eastAsia"/>
        </w:rPr>
        <w:t xml:space="preserve">2.1.2 </w:t>
      </w:r>
      <w:r>
        <w:rPr>
          <w:rFonts w:hint="eastAsia"/>
        </w:rPr>
        <w:t>类</w:t>
      </w:r>
      <w:r w:rsidR="008B0CF3">
        <w:rPr>
          <w:rFonts w:hint="eastAsia"/>
        </w:rPr>
        <w:t>B</w:t>
      </w:r>
      <w:bookmarkEnd w:id="35"/>
    </w:p>
    <w:p w:rsidR="00500A7D" w:rsidRDefault="00500A7D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描述类的主要功能</w:t>
      </w:r>
    </w:p>
    <w:p w:rsidR="00500A7D" w:rsidRDefault="00500A7D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如：类</w:t>
      </w:r>
      <w:r>
        <w:rPr>
          <w:rFonts w:hint="eastAsia"/>
          <w:i/>
          <w:color w:val="3333FF"/>
        </w:rPr>
        <w:t>A</w:t>
      </w:r>
      <w:r>
        <w:rPr>
          <w:rFonts w:hint="eastAsia"/>
          <w:i/>
          <w:color w:val="3333FF"/>
        </w:rPr>
        <w:t>主要处理立案系统首页的展现请求。进行参数封装。调用后台服务类或缓存类返回首页需要展现的数据。</w:t>
      </w:r>
    </w:p>
    <w:p w:rsidR="00500A7D" w:rsidRPr="00B55D4C" w:rsidRDefault="00500A7D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}</w:t>
      </w:r>
    </w:p>
    <w:p w:rsidR="00500A7D" w:rsidRPr="0068111D" w:rsidRDefault="00500A7D" w:rsidP="003F0688">
      <w:pPr>
        <w:pStyle w:val="41"/>
        <w:numPr>
          <w:ilvl w:val="3"/>
          <w:numId w:val="27"/>
        </w:numPr>
        <w:spacing w:before="156" w:after="156"/>
        <w:ind w:left="0" w:firstLine="0"/>
        <w:rPr>
          <w:rFonts w:ascii="Times New Roman" w:hAnsi="Times New Roman"/>
        </w:rPr>
      </w:pPr>
      <w:r w:rsidRPr="0068111D">
        <w:rPr>
          <w:rFonts w:ascii="Times New Roman" w:hAnsi="Times New Roman" w:hint="eastAsia"/>
        </w:rPr>
        <w:t>方法</w:t>
      </w:r>
    </w:p>
    <w:p w:rsidR="00500A7D" w:rsidRDefault="00500A7D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对重要算法进行详细描述，普通的数据操作性处理（增删改查）可以只提一句，详细逻辑可以不写</w:t>
      </w:r>
      <w:r w:rsidRPr="00B55D4C">
        <w:rPr>
          <w:rFonts w:hint="eastAsia"/>
          <w:i/>
          <w:color w:val="3333FF"/>
        </w:rPr>
        <w:t>}</w:t>
      </w:r>
    </w:p>
    <w:p w:rsidR="00500A7D" w:rsidRPr="000B6948" w:rsidRDefault="00500A7D" w:rsidP="00500A7D">
      <w:pPr>
        <w:pStyle w:val="af5"/>
      </w:pPr>
      <w:r w:rsidRPr="004C6DE8">
        <w:t xml:space="preserve">表 </w:t>
      </w:r>
      <w:r w:rsidR="00915F03" w:rsidRPr="004C6DE8">
        <w:fldChar w:fldCharType="begin"/>
      </w:r>
      <w:r w:rsidRPr="004C6DE8">
        <w:instrText xml:space="preserve"> STYLEREF 1 \s </w:instrText>
      </w:r>
      <w:r w:rsidR="00915F03" w:rsidRPr="004C6DE8">
        <w:fldChar w:fldCharType="separate"/>
      </w:r>
      <w:r>
        <w:t>2</w:t>
      </w:r>
      <w:r w:rsidR="00915F03" w:rsidRPr="004C6DE8">
        <w:fldChar w:fldCharType="end"/>
      </w:r>
      <w:r w:rsidRPr="004C6DE8">
        <w:noBreakHyphen/>
      </w:r>
      <w:r w:rsidR="00915F03" w:rsidRPr="004C6DE8">
        <w:fldChar w:fldCharType="begin"/>
      </w:r>
      <w:r w:rsidRPr="004C6DE8">
        <w:instrText xml:space="preserve"> SEQ 表 \* ARABIC \s 1 </w:instrText>
      </w:r>
      <w:r w:rsidR="00915F03" w:rsidRPr="004C6DE8">
        <w:fldChar w:fldCharType="separate"/>
      </w:r>
      <w:r>
        <w:t>1</w:t>
      </w:r>
      <w:r w:rsidR="00915F03" w:rsidRPr="004C6DE8">
        <w:fldChar w:fldCharType="end"/>
      </w:r>
      <w:r>
        <w:rPr>
          <w:rFonts w:hint="eastAsia"/>
        </w:rPr>
        <w:t>类A方法列表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1843"/>
        <w:gridCol w:w="2268"/>
        <w:gridCol w:w="3260"/>
      </w:tblGrid>
      <w:tr w:rsidR="00500A7D" w:rsidRPr="00723114" w:rsidTr="00B1504D">
        <w:tc>
          <w:tcPr>
            <w:tcW w:w="1526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500A7D" w:rsidTr="00B1504D">
        <w:tc>
          <w:tcPr>
            <w:tcW w:w="1526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max</w:t>
            </w:r>
          </w:p>
        </w:tc>
        <w:tc>
          <w:tcPr>
            <w:tcW w:w="1843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int</w:t>
            </w:r>
            <w:proofErr w:type="spellEnd"/>
            <w:r w:rsidRPr="008277EA">
              <w:rPr>
                <w:rFonts w:hint="eastAsia"/>
                <w:i/>
                <w:color w:val="3333FF"/>
              </w:rPr>
              <w:t xml:space="preserve"> arg1</w:t>
            </w:r>
          </w:p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int</w:t>
            </w:r>
            <w:proofErr w:type="spellEnd"/>
            <w:r w:rsidRPr="008277EA">
              <w:rPr>
                <w:rFonts w:hint="eastAsia"/>
                <w:i/>
                <w:color w:val="3333FF"/>
              </w:rPr>
              <w:t xml:space="preserve"> arg2</w:t>
            </w:r>
          </w:p>
        </w:tc>
        <w:tc>
          <w:tcPr>
            <w:tcW w:w="2268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int</w:t>
            </w:r>
            <w:proofErr w:type="spellEnd"/>
          </w:p>
        </w:tc>
        <w:tc>
          <w:tcPr>
            <w:tcW w:w="3260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比较输入的</w:t>
            </w:r>
            <w:r w:rsidRPr="008277EA">
              <w:rPr>
                <w:rFonts w:hint="eastAsia"/>
                <w:i/>
                <w:color w:val="3333FF"/>
              </w:rPr>
              <w:t>2</w:t>
            </w:r>
            <w:r w:rsidRPr="008277EA">
              <w:rPr>
                <w:rFonts w:hint="eastAsia"/>
                <w:i/>
                <w:color w:val="3333FF"/>
              </w:rPr>
              <w:t>个参数，返回大的。</w:t>
            </w:r>
          </w:p>
        </w:tc>
      </w:tr>
      <w:tr w:rsidR="00500A7D" w:rsidTr="00B1504D">
        <w:tc>
          <w:tcPr>
            <w:tcW w:w="1526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>
              <w:rPr>
                <w:rFonts w:hint="eastAsia"/>
                <w:i/>
                <w:color w:val="3333FF"/>
              </w:rPr>
              <w:t>min</w:t>
            </w:r>
          </w:p>
        </w:tc>
        <w:tc>
          <w:tcPr>
            <w:tcW w:w="1843" w:type="dxa"/>
          </w:tcPr>
          <w:p w:rsidR="00500A7D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>
              <w:rPr>
                <w:rFonts w:hint="eastAsia"/>
                <w:i/>
                <w:color w:val="3333FF"/>
              </w:rPr>
              <w:t>int</w:t>
            </w:r>
            <w:proofErr w:type="spellEnd"/>
            <w:r>
              <w:rPr>
                <w:rFonts w:hint="eastAsia"/>
                <w:i/>
                <w:color w:val="3333FF"/>
              </w:rPr>
              <w:t xml:space="preserve"> arg1</w:t>
            </w:r>
          </w:p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>
              <w:rPr>
                <w:rFonts w:hint="eastAsia"/>
                <w:i/>
                <w:color w:val="3333FF"/>
              </w:rPr>
              <w:t>int</w:t>
            </w:r>
            <w:proofErr w:type="spellEnd"/>
            <w:r>
              <w:rPr>
                <w:rFonts w:hint="eastAsia"/>
                <w:i/>
                <w:color w:val="3333FF"/>
              </w:rPr>
              <w:t xml:space="preserve"> arg2</w:t>
            </w:r>
          </w:p>
        </w:tc>
        <w:tc>
          <w:tcPr>
            <w:tcW w:w="2268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>
              <w:rPr>
                <w:rFonts w:hint="eastAsia"/>
                <w:i/>
                <w:color w:val="3333FF"/>
              </w:rPr>
              <w:t>int</w:t>
            </w:r>
            <w:proofErr w:type="spellEnd"/>
          </w:p>
        </w:tc>
        <w:tc>
          <w:tcPr>
            <w:tcW w:w="3260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比较输入的</w:t>
            </w:r>
            <w:r w:rsidRPr="008277EA">
              <w:rPr>
                <w:rFonts w:hint="eastAsia"/>
                <w:i/>
                <w:color w:val="3333FF"/>
              </w:rPr>
              <w:t>2</w:t>
            </w:r>
            <w:r>
              <w:rPr>
                <w:rFonts w:hint="eastAsia"/>
                <w:i/>
                <w:color w:val="3333FF"/>
              </w:rPr>
              <w:t>个参数，返回小</w:t>
            </w:r>
            <w:r w:rsidRPr="008277EA">
              <w:rPr>
                <w:rFonts w:hint="eastAsia"/>
                <w:i/>
                <w:color w:val="3333FF"/>
              </w:rPr>
              <w:t>的</w:t>
            </w:r>
            <w:r>
              <w:rPr>
                <w:rFonts w:hint="eastAsia"/>
                <w:i/>
                <w:color w:val="3333FF"/>
              </w:rPr>
              <w:t>。</w:t>
            </w:r>
          </w:p>
        </w:tc>
      </w:tr>
    </w:tbl>
    <w:p w:rsidR="00500A7D" w:rsidRPr="0068111D" w:rsidRDefault="00500A7D" w:rsidP="003F0688">
      <w:pPr>
        <w:pStyle w:val="41"/>
        <w:numPr>
          <w:ilvl w:val="3"/>
          <w:numId w:val="27"/>
        </w:numPr>
        <w:spacing w:before="156" w:after="156"/>
        <w:ind w:left="0" w:firstLine="0"/>
        <w:rPr>
          <w:rFonts w:ascii="Times New Roman" w:hAnsi="Times New Roman"/>
        </w:rPr>
      </w:pPr>
      <w:r w:rsidRPr="0068111D">
        <w:rPr>
          <w:rFonts w:ascii="Times New Roman" w:hAnsi="Times New Roman" w:hint="eastAsia"/>
        </w:rPr>
        <w:t>属性</w:t>
      </w:r>
    </w:p>
    <w:p w:rsidR="00500A7D" w:rsidRDefault="00500A7D" w:rsidP="00500A7D">
      <w:pPr>
        <w:pStyle w:val="af5"/>
      </w:pPr>
      <w:r w:rsidRPr="004C6DE8">
        <w:t xml:space="preserve">表 </w:t>
      </w:r>
      <w:r w:rsidR="00915F03" w:rsidRPr="004C6DE8">
        <w:fldChar w:fldCharType="begin"/>
      </w:r>
      <w:r w:rsidRPr="004C6DE8">
        <w:instrText xml:space="preserve"> STYLEREF 1 \s </w:instrText>
      </w:r>
      <w:r w:rsidR="00915F03" w:rsidRPr="004C6DE8">
        <w:fldChar w:fldCharType="separate"/>
      </w:r>
      <w:r>
        <w:t>2</w:t>
      </w:r>
      <w:r w:rsidR="00915F03" w:rsidRPr="004C6DE8">
        <w:fldChar w:fldCharType="end"/>
      </w:r>
      <w:r w:rsidRPr="004C6DE8">
        <w:noBreakHyphen/>
      </w:r>
      <w:r w:rsidR="00915F03" w:rsidRPr="004C6DE8">
        <w:fldChar w:fldCharType="begin"/>
      </w:r>
      <w:r w:rsidRPr="004C6DE8">
        <w:instrText xml:space="preserve"> SEQ 表 \* ARABIC \s 1 </w:instrText>
      </w:r>
      <w:r w:rsidR="00915F03" w:rsidRPr="004C6DE8">
        <w:fldChar w:fldCharType="separate"/>
      </w:r>
      <w:r>
        <w:rPr>
          <w:noProof/>
        </w:rPr>
        <w:t>2</w:t>
      </w:r>
      <w:r w:rsidR="00915F03" w:rsidRPr="004C6DE8">
        <w:fldChar w:fldCharType="end"/>
      </w:r>
      <w:r>
        <w:rPr>
          <w:rFonts w:hint="eastAsia"/>
        </w:rPr>
        <w:t>类A属性列表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1843"/>
        <w:gridCol w:w="5528"/>
      </w:tblGrid>
      <w:tr w:rsidR="00500A7D" w:rsidRPr="00723114" w:rsidTr="00B1504D">
        <w:tc>
          <w:tcPr>
            <w:tcW w:w="1526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500A7D" w:rsidTr="00B1504D">
        <w:tc>
          <w:tcPr>
            <w:tcW w:w="1526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xxxDAO</w:t>
            </w:r>
            <w:proofErr w:type="spellEnd"/>
          </w:p>
        </w:tc>
        <w:tc>
          <w:tcPr>
            <w:tcW w:w="1843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IXxxDAO</w:t>
            </w:r>
            <w:proofErr w:type="spellEnd"/>
          </w:p>
        </w:tc>
        <w:tc>
          <w:tcPr>
            <w:tcW w:w="5528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i/>
                <w:color w:val="3333FF"/>
              </w:rPr>
              <w:t>X</w:t>
            </w:r>
            <w:r w:rsidRPr="008277EA">
              <w:rPr>
                <w:rFonts w:hint="eastAsia"/>
                <w:i/>
                <w:color w:val="3333FF"/>
              </w:rPr>
              <w:t>x</w:t>
            </w:r>
            <w:r w:rsidRPr="008277EA">
              <w:rPr>
                <w:rFonts w:hint="eastAsia"/>
                <w:i/>
                <w:color w:val="3333FF"/>
              </w:rPr>
              <w:t>模块数据库处理</w:t>
            </w:r>
            <w:r w:rsidRPr="008277EA">
              <w:rPr>
                <w:rFonts w:hint="eastAsia"/>
                <w:i/>
                <w:color w:val="3333FF"/>
              </w:rPr>
              <w:t>DAO</w:t>
            </w:r>
          </w:p>
        </w:tc>
      </w:tr>
    </w:tbl>
    <w:p w:rsidR="00500A7D" w:rsidRPr="00B55D4C" w:rsidRDefault="00500A7D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AF7BA6">
        <w:rPr>
          <w:rFonts w:hint="eastAsia"/>
          <w:i/>
          <w:color w:val="3333FF"/>
        </w:rPr>
        <w:t xml:space="preserve"> </w:t>
      </w: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可列出类的属性列表，说明类的属性，属性的含义、类型等</w:t>
      </w:r>
      <w:r w:rsidRPr="00B55D4C">
        <w:rPr>
          <w:rFonts w:hint="eastAsia"/>
          <w:i/>
          <w:color w:val="3333FF"/>
        </w:rPr>
        <w:t>}</w:t>
      </w:r>
    </w:p>
    <w:p w:rsidR="00500A7D" w:rsidRPr="0068111D" w:rsidRDefault="00500A7D" w:rsidP="003F0688">
      <w:pPr>
        <w:pStyle w:val="41"/>
        <w:numPr>
          <w:ilvl w:val="3"/>
          <w:numId w:val="27"/>
        </w:numPr>
        <w:spacing w:before="156" w:after="156"/>
        <w:ind w:left="0" w:firstLine="0"/>
        <w:rPr>
          <w:rFonts w:ascii="Times New Roman" w:hAnsi="Times New Roman"/>
        </w:rPr>
      </w:pPr>
      <w:r w:rsidRPr="0068111D">
        <w:rPr>
          <w:rFonts w:ascii="Times New Roman" w:hAnsi="Times New Roman" w:hint="eastAsia"/>
        </w:rPr>
        <w:t>常量</w:t>
      </w:r>
    </w:p>
    <w:p w:rsidR="00500A7D" w:rsidRDefault="00500A7D" w:rsidP="00500A7D">
      <w:pPr>
        <w:pStyle w:val="af5"/>
      </w:pPr>
      <w:r w:rsidRPr="004C6DE8">
        <w:t xml:space="preserve">表 </w:t>
      </w:r>
      <w:r w:rsidR="00915F03" w:rsidRPr="004C6DE8">
        <w:fldChar w:fldCharType="begin"/>
      </w:r>
      <w:r w:rsidRPr="004C6DE8">
        <w:instrText xml:space="preserve"> STYLEREF 1 \s </w:instrText>
      </w:r>
      <w:r w:rsidR="00915F03" w:rsidRPr="004C6DE8">
        <w:fldChar w:fldCharType="separate"/>
      </w:r>
      <w:r>
        <w:rPr>
          <w:noProof/>
        </w:rPr>
        <w:t>2</w:t>
      </w:r>
      <w:r w:rsidR="00915F03" w:rsidRPr="004C6DE8">
        <w:fldChar w:fldCharType="end"/>
      </w:r>
      <w:r w:rsidRPr="004C6DE8">
        <w:noBreakHyphen/>
      </w:r>
      <w:r w:rsidR="00915F03" w:rsidRPr="004C6DE8">
        <w:fldChar w:fldCharType="begin"/>
      </w:r>
      <w:r w:rsidRPr="004C6DE8">
        <w:instrText xml:space="preserve"> SEQ 表 \* ARABIC \s 1 </w:instrText>
      </w:r>
      <w:r w:rsidR="00915F03" w:rsidRPr="004C6DE8">
        <w:fldChar w:fldCharType="separate"/>
      </w:r>
      <w:r>
        <w:rPr>
          <w:noProof/>
        </w:rPr>
        <w:t>3</w:t>
      </w:r>
      <w:r w:rsidR="00915F03" w:rsidRPr="004C6DE8">
        <w:fldChar w:fldCharType="end"/>
      </w:r>
      <w:r>
        <w:rPr>
          <w:rFonts w:hint="eastAsia"/>
        </w:rPr>
        <w:t xml:space="preserve"> 类A常量列表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3"/>
        <w:gridCol w:w="1629"/>
        <w:gridCol w:w="4625"/>
      </w:tblGrid>
      <w:tr w:rsidR="00500A7D" w:rsidRPr="00723114" w:rsidTr="00B1504D">
        <w:tc>
          <w:tcPr>
            <w:tcW w:w="1526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常量名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D9D9D9"/>
            <w:vAlign w:val="center"/>
          </w:tcPr>
          <w:p w:rsidR="00500A7D" w:rsidRDefault="00500A7D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500A7D" w:rsidTr="00B1504D">
        <w:tc>
          <w:tcPr>
            <w:tcW w:w="1526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BEAN_NAME_XXXDAO</w:t>
            </w:r>
          </w:p>
        </w:tc>
        <w:tc>
          <w:tcPr>
            <w:tcW w:w="1843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String</w:t>
            </w:r>
          </w:p>
        </w:tc>
        <w:tc>
          <w:tcPr>
            <w:tcW w:w="5528" w:type="dxa"/>
          </w:tcPr>
          <w:p w:rsidR="00500A7D" w:rsidRPr="008277EA" w:rsidRDefault="00500A7D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XXXDAO</w:t>
            </w:r>
            <w:r w:rsidRPr="008277EA">
              <w:rPr>
                <w:rFonts w:hint="eastAsia"/>
                <w:i/>
                <w:color w:val="3333FF"/>
              </w:rPr>
              <w:t>的一个</w:t>
            </w:r>
            <w:r w:rsidRPr="008277EA">
              <w:rPr>
                <w:rFonts w:hint="eastAsia"/>
                <w:i/>
                <w:color w:val="3333FF"/>
              </w:rPr>
              <w:t>bean</w:t>
            </w:r>
            <w:r w:rsidRPr="008277EA">
              <w:rPr>
                <w:rFonts w:hint="eastAsia"/>
                <w:i/>
                <w:color w:val="3333FF"/>
              </w:rPr>
              <w:t>名称</w:t>
            </w:r>
          </w:p>
        </w:tc>
      </w:tr>
    </w:tbl>
    <w:p w:rsidR="00500A7D" w:rsidRPr="00500A7D" w:rsidRDefault="00500A7D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 xml:space="preserve"> {</w:t>
      </w:r>
      <w:r w:rsidRPr="00B55D4C">
        <w:rPr>
          <w:rFonts w:hint="eastAsia"/>
          <w:i/>
          <w:color w:val="3333FF"/>
        </w:rPr>
        <w:t>本类中使用的常量定义，常量含义，使用范围等</w:t>
      </w:r>
      <w:r w:rsidRPr="00B55D4C">
        <w:rPr>
          <w:rFonts w:hint="eastAsia"/>
          <w:i/>
          <w:color w:val="3333FF"/>
        </w:rPr>
        <w:t>}</w:t>
      </w:r>
    </w:p>
    <w:p w:rsidR="00500A7D" w:rsidRPr="00500A7D" w:rsidRDefault="00500A7D" w:rsidP="00500A7D">
      <w:pPr>
        <w:pStyle w:val="a6"/>
      </w:pPr>
    </w:p>
    <w:p w:rsidR="00C10A15" w:rsidRDefault="00C10A15" w:rsidP="00957C80">
      <w:pPr>
        <w:pStyle w:val="21"/>
      </w:pPr>
      <w:bookmarkStart w:id="36" w:name="_Toc240797885"/>
      <w:bookmarkStart w:id="37" w:name="_Toc323204433"/>
      <w:r>
        <w:rPr>
          <w:rFonts w:hint="eastAsia"/>
        </w:rPr>
        <w:lastRenderedPageBreak/>
        <w:t>页面详细设计</w:t>
      </w:r>
      <w:bookmarkEnd w:id="36"/>
      <w:bookmarkEnd w:id="37"/>
    </w:p>
    <w:p w:rsidR="006B6FAC" w:rsidRDefault="006B6FAC" w:rsidP="006B6FAC">
      <w:pPr>
        <w:pStyle w:val="af5"/>
      </w:pPr>
      <w:bookmarkStart w:id="38" w:name="_Toc240797824"/>
      <w:r w:rsidRPr="004C6DE8">
        <w:t xml:space="preserve">表 </w:t>
      </w:r>
      <w:r w:rsidR="00915F03" w:rsidRPr="004C6DE8">
        <w:fldChar w:fldCharType="begin"/>
      </w:r>
      <w:r w:rsidRPr="004C6DE8">
        <w:instrText xml:space="preserve"> STYLEREF 1 \s </w:instrText>
      </w:r>
      <w:r w:rsidR="00915F03" w:rsidRPr="004C6DE8">
        <w:fldChar w:fldCharType="separate"/>
      </w:r>
      <w:r>
        <w:rPr>
          <w:noProof/>
        </w:rPr>
        <w:t>2</w:t>
      </w:r>
      <w:r w:rsidR="00915F03" w:rsidRPr="004C6DE8">
        <w:fldChar w:fldCharType="end"/>
      </w:r>
      <w:r w:rsidRPr="004C6DE8">
        <w:noBreakHyphen/>
      </w:r>
      <w:r w:rsidR="00915F03" w:rsidRPr="004C6DE8">
        <w:fldChar w:fldCharType="begin"/>
      </w:r>
      <w:r w:rsidRPr="004C6DE8">
        <w:instrText xml:space="preserve"> SEQ 表 \* ARABIC \s 1 </w:instrText>
      </w:r>
      <w:r w:rsidR="00915F03" w:rsidRPr="004C6DE8">
        <w:fldChar w:fldCharType="separate"/>
      </w:r>
      <w:r>
        <w:rPr>
          <w:noProof/>
        </w:rPr>
        <w:t>4</w:t>
      </w:r>
      <w:r w:rsidR="00915F03" w:rsidRPr="004C6DE8">
        <w:fldChar w:fldCharType="end"/>
      </w:r>
      <w:r w:rsidRPr="004C6DE8">
        <w:rPr>
          <w:rFonts w:hint="eastAsia"/>
        </w:rPr>
        <w:t xml:space="preserve"> </w:t>
      </w:r>
      <w:r>
        <w:rPr>
          <w:rFonts w:hint="eastAsia"/>
        </w:rPr>
        <w:t>页面功能说明</w:t>
      </w:r>
      <w:bookmarkEnd w:id="38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2"/>
        <w:gridCol w:w="2835"/>
        <w:gridCol w:w="4820"/>
      </w:tblGrid>
      <w:tr w:rsidR="006B6FAC" w:rsidRPr="00723114" w:rsidTr="00CC2B55">
        <w:tc>
          <w:tcPr>
            <w:tcW w:w="1242" w:type="dxa"/>
            <w:shd w:val="clear" w:color="auto" w:fill="D9D9D9"/>
            <w:vAlign w:val="center"/>
          </w:tcPr>
          <w:p w:rsidR="006B6FAC" w:rsidRDefault="006B6FAC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编号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6B6FAC" w:rsidRDefault="006B6FAC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页面名称（包括路径）</w:t>
            </w:r>
          </w:p>
        </w:tc>
        <w:tc>
          <w:tcPr>
            <w:tcW w:w="4820" w:type="dxa"/>
            <w:shd w:val="clear" w:color="auto" w:fill="D9D9D9"/>
            <w:vAlign w:val="center"/>
          </w:tcPr>
          <w:p w:rsidR="006B6FAC" w:rsidRDefault="006B6FAC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主要功能说明</w:t>
            </w:r>
          </w:p>
        </w:tc>
      </w:tr>
      <w:tr w:rsidR="006B6FAC" w:rsidTr="00CC2B55">
        <w:tc>
          <w:tcPr>
            <w:tcW w:w="1242" w:type="dxa"/>
          </w:tcPr>
          <w:p w:rsidR="006B6FAC" w:rsidRPr="008277EA" w:rsidRDefault="006B6FAC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A</w:t>
            </w:r>
          </w:p>
        </w:tc>
        <w:tc>
          <w:tcPr>
            <w:tcW w:w="2835" w:type="dxa"/>
          </w:tcPr>
          <w:p w:rsidR="006B6FAC" w:rsidRPr="008277EA" w:rsidRDefault="006B6FAC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/XX</w:t>
            </w:r>
            <w:r w:rsidRPr="008277EA">
              <w:rPr>
                <w:rFonts w:hint="eastAsia"/>
                <w:i/>
                <w:color w:val="3333FF"/>
              </w:rPr>
              <w:t>模块</w:t>
            </w:r>
            <w:r w:rsidRPr="008277EA">
              <w:rPr>
                <w:rFonts w:hint="eastAsia"/>
                <w:i/>
                <w:color w:val="3333FF"/>
              </w:rPr>
              <w:t>/edit.jsp</w:t>
            </w:r>
          </w:p>
        </w:tc>
        <w:tc>
          <w:tcPr>
            <w:tcW w:w="4820" w:type="dxa"/>
          </w:tcPr>
          <w:p w:rsidR="006B6FAC" w:rsidRPr="008277EA" w:rsidRDefault="006B6FAC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i/>
                <w:color w:val="3333FF"/>
              </w:rPr>
              <w:t>X</w:t>
            </w:r>
            <w:r w:rsidRPr="008277EA">
              <w:rPr>
                <w:rFonts w:hint="eastAsia"/>
                <w:i/>
                <w:color w:val="3333FF"/>
              </w:rPr>
              <w:t>X</w:t>
            </w:r>
            <w:r w:rsidRPr="008277EA">
              <w:rPr>
                <w:rFonts w:hint="eastAsia"/>
                <w:i/>
                <w:color w:val="3333FF"/>
              </w:rPr>
              <w:t>信息的编辑界面</w:t>
            </w:r>
          </w:p>
        </w:tc>
      </w:tr>
      <w:tr w:rsidR="006B6FAC" w:rsidTr="00CC2B55">
        <w:tc>
          <w:tcPr>
            <w:tcW w:w="1242" w:type="dxa"/>
          </w:tcPr>
          <w:p w:rsidR="006B6FAC" w:rsidRPr="008277EA" w:rsidRDefault="006B6FAC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B</w:t>
            </w:r>
          </w:p>
        </w:tc>
        <w:tc>
          <w:tcPr>
            <w:tcW w:w="2835" w:type="dxa"/>
          </w:tcPr>
          <w:p w:rsidR="006B6FAC" w:rsidRPr="008277EA" w:rsidRDefault="006B6FAC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/XX</w:t>
            </w:r>
            <w:r w:rsidRPr="008277EA">
              <w:rPr>
                <w:rFonts w:hint="eastAsia"/>
                <w:i/>
                <w:color w:val="3333FF"/>
              </w:rPr>
              <w:t>模块</w:t>
            </w:r>
            <w:r w:rsidRPr="008277EA">
              <w:rPr>
                <w:rFonts w:hint="eastAsia"/>
                <w:i/>
                <w:color w:val="3333FF"/>
              </w:rPr>
              <w:t>/display.jsp</w:t>
            </w:r>
          </w:p>
        </w:tc>
        <w:tc>
          <w:tcPr>
            <w:tcW w:w="4820" w:type="dxa"/>
          </w:tcPr>
          <w:p w:rsidR="006B6FAC" w:rsidRPr="008277EA" w:rsidRDefault="006B6FAC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XX</w:t>
            </w:r>
            <w:r w:rsidRPr="008277EA">
              <w:rPr>
                <w:rFonts w:hint="eastAsia"/>
                <w:i/>
                <w:color w:val="3333FF"/>
              </w:rPr>
              <w:t>信息的显示界面</w:t>
            </w:r>
          </w:p>
        </w:tc>
      </w:tr>
    </w:tbl>
    <w:p w:rsidR="006B6FAC" w:rsidRPr="006B6FAC" w:rsidRDefault="006B6FAC" w:rsidP="006B6FAC">
      <w:pPr>
        <w:pStyle w:val="a6"/>
      </w:pPr>
    </w:p>
    <w:p w:rsidR="0052053C" w:rsidRPr="0079457E" w:rsidRDefault="0079457E" w:rsidP="003F0688">
      <w:pPr>
        <w:pStyle w:val="31"/>
        <w:numPr>
          <w:ilvl w:val="2"/>
          <w:numId w:val="27"/>
        </w:numPr>
        <w:spacing w:before="156" w:after="156"/>
        <w:ind w:left="0" w:firstLine="0"/>
        <w:jc w:val="both"/>
        <w:rPr>
          <w:rFonts w:ascii="Times New Roman" w:hAnsi="Times New Roman"/>
        </w:rPr>
      </w:pPr>
      <w:bookmarkStart w:id="39" w:name="_Toc323204434"/>
      <w:bookmarkStart w:id="40" w:name="_Toc240797889"/>
      <w:r>
        <w:rPr>
          <w:rFonts w:ascii="Times New Roman" w:hAnsi="Times New Roman" w:hint="eastAsia"/>
        </w:rPr>
        <w:t>界面</w:t>
      </w:r>
      <w:r>
        <w:rPr>
          <w:rFonts w:ascii="Times New Roman" w:hAnsi="Times New Roman" w:hint="eastAsia"/>
        </w:rPr>
        <w:t>A</w:t>
      </w:r>
      <w:bookmarkEnd w:id="39"/>
    </w:p>
    <w:p w:rsidR="007C4CC3" w:rsidRPr="0068111D" w:rsidRDefault="007C4CC3" w:rsidP="003F0688">
      <w:pPr>
        <w:pStyle w:val="41"/>
        <w:numPr>
          <w:ilvl w:val="3"/>
          <w:numId w:val="27"/>
        </w:numPr>
        <w:spacing w:before="156" w:after="156"/>
        <w:ind w:left="0" w:firstLine="0"/>
        <w:rPr>
          <w:rFonts w:ascii="Times New Roman" w:hAnsi="Times New Roman"/>
        </w:rPr>
      </w:pPr>
      <w:r w:rsidRPr="0068111D">
        <w:rPr>
          <w:rFonts w:ascii="Times New Roman" w:hAnsi="Times New Roman" w:hint="eastAsia"/>
        </w:rPr>
        <w:t>界面原型</w:t>
      </w:r>
    </w:p>
    <w:p w:rsidR="007C4CC3" w:rsidRPr="00B55D4C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从</w:t>
      </w:r>
      <w:r>
        <w:rPr>
          <w:rFonts w:hint="eastAsia"/>
          <w:i/>
          <w:color w:val="3333FF"/>
        </w:rPr>
        <w:t>UI</w:t>
      </w:r>
      <w:r>
        <w:rPr>
          <w:rFonts w:hint="eastAsia"/>
          <w:i/>
          <w:color w:val="3333FF"/>
        </w:rPr>
        <w:t>设计说明书</w:t>
      </w:r>
      <w:r w:rsidRPr="00B55D4C">
        <w:rPr>
          <w:rFonts w:hint="eastAsia"/>
          <w:i/>
          <w:color w:val="3333FF"/>
        </w:rPr>
        <w:t>截图或描述文字</w:t>
      </w:r>
      <w:r w:rsidRPr="00B55D4C">
        <w:rPr>
          <w:rFonts w:hint="eastAsia"/>
          <w:i/>
          <w:color w:val="3333FF"/>
        </w:rPr>
        <w:t>}</w:t>
      </w:r>
    </w:p>
    <w:p w:rsidR="007C4CC3" w:rsidRPr="0068111D" w:rsidRDefault="007C4CC3" w:rsidP="003F0688">
      <w:pPr>
        <w:pStyle w:val="41"/>
        <w:numPr>
          <w:ilvl w:val="3"/>
          <w:numId w:val="27"/>
        </w:numPr>
        <w:spacing w:before="156" w:after="156"/>
        <w:ind w:left="0" w:firstLine="0"/>
        <w:rPr>
          <w:rFonts w:ascii="Times New Roman" w:hAnsi="Times New Roman"/>
        </w:rPr>
      </w:pPr>
      <w:r w:rsidRPr="0068111D">
        <w:rPr>
          <w:rFonts w:ascii="Times New Roman" w:hAnsi="Times New Roman" w:hint="eastAsia"/>
        </w:rPr>
        <w:t>界面控件</w:t>
      </w:r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针对界面上使用的特别控件进行描述，如列表控件</w:t>
      </w:r>
      <w:r w:rsidRPr="00B55D4C">
        <w:rPr>
          <w:rFonts w:hint="eastAsia"/>
          <w:i/>
          <w:color w:val="3333FF"/>
        </w:rPr>
        <w:t>(</w:t>
      </w:r>
      <w:proofErr w:type="spellStart"/>
      <w:r w:rsidRPr="00B55D4C">
        <w:rPr>
          <w:rFonts w:hint="eastAsia"/>
          <w:i/>
          <w:color w:val="3333FF"/>
        </w:rPr>
        <w:t>ectable</w:t>
      </w:r>
      <w:proofErr w:type="spellEnd"/>
      <w:r w:rsidRPr="00B55D4C">
        <w:rPr>
          <w:rFonts w:hint="eastAsia"/>
          <w:i/>
          <w:color w:val="3333FF"/>
        </w:rPr>
        <w:t>、</w:t>
      </w:r>
      <w:r w:rsidRPr="00B55D4C">
        <w:rPr>
          <w:rFonts w:hint="eastAsia"/>
          <w:i/>
          <w:color w:val="3333FF"/>
        </w:rPr>
        <w:t>ext)</w:t>
      </w:r>
      <w:r w:rsidRPr="00B55D4C">
        <w:rPr>
          <w:rFonts w:hint="eastAsia"/>
          <w:i/>
          <w:color w:val="3333FF"/>
        </w:rPr>
        <w:t>、树控件</w:t>
      </w:r>
      <w:r w:rsidRPr="00B55D4C">
        <w:rPr>
          <w:rFonts w:hint="eastAsia"/>
          <w:i/>
          <w:color w:val="3333FF"/>
        </w:rPr>
        <w:t>(summer</w:t>
      </w:r>
      <w:r w:rsidRPr="00B55D4C">
        <w:rPr>
          <w:rFonts w:hint="eastAsia"/>
          <w:i/>
          <w:color w:val="3333FF"/>
        </w:rPr>
        <w:t>的、</w:t>
      </w:r>
      <w:r w:rsidRPr="00B55D4C">
        <w:rPr>
          <w:rFonts w:hint="eastAsia"/>
          <w:i/>
          <w:color w:val="3333FF"/>
        </w:rPr>
        <w:t>ext</w:t>
      </w:r>
      <w:r w:rsidRPr="00B55D4C">
        <w:rPr>
          <w:rFonts w:hint="eastAsia"/>
          <w:i/>
          <w:color w:val="3333FF"/>
        </w:rPr>
        <w:t>的、</w:t>
      </w:r>
      <w:proofErr w:type="spellStart"/>
      <w:r w:rsidRPr="00B55D4C">
        <w:rPr>
          <w:rFonts w:hint="eastAsia"/>
          <w:i/>
          <w:color w:val="3333FF"/>
        </w:rPr>
        <w:t>xtree</w:t>
      </w:r>
      <w:proofErr w:type="spellEnd"/>
      <w:r w:rsidRPr="00B55D4C">
        <w:rPr>
          <w:rFonts w:hint="eastAsia"/>
          <w:i/>
          <w:color w:val="3333FF"/>
        </w:rPr>
        <w:t>)</w:t>
      </w:r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如：</w:t>
      </w:r>
    </w:p>
    <w:p w:rsidR="007C4CC3" w:rsidRPr="0056364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ab/>
      </w:r>
      <w:r>
        <w:rPr>
          <w:rFonts w:hint="eastAsia"/>
          <w:i/>
          <w:color w:val="3333FF"/>
        </w:rPr>
        <w:t>本页面总体为上下结构，总体布局采用</w:t>
      </w:r>
      <w:r>
        <w:rPr>
          <w:rFonts w:hint="eastAsia"/>
          <w:i/>
          <w:color w:val="3333FF"/>
        </w:rPr>
        <w:t>Ext</w:t>
      </w:r>
      <w:r>
        <w:rPr>
          <w:rFonts w:hint="eastAsia"/>
          <w:i/>
          <w:color w:val="3333FF"/>
        </w:rPr>
        <w:t>编写。上部为</w:t>
      </w:r>
      <w:r>
        <w:rPr>
          <w:rFonts w:hint="eastAsia"/>
          <w:i/>
          <w:color w:val="3333FF"/>
        </w:rPr>
        <w:t>banner</w:t>
      </w:r>
      <w:r>
        <w:rPr>
          <w:rFonts w:hint="eastAsia"/>
          <w:i/>
          <w:color w:val="3333FF"/>
        </w:rPr>
        <w:t>图片（</w:t>
      </w:r>
      <w:r>
        <w:rPr>
          <w:rFonts w:hint="eastAsia"/>
          <w:i/>
          <w:color w:val="3333FF"/>
        </w:rPr>
        <w:t>60px</w:t>
      </w:r>
      <w:r>
        <w:rPr>
          <w:rFonts w:hint="eastAsia"/>
          <w:i/>
          <w:color w:val="3333FF"/>
        </w:rPr>
        <w:t>高）和系统导航（</w:t>
      </w:r>
      <w:r>
        <w:rPr>
          <w:rFonts w:hint="eastAsia"/>
          <w:i/>
          <w:color w:val="3333FF"/>
        </w:rPr>
        <w:t>30px</w:t>
      </w:r>
      <w:r>
        <w:rPr>
          <w:rFonts w:hint="eastAsia"/>
          <w:i/>
          <w:color w:val="3333FF"/>
        </w:rPr>
        <w:t>）。下部又分为左右</w:t>
      </w:r>
      <w:r>
        <w:rPr>
          <w:rFonts w:hint="eastAsia"/>
          <w:i/>
          <w:color w:val="3333FF"/>
        </w:rPr>
        <w:t>2</w:t>
      </w:r>
      <w:r>
        <w:rPr>
          <w:rFonts w:hint="eastAsia"/>
          <w:i/>
          <w:color w:val="3333FF"/>
        </w:rPr>
        <w:t>个部分。左侧宽</w:t>
      </w:r>
      <w:r>
        <w:rPr>
          <w:rFonts w:hint="eastAsia"/>
          <w:i/>
          <w:color w:val="3333FF"/>
        </w:rPr>
        <w:t>50px</w:t>
      </w:r>
      <w:r>
        <w:rPr>
          <w:rFonts w:hint="eastAsia"/>
          <w:i/>
          <w:color w:val="3333FF"/>
        </w:rPr>
        <w:t>－</w:t>
      </w:r>
      <w:r>
        <w:rPr>
          <w:rFonts w:hint="eastAsia"/>
          <w:i/>
          <w:color w:val="3333FF"/>
        </w:rPr>
        <w:t>200px</w:t>
      </w:r>
      <w:r>
        <w:rPr>
          <w:rFonts w:hint="eastAsia"/>
          <w:i/>
          <w:color w:val="3333FF"/>
        </w:rPr>
        <w:t>（可调整），右侧为主要工作区。左侧为树形结构，采用</w:t>
      </w:r>
      <w:proofErr w:type="spellStart"/>
      <w:r>
        <w:rPr>
          <w:rFonts w:hint="eastAsia"/>
          <w:i/>
          <w:color w:val="3333FF"/>
        </w:rPr>
        <w:t>ExtTree</w:t>
      </w:r>
      <w:proofErr w:type="spellEnd"/>
      <w:r>
        <w:rPr>
          <w:rFonts w:hint="eastAsia"/>
          <w:i/>
          <w:color w:val="3333FF"/>
        </w:rPr>
        <w:t>编写。点击左侧树上的节点刷新右侧工作区。</w:t>
      </w:r>
    </w:p>
    <w:p w:rsidR="007C4CC3" w:rsidRPr="00B55D4C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}</w:t>
      </w:r>
    </w:p>
    <w:p w:rsidR="007C4CC3" w:rsidRPr="0068111D" w:rsidRDefault="007C4CC3" w:rsidP="003F0688">
      <w:pPr>
        <w:pStyle w:val="41"/>
        <w:numPr>
          <w:ilvl w:val="3"/>
          <w:numId w:val="27"/>
        </w:numPr>
        <w:spacing w:before="156" w:after="156"/>
        <w:ind w:left="0" w:firstLine="0"/>
        <w:rPr>
          <w:rFonts w:ascii="Times New Roman" w:hAnsi="Times New Roman"/>
        </w:rPr>
      </w:pPr>
      <w:r w:rsidRPr="0068111D">
        <w:rPr>
          <w:rFonts w:ascii="Times New Roman" w:hAnsi="Times New Roman" w:hint="eastAsia"/>
        </w:rPr>
        <w:t>JS</w:t>
      </w:r>
      <w:r w:rsidRPr="0068111D">
        <w:rPr>
          <w:rFonts w:ascii="Times New Roman" w:hAnsi="Times New Roman" w:hint="eastAsia"/>
        </w:rPr>
        <w:t>脚本设计</w:t>
      </w:r>
    </w:p>
    <w:p w:rsidR="007C4CC3" w:rsidRPr="00B55D4C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i/>
          <w:color w:val="3333FF"/>
        </w:rPr>
        <w:t>{</w:t>
      </w:r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针对界面上的</w:t>
      </w:r>
      <w:r w:rsidRPr="00B55D4C">
        <w:rPr>
          <w:rFonts w:hint="eastAsia"/>
          <w:i/>
          <w:color w:val="3333FF"/>
        </w:rPr>
        <w:t>AJAX</w:t>
      </w:r>
      <w:r w:rsidRPr="00B55D4C">
        <w:rPr>
          <w:rFonts w:hint="eastAsia"/>
          <w:i/>
          <w:color w:val="3333FF"/>
        </w:rPr>
        <w:t>请求进行详细说明，如请求地址、参数、返回值、对应的业务逻辑方法</w:t>
      </w:r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如：</w:t>
      </w:r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ab/>
      </w:r>
      <w:r>
        <w:rPr>
          <w:rFonts w:hint="eastAsia"/>
          <w:i/>
          <w:color w:val="3333FF"/>
        </w:rPr>
        <w:t>页面又上侧的邮件数提示采用</w:t>
      </w:r>
      <w:r>
        <w:rPr>
          <w:rFonts w:hint="eastAsia"/>
          <w:i/>
          <w:color w:val="3333FF"/>
        </w:rPr>
        <w:t>Ajax</w:t>
      </w:r>
      <w:r>
        <w:rPr>
          <w:rFonts w:hint="eastAsia"/>
          <w:i/>
          <w:color w:val="3333FF"/>
        </w:rPr>
        <w:t>方式从后台定时获取。每</w:t>
      </w:r>
      <w:r>
        <w:rPr>
          <w:rFonts w:hint="eastAsia"/>
          <w:i/>
          <w:color w:val="3333FF"/>
        </w:rPr>
        <w:t>30s</w:t>
      </w:r>
      <w:r>
        <w:rPr>
          <w:rFonts w:hint="eastAsia"/>
          <w:i/>
          <w:color w:val="3333FF"/>
        </w:rPr>
        <w:t>执行一次。</w:t>
      </w:r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 xml:space="preserve">   </w:t>
      </w:r>
      <w:r>
        <w:rPr>
          <w:rFonts w:hint="eastAsia"/>
          <w:i/>
          <w:color w:val="3333FF"/>
        </w:rPr>
        <w:t>对应</w:t>
      </w:r>
      <w:proofErr w:type="spellStart"/>
      <w:r>
        <w:rPr>
          <w:rFonts w:hint="eastAsia"/>
          <w:i/>
          <w:color w:val="3333FF"/>
        </w:rPr>
        <w:t>js</w:t>
      </w:r>
      <w:proofErr w:type="spellEnd"/>
      <w:r>
        <w:rPr>
          <w:rFonts w:hint="eastAsia"/>
          <w:i/>
          <w:color w:val="3333FF"/>
        </w:rPr>
        <w:t>方法为</w:t>
      </w:r>
      <w:proofErr w:type="spellStart"/>
      <w:r>
        <w:rPr>
          <w:rFonts w:hint="eastAsia"/>
          <w:i/>
          <w:color w:val="3333FF"/>
        </w:rPr>
        <w:t>getMailCount</w:t>
      </w:r>
      <w:proofErr w:type="spellEnd"/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 xml:space="preserve">   </w:t>
      </w:r>
      <w:r>
        <w:rPr>
          <w:rFonts w:hint="eastAsia"/>
          <w:i/>
          <w:color w:val="3333FF"/>
        </w:rPr>
        <w:t>参数：当前等录入</w:t>
      </w:r>
      <w:r>
        <w:rPr>
          <w:rFonts w:hint="eastAsia"/>
          <w:i/>
          <w:color w:val="3333FF"/>
        </w:rPr>
        <w:t>id</w:t>
      </w:r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 xml:space="preserve">   </w:t>
      </w:r>
      <w:r>
        <w:rPr>
          <w:rFonts w:hint="eastAsia"/>
          <w:i/>
          <w:color w:val="3333FF"/>
        </w:rPr>
        <w:t>请求地址：</w:t>
      </w:r>
      <w:r>
        <w:rPr>
          <w:rFonts w:hint="eastAsia"/>
          <w:i/>
          <w:color w:val="3333FF"/>
        </w:rPr>
        <w:t>/</w:t>
      </w:r>
      <w:proofErr w:type="spellStart"/>
      <w:r>
        <w:rPr>
          <w:rFonts w:hint="eastAsia"/>
          <w:i/>
          <w:color w:val="3333FF"/>
        </w:rPr>
        <w:t>mailHelp.htm?action</w:t>
      </w:r>
      <w:proofErr w:type="spellEnd"/>
      <w:r>
        <w:rPr>
          <w:rFonts w:hint="eastAsia"/>
          <w:i/>
          <w:color w:val="3333FF"/>
        </w:rPr>
        <w:t>=</w:t>
      </w:r>
      <w:proofErr w:type="spellStart"/>
      <w:r>
        <w:rPr>
          <w:rFonts w:hint="eastAsia"/>
          <w:i/>
          <w:color w:val="3333FF"/>
        </w:rPr>
        <w:t>getMailCount</w:t>
      </w:r>
      <w:proofErr w:type="spellEnd"/>
    </w:p>
    <w:p w:rsidR="007C4CC3" w:rsidRPr="00B55D4C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 xml:space="preserve">   </w:t>
      </w:r>
      <w:r>
        <w:rPr>
          <w:rFonts w:hint="eastAsia"/>
          <w:i/>
          <w:color w:val="3333FF"/>
        </w:rPr>
        <w:t>返回值：当前登录人的未读邮件数</w:t>
      </w:r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针对界面上的业务逻辑联动、关键字段的各种校验</w:t>
      </w:r>
      <w:r w:rsidRPr="00B55D4C">
        <w:rPr>
          <w:rFonts w:hint="eastAsia"/>
          <w:i/>
          <w:color w:val="3333FF"/>
        </w:rPr>
        <w:t>(</w:t>
      </w:r>
      <w:r w:rsidRPr="00B55D4C">
        <w:rPr>
          <w:rFonts w:hint="eastAsia"/>
          <w:i/>
          <w:color w:val="3333FF"/>
        </w:rPr>
        <w:t>必填、长度限制、格式限制</w:t>
      </w:r>
      <w:r w:rsidRPr="00B55D4C">
        <w:rPr>
          <w:rFonts w:hint="eastAsia"/>
          <w:i/>
          <w:color w:val="3333FF"/>
        </w:rPr>
        <w:t>)</w:t>
      </w:r>
      <w:r w:rsidRPr="00B55D4C">
        <w:rPr>
          <w:rFonts w:hint="eastAsia"/>
          <w:i/>
          <w:color w:val="3333FF"/>
        </w:rPr>
        <w:t>进行说明</w:t>
      </w:r>
    </w:p>
    <w:p w:rsidR="007C4CC3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如：</w:t>
      </w:r>
    </w:p>
    <w:p w:rsidR="007C4CC3" w:rsidRPr="00B55D4C" w:rsidRDefault="007C4CC3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ab/>
      </w:r>
      <w:r>
        <w:rPr>
          <w:rFonts w:hint="eastAsia"/>
          <w:i/>
          <w:color w:val="3333FF"/>
        </w:rPr>
        <w:t>当界面中举报类型选择实名举报的时候，身份证字段为必填。身份证只能是</w:t>
      </w:r>
      <w:r>
        <w:rPr>
          <w:rFonts w:hint="eastAsia"/>
          <w:i/>
          <w:color w:val="3333FF"/>
        </w:rPr>
        <w:t>15</w:t>
      </w:r>
      <w:r>
        <w:rPr>
          <w:rFonts w:hint="eastAsia"/>
          <w:i/>
          <w:color w:val="3333FF"/>
        </w:rPr>
        <w:t>位或者</w:t>
      </w:r>
      <w:r>
        <w:rPr>
          <w:rFonts w:hint="eastAsia"/>
          <w:i/>
          <w:color w:val="3333FF"/>
        </w:rPr>
        <w:t>18</w:t>
      </w:r>
      <w:r>
        <w:rPr>
          <w:rFonts w:hint="eastAsia"/>
          <w:i/>
          <w:color w:val="3333FF"/>
        </w:rPr>
        <w:t>位的字母和数字组合</w:t>
      </w:r>
    </w:p>
    <w:p w:rsidR="007C4CC3" w:rsidRPr="00B55D4C" w:rsidRDefault="007C4CC3" w:rsidP="007C4CC3">
      <w:pPr>
        <w:pStyle w:val="afff5"/>
        <w:rPr>
          <w:i/>
          <w:color w:val="3333FF"/>
        </w:rPr>
      </w:pPr>
      <w:r w:rsidRPr="00B55D4C">
        <w:rPr>
          <w:i/>
          <w:color w:val="3333FF"/>
        </w:rPr>
        <w:t>}</w:t>
      </w:r>
    </w:p>
    <w:p w:rsidR="007C4CC3" w:rsidRDefault="007C4CC3" w:rsidP="007C4CC3">
      <w:pPr>
        <w:pStyle w:val="af5"/>
      </w:pPr>
      <w:r w:rsidRPr="004C6DE8">
        <w:lastRenderedPageBreak/>
        <w:t xml:space="preserve">表 </w:t>
      </w:r>
      <w:r w:rsidR="00915F03" w:rsidRPr="004C6DE8">
        <w:fldChar w:fldCharType="begin"/>
      </w:r>
      <w:r w:rsidRPr="004C6DE8">
        <w:instrText xml:space="preserve"> STYLEREF 1 \s </w:instrText>
      </w:r>
      <w:r w:rsidR="00915F03" w:rsidRPr="004C6DE8">
        <w:fldChar w:fldCharType="separate"/>
      </w:r>
      <w:r>
        <w:rPr>
          <w:noProof/>
        </w:rPr>
        <w:t>2</w:t>
      </w:r>
      <w:r w:rsidR="00915F03" w:rsidRPr="004C6DE8">
        <w:fldChar w:fldCharType="end"/>
      </w:r>
      <w:r w:rsidRPr="004C6DE8">
        <w:noBreakHyphen/>
      </w:r>
      <w:r w:rsidR="00915F03" w:rsidRPr="004C6DE8">
        <w:fldChar w:fldCharType="begin"/>
      </w:r>
      <w:r w:rsidRPr="004C6DE8">
        <w:instrText xml:space="preserve"> SEQ 表 \* ARABIC \s 1 </w:instrText>
      </w:r>
      <w:r w:rsidR="00915F03" w:rsidRPr="004C6DE8">
        <w:fldChar w:fldCharType="separate"/>
      </w:r>
      <w:r>
        <w:rPr>
          <w:noProof/>
        </w:rPr>
        <w:t>5</w:t>
      </w:r>
      <w:r w:rsidR="00915F03" w:rsidRPr="004C6DE8">
        <w:fldChar w:fldCharType="end"/>
      </w:r>
      <w:r>
        <w:rPr>
          <w:rFonts w:hint="eastAsia"/>
        </w:rPr>
        <w:t>界面校验说明</w:t>
      </w: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3119"/>
        <w:gridCol w:w="708"/>
        <w:gridCol w:w="3737"/>
      </w:tblGrid>
      <w:tr w:rsidR="007C4CC3" w:rsidRPr="00723114" w:rsidTr="00B1504D">
        <w:tc>
          <w:tcPr>
            <w:tcW w:w="1384" w:type="dxa"/>
            <w:shd w:val="clear" w:color="auto" w:fill="D9D9D9"/>
            <w:vAlign w:val="center"/>
          </w:tcPr>
          <w:p w:rsidR="007C4CC3" w:rsidRDefault="007C4CC3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7C4CC3" w:rsidRDefault="007C4CC3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显示名</w:t>
            </w:r>
          </w:p>
        </w:tc>
        <w:tc>
          <w:tcPr>
            <w:tcW w:w="708" w:type="dxa"/>
            <w:shd w:val="clear" w:color="auto" w:fill="D9D9D9"/>
          </w:tcPr>
          <w:p w:rsidR="007C4CC3" w:rsidRDefault="007C4CC3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3737" w:type="dxa"/>
            <w:shd w:val="clear" w:color="auto" w:fill="D9D9D9"/>
            <w:vAlign w:val="center"/>
          </w:tcPr>
          <w:p w:rsidR="007C4CC3" w:rsidRDefault="007C4CC3" w:rsidP="00AF7BA6">
            <w:pPr>
              <w:pStyle w:val="af3"/>
              <w:spacing w:line="240" w:lineRule="auto"/>
            </w:pPr>
            <w:r>
              <w:rPr>
                <w:rFonts w:hint="eastAsia"/>
              </w:rPr>
              <w:t>其他校验</w:t>
            </w:r>
          </w:p>
        </w:tc>
      </w:tr>
      <w:tr w:rsidR="007C4CC3" w:rsidTr="00B1504D">
        <w:tc>
          <w:tcPr>
            <w:tcW w:w="1384" w:type="dxa"/>
          </w:tcPr>
          <w:p w:rsidR="007C4CC3" w:rsidRPr="008277EA" w:rsidRDefault="007C4CC3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proofErr w:type="spellStart"/>
            <w:r w:rsidRPr="008277EA">
              <w:rPr>
                <w:rFonts w:hint="eastAsia"/>
                <w:i/>
                <w:color w:val="3333FF"/>
              </w:rPr>
              <w:t>C_Name</w:t>
            </w:r>
            <w:proofErr w:type="spellEnd"/>
          </w:p>
        </w:tc>
        <w:tc>
          <w:tcPr>
            <w:tcW w:w="3119" w:type="dxa"/>
          </w:tcPr>
          <w:p w:rsidR="007C4CC3" w:rsidRPr="008277EA" w:rsidRDefault="007C4CC3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登录名</w:t>
            </w:r>
          </w:p>
        </w:tc>
        <w:tc>
          <w:tcPr>
            <w:tcW w:w="708" w:type="dxa"/>
          </w:tcPr>
          <w:p w:rsidR="007C4CC3" w:rsidRPr="008277EA" w:rsidRDefault="007C4CC3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是</w:t>
            </w:r>
          </w:p>
        </w:tc>
        <w:tc>
          <w:tcPr>
            <w:tcW w:w="3737" w:type="dxa"/>
          </w:tcPr>
          <w:p w:rsidR="007C4CC3" w:rsidRPr="008277EA" w:rsidRDefault="007C4CC3" w:rsidP="00AF7BA6">
            <w:pPr>
              <w:pStyle w:val="afff5"/>
              <w:spacing w:line="240" w:lineRule="auto"/>
              <w:ind w:firstLine="0"/>
              <w:rPr>
                <w:i/>
                <w:color w:val="3333FF"/>
              </w:rPr>
            </w:pPr>
            <w:r w:rsidRPr="008277EA">
              <w:rPr>
                <w:rFonts w:hint="eastAsia"/>
                <w:i/>
                <w:color w:val="3333FF"/>
              </w:rPr>
              <w:t>取值范围</w:t>
            </w:r>
            <w:r w:rsidRPr="008277EA">
              <w:rPr>
                <w:rFonts w:hint="eastAsia"/>
                <w:i/>
                <w:color w:val="3333FF"/>
              </w:rPr>
              <w:t>{0-9A-Za-z}</w:t>
            </w:r>
          </w:p>
        </w:tc>
      </w:tr>
    </w:tbl>
    <w:p w:rsidR="00C10A15" w:rsidRDefault="00C10A15" w:rsidP="00957C80">
      <w:pPr>
        <w:pStyle w:val="21"/>
      </w:pPr>
      <w:bookmarkStart w:id="41" w:name="_Toc240797881"/>
      <w:bookmarkStart w:id="42" w:name="_Toc323204435"/>
      <w:bookmarkEnd w:id="40"/>
      <w:r>
        <w:rPr>
          <w:rFonts w:hint="eastAsia"/>
        </w:rPr>
        <w:t>性能设计</w:t>
      </w:r>
      <w:bookmarkEnd w:id="41"/>
      <w:bookmarkEnd w:id="42"/>
    </w:p>
    <w:p w:rsidR="00C10A15" w:rsidRPr="00B55D4C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i/>
          <w:color w:val="3333FF"/>
        </w:rPr>
        <w:t>{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高并发：链接地址，并发量，应对措施（对应设计）。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如：链接地址：</w:t>
      </w:r>
      <w:r>
        <w:rPr>
          <w:rFonts w:hint="eastAsia"/>
          <w:i/>
          <w:color w:val="3333FF"/>
        </w:rPr>
        <w:t>/</w:t>
      </w:r>
      <w:proofErr w:type="spellStart"/>
      <w:r>
        <w:rPr>
          <w:rFonts w:hint="eastAsia"/>
          <w:i/>
          <w:color w:val="3333FF"/>
        </w:rPr>
        <w:t>laxt</w:t>
      </w:r>
      <w:proofErr w:type="spellEnd"/>
      <w:r>
        <w:rPr>
          <w:rFonts w:hint="eastAsia"/>
          <w:i/>
          <w:color w:val="3333FF"/>
        </w:rPr>
        <w:t>/</w:t>
      </w:r>
      <w:proofErr w:type="spellStart"/>
      <w:r>
        <w:rPr>
          <w:rFonts w:hint="eastAsia"/>
          <w:i/>
          <w:color w:val="3333FF"/>
        </w:rPr>
        <w:t>index</w:t>
      </w:r>
      <w:r w:rsidR="00B17384">
        <w:rPr>
          <w:rFonts w:hint="eastAsia"/>
          <w:i/>
          <w:color w:val="3333FF"/>
        </w:rPr>
        <w:t>.htm?</w:t>
      </w:r>
      <w:r>
        <w:rPr>
          <w:rFonts w:hint="eastAsia"/>
          <w:i/>
          <w:color w:val="3333FF"/>
        </w:rPr>
        <w:t>action</w:t>
      </w:r>
      <w:proofErr w:type="spellEnd"/>
      <w:r>
        <w:rPr>
          <w:rFonts w:hint="eastAsia"/>
          <w:i/>
          <w:color w:val="3333FF"/>
        </w:rPr>
        <w:t>=display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 xml:space="preserve">    </w:t>
      </w:r>
      <w:r>
        <w:rPr>
          <w:rFonts w:hint="eastAsia"/>
          <w:i/>
          <w:color w:val="3333FF"/>
        </w:rPr>
        <w:t>并发量：</w:t>
      </w:r>
      <w:r>
        <w:rPr>
          <w:rFonts w:hint="eastAsia"/>
          <w:i/>
          <w:color w:val="3333FF"/>
        </w:rPr>
        <w:t>50</w:t>
      </w:r>
    </w:p>
    <w:p w:rsidR="00C10A15" w:rsidRPr="00B55D4C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 xml:space="preserve">    </w:t>
      </w:r>
      <w:r>
        <w:rPr>
          <w:rFonts w:hint="eastAsia"/>
          <w:i/>
          <w:color w:val="3333FF"/>
        </w:rPr>
        <w:t>对应措施：针对首页数据进行缓存。详细情况参见</w:t>
      </w:r>
      <w:r>
        <w:rPr>
          <w:rFonts w:hint="eastAsia"/>
          <w:i/>
          <w:color w:val="3333FF"/>
        </w:rPr>
        <w:t>2.1</w:t>
      </w:r>
      <w:r>
        <w:rPr>
          <w:rFonts w:hint="eastAsia"/>
          <w:i/>
          <w:color w:val="3333FF"/>
        </w:rPr>
        <w:t>类</w:t>
      </w:r>
      <w:r>
        <w:rPr>
          <w:rFonts w:hint="eastAsia"/>
          <w:i/>
          <w:color w:val="3333FF"/>
        </w:rPr>
        <w:t>A</w:t>
      </w:r>
      <w:r>
        <w:rPr>
          <w:rFonts w:hint="eastAsia"/>
          <w:i/>
          <w:color w:val="3333FF"/>
        </w:rPr>
        <w:t>，</w:t>
      </w:r>
      <w:r>
        <w:rPr>
          <w:rFonts w:hint="eastAsia"/>
          <w:i/>
          <w:color w:val="3333FF"/>
        </w:rPr>
        <w:t>2.2</w:t>
      </w:r>
      <w:r>
        <w:rPr>
          <w:rFonts w:hint="eastAsia"/>
          <w:i/>
          <w:color w:val="3333FF"/>
        </w:rPr>
        <w:t>类</w:t>
      </w:r>
      <w:r>
        <w:rPr>
          <w:rFonts w:hint="eastAsia"/>
          <w:i/>
          <w:color w:val="3333FF"/>
        </w:rPr>
        <w:t>B</w:t>
      </w:r>
      <w:r>
        <w:rPr>
          <w:rFonts w:hint="eastAsia"/>
          <w:i/>
          <w:color w:val="3333FF"/>
        </w:rPr>
        <w:t>。。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大数据量：历史数据量，数据增量（</w:t>
      </w:r>
      <w:r w:rsidRPr="00B55D4C">
        <w:rPr>
          <w:rFonts w:hint="eastAsia"/>
          <w:i/>
          <w:color w:val="3333FF"/>
        </w:rPr>
        <w:t>xx</w:t>
      </w:r>
      <w:r w:rsidRPr="00B55D4C">
        <w:rPr>
          <w:rFonts w:hint="eastAsia"/>
          <w:i/>
          <w:color w:val="3333FF"/>
        </w:rPr>
        <w:t>条</w:t>
      </w:r>
      <w:r w:rsidRPr="00B55D4C">
        <w:rPr>
          <w:rFonts w:hint="eastAsia"/>
          <w:i/>
          <w:color w:val="3333FF"/>
        </w:rPr>
        <w:t>/</w:t>
      </w:r>
      <w:r w:rsidRPr="00B55D4C">
        <w:rPr>
          <w:rFonts w:hint="eastAsia"/>
          <w:i/>
          <w:color w:val="3333FF"/>
        </w:rPr>
        <w:t>月），应对措施。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如：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ab/>
      </w:r>
      <w:r>
        <w:rPr>
          <w:rFonts w:hint="eastAsia"/>
          <w:i/>
          <w:color w:val="3333FF"/>
        </w:rPr>
        <w:t>立案系统历史数据有</w:t>
      </w:r>
      <w:r>
        <w:rPr>
          <w:rFonts w:hint="eastAsia"/>
          <w:i/>
          <w:color w:val="3333FF"/>
        </w:rPr>
        <w:t>100W</w:t>
      </w:r>
      <w:r>
        <w:rPr>
          <w:rFonts w:hint="eastAsia"/>
          <w:i/>
          <w:color w:val="3333FF"/>
        </w:rPr>
        <w:t>条，新系统上线必须将历史数据导入。</w:t>
      </w:r>
    </w:p>
    <w:p w:rsidR="00C10A15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 xml:space="preserve">   </w:t>
      </w:r>
      <w:r>
        <w:rPr>
          <w:rFonts w:hint="eastAsia"/>
          <w:i/>
          <w:color w:val="3333FF"/>
        </w:rPr>
        <w:t>数据增量：</w:t>
      </w:r>
      <w:r>
        <w:rPr>
          <w:rFonts w:hint="eastAsia"/>
          <w:i/>
          <w:color w:val="3333FF"/>
        </w:rPr>
        <w:t>100</w:t>
      </w:r>
      <w:r>
        <w:rPr>
          <w:rFonts w:hint="eastAsia"/>
          <w:i/>
          <w:color w:val="3333FF"/>
        </w:rPr>
        <w:t>条</w:t>
      </w:r>
      <w:r>
        <w:rPr>
          <w:rFonts w:hint="eastAsia"/>
          <w:i/>
          <w:color w:val="3333FF"/>
        </w:rPr>
        <w:t>/</w:t>
      </w:r>
      <w:r>
        <w:rPr>
          <w:rFonts w:hint="eastAsia"/>
          <w:i/>
          <w:color w:val="3333FF"/>
        </w:rPr>
        <w:t>月</w:t>
      </w:r>
    </w:p>
    <w:p w:rsidR="00C10A15" w:rsidRPr="00372523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 xml:space="preserve">   </w:t>
      </w:r>
      <w:r>
        <w:rPr>
          <w:rFonts w:hint="eastAsia"/>
          <w:i/>
          <w:color w:val="3333FF"/>
        </w:rPr>
        <w:t>对应措施：列表显示界面采用数据库分页方式</w:t>
      </w:r>
    </w:p>
    <w:p w:rsidR="00C10A15" w:rsidRPr="00B55D4C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i/>
          <w:color w:val="3333FF"/>
        </w:rPr>
        <w:t>}</w:t>
      </w:r>
    </w:p>
    <w:p w:rsidR="00C10A15" w:rsidRPr="00B55D4C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</w:p>
    <w:p w:rsidR="00C10A15" w:rsidRDefault="00C10A15" w:rsidP="003F0688">
      <w:pPr>
        <w:pStyle w:val="1"/>
        <w:spacing w:before="312" w:after="312"/>
      </w:pPr>
      <w:bookmarkStart w:id="43" w:name="_Toc240797890"/>
      <w:bookmarkStart w:id="44" w:name="_Toc323204436"/>
      <w:r>
        <w:rPr>
          <w:rFonts w:hint="eastAsia"/>
        </w:rPr>
        <w:t>XX</w:t>
      </w:r>
      <w:r>
        <w:rPr>
          <w:rFonts w:hint="eastAsia"/>
        </w:rPr>
        <w:t>模块详细设计</w:t>
      </w:r>
      <w:bookmarkEnd w:id="43"/>
      <w:bookmarkEnd w:id="44"/>
    </w:p>
    <w:p w:rsidR="00B177D9" w:rsidRPr="00AF7BA6" w:rsidRDefault="00B177D9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</w:p>
    <w:p w:rsidR="00C10A15" w:rsidRDefault="00C10A15" w:rsidP="003F0688">
      <w:pPr>
        <w:pStyle w:val="1"/>
        <w:spacing w:before="312" w:after="312"/>
      </w:pPr>
      <w:bookmarkStart w:id="45" w:name="_Toc240797891"/>
      <w:bookmarkStart w:id="46" w:name="_Toc323204437"/>
      <w:r>
        <w:rPr>
          <w:rFonts w:hint="eastAsia"/>
        </w:rPr>
        <w:t>附录</w:t>
      </w:r>
      <w:bookmarkEnd w:id="45"/>
      <w:bookmarkEnd w:id="46"/>
    </w:p>
    <w:p w:rsidR="00C10A15" w:rsidRDefault="00C10A15" w:rsidP="00957C80">
      <w:pPr>
        <w:pStyle w:val="21"/>
      </w:pPr>
      <w:bookmarkStart w:id="47" w:name="_Toc240797892"/>
      <w:bookmarkStart w:id="48" w:name="_Toc323204438"/>
      <w:r>
        <w:rPr>
          <w:rFonts w:hint="eastAsia"/>
        </w:rPr>
        <w:t>术语和缩写词</w:t>
      </w:r>
      <w:bookmarkEnd w:id="47"/>
      <w:bookmarkEnd w:id="48"/>
    </w:p>
    <w:p w:rsidR="00C10A15" w:rsidRPr="00B55D4C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列出本文档中用到的术语及缩写词，可以给出简要说明。</w:t>
      </w:r>
      <w:r w:rsidRPr="00B55D4C">
        <w:rPr>
          <w:rFonts w:hint="eastAsia"/>
          <w:i/>
          <w:color w:val="3333FF"/>
        </w:rPr>
        <w:t>}</w:t>
      </w:r>
    </w:p>
    <w:p w:rsidR="00C10A15" w:rsidRDefault="00C10A15" w:rsidP="00957C80">
      <w:pPr>
        <w:pStyle w:val="21"/>
      </w:pPr>
      <w:bookmarkStart w:id="49" w:name="_Toc240797893"/>
      <w:bookmarkStart w:id="50" w:name="_Toc323204439"/>
      <w:r>
        <w:rPr>
          <w:rFonts w:hint="eastAsia"/>
        </w:rPr>
        <w:t>参考资料</w:t>
      </w:r>
      <w:bookmarkEnd w:id="49"/>
      <w:bookmarkEnd w:id="50"/>
    </w:p>
    <w:p w:rsidR="001F38AD" w:rsidRDefault="001F38AD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{</w:t>
      </w:r>
      <w:r>
        <w:rPr>
          <w:rFonts w:hint="eastAsia"/>
          <w:i/>
          <w:color w:val="3333FF"/>
        </w:rPr>
        <w:t>概要设计说明书</w:t>
      </w:r>
      <w:r>
        <w:rPr>
          <w:rFonts w:hint="eastAsia"/>
          <w:i/>
          <w:color w:val="3333FF"/>
        </w:rPr>
        <w:t>}</w:t>
      </w:r>
    </w:p>
    <w:p w:rsidR="001F38AD" w:rsidRDefault="001F38AD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>
        <w:rPr>
          <w:rFonts w:hint="eastAsia"/>
          <w:i/>
          <w:color w:val="3333FF"/>
        </w:rPr>
        <w:t>{</w:t>
      </w:r>
      <w:r>
        <w:rPr>
          <w:rFonts w:hint="eastAsia"/>
          <w:i/>
          <w:color w:val="3333FF"/>
        </w:rPr>
        <w:t>需求规格说明书</w:t>
      </w:r>
      <w:r>
        <w:rPr>
          <w:rFonts w:hint="eastAsia"/>
          <w:i/>
          <w:color w:val="3333FF"/>
        </w:rPr>
        <w:t>}</w:t>
      </w:r>
    </w:p>
    <w:p w:rsidR="00D0668D" w:rsidRPr="00AF7BA6" w:rsidRDefault="00C10A15" w:rsidP="00AF7BA6">
      <w:pPr>
        <w:pStyle w:val="afff5"/>
        <w:spacing w:line="240" w:lineRule="auto"/>
        <w:ind w:firstLineChars="200" w:firstLine="480"/>
        <w:rPr>
          <w:i/>
          <w:color w:val="3333FF"/>
        </w:rPr>
      </w:pPr>
      <w:r w:rsidRPr="00B55D4C">
        <w:rPr>
          <w:rFonts w:hint="eastAsia"/>
          <w:i/>
          <w:color w:val="3333FF"/>
        </w:rPr>
        <w:t>{</w:t>
      </w:r>
      <w:r w:rsidRPr="00B55D4C">
        <w:rPr>
          <w:rFonts w:hint="eastAsia"/>
          <w:i/>
          <w:color w:val="3333FF"/>
        </w:rPr>
        <w:t>本文档的参考资料，包括委托方提供的有关资料，本文档所引用的有关标准及与本文档中涉及技术相关的资料、规范等，仅可能列出有关资料的作者、标题、编号、发表日期、出版单位或资料来源等内容。</w:t>
      </w:r>
      <w:bookmarkEnd w:id="4"/>
      <w:bookmarkEnd w:id="5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234DF5">
        <w:rPr>
          <w:rFonts w:hint="eastAsia"/>
          <w:i/>
          <w:color w:val="3333FF"/>
        </w:rPr>
        <w:t>}</w:t>
      </w:r>
    </w:p>
    <w:sectPr w:rsidR="00D0668D" w:rsidRPr="00AF7BA6" w:rsidSect="009D009B">
      <w:footerReference w:type="default" r:id="rId14"/>
      <w:pgSz w:w="11906" w:h="16838"/>
      <w:pgMar w:top="1418" w:right="1134" w:bottom="1134" w:left="1418" w:header="851" w:footer="992" w:gutter="0"/>
      <w:pgNumType w:start="1"/>
      <w:cols w:space="425"/>
      <w:docGrid w:type="linesAndChar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NORMAL.NEWMACROS.复制题注"/>
    </wne:keymap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7">
      <wne:acd wne:acdName="acd13"/>
    </wne:keymap>
    <wne:keymap wne:kcmPrimary="0438">
      <wne:acd wne:acdName="acd14"/>
    </wne:keymap>
    <wne:keymap wne:kcmPrimary="0443">
      <wne:acd wne:acdName="acd5"/>
    </wne:keymap>
    <wne:keymap wne:kcmPrimary="0448">
      <wne:acd wne:acdName="acd7"/>
    </wne:keymap>
    <wne:keymap wne:kcmPrimary="0449">
      <wne:acd wne:acdName="acd9"/>
    </wne:keymap>
    <wne:keymap wne:kcmPrimary="0450">
      <wne:acd wne:acdName="acd10"/>
    </wne:keymap>
    <wne:keymap wne:kcmPrimary="0454">
      <wne:acd wne:acdName="acd6"/>
    </wne:keymap>
    <wne:keymap wne:kcmPrimary="0457">
      <wne:acd wne:acdName="acd8"/>
    </wne:keymap>
    <wne:keymap wne:kcmPrimary="0470">
      <wne:acd wne:acdName="acd11"/>
    </wne:keymap>
    <wne:keymap wne:kcmPrimary="0471">
      <wne:acd wne:acdName="acd12"/>
    </wne:keymap>
    <wne:keymap wne:kcmPrimary="0473">
      <wne:acd wne:acdName="acd15"/>
    </wne:keymap>
    <wne:keymap wne:kcmPrimary="0474">
      <wne:acd wne:acdName="acd1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BoiDxomJjobDdoD18=" wne:acdName="acd5" wne:fciIndexBasedOn="0065"/>
    <wne:acd wne:argValue="AgBoiDxoh2VXWzdoD18=" wne:acdName="acd6" wne:fciIndexBasedOn="0065"/>
    <wne:acd wne:argValue="AgBoiDRZh2VXWzdoD18=" wne:acdName="acd7" wne:fciIndexBasedOn="0065"/>
    <wne:acd wne:argValue="AgBja4dlN2gPXw==" wne:acdName="acd8" wne:fciIndexBasedOn="0065"/>
    <wne:acd wne:argValue="AgCcZVNPN2gPXw==" wne:acdName="acd9" wne:fciIndexBasedOn="0065"/>
    <wne:acd wne:argValue="AgD+VodlV1s=" wne:acdName="acd10" wne:fciIndexBasedOn="0065"/>
    <wne:acd wne:argValue="AgAWf/dTN2gPXzEA" wne:acdName="acd11" wne:fciIndexBasedOn="0065"/>
    <wne:acd wne:argValue="AgAWf/dTN2gPXzIA" wne:acdName="acd12" wne:fciIndexBasedOn="0065"/>
    <wne:acd wne:argValue="AQAAAAcA" wne:acdName="acd13" wne:fciIndexBasedOn="0065"/>
    <wne:acd wne:argValue="AQAAAAgA" wne:acdName="acd14" wne:fciIndexBasedOn="0065"/>
    <wne:acd wne:argValue="AgBoiDxoFn/3UzdoD18xAA==" wne:acdName="acd15" wne:fciIndexBasedOn="0065"/>
    <wne:acd wne:argValue="AgBoiDxoFn/3UzdoD18yAA==" wne:acdName="acd1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528" w:rsidRDefault="00D91528" w:rsidP="008A2574">
      <w:r>
        <w:separator/>
      </w:r>
    </w:p>
    <w:p w:rsidR="00D91528" w:rsidRDefault="00D91528"/>
  </w:endnote>
  <w:endnote w:type="continuationSeparator" w:id="0">
    <w:p w:rsidR="00D91528" w:rsidRDefault="00D91528" w:rsidP="008A2574">
      <w:r>
        <w:continuationSeparator/>
      </w:r>
    </w:p>
    <w:p w:rsidR="00D91528" w:rsidRDefault="00D915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C9" w:rsidRDefault="00915F03">
    <w:pPr>
      <w:pStyle w:val="ae"/>
      <w:jc w:val="center"/>
    </w:pPr>
    <w:r w:rsidRPr="00915F03">
      <w:fldChar w:fldCharType="begin"/>
    </w:r>
    <w:r w:rsidR="00440844">
      <w:instrText xml:space="preserve"> PAGE   \* MERGEFORMAT </w:instrText>
    </w:r>
    <w:r w:rsidRPr="00915F03">
      <w:fldChar w:fldCharType="separate"/>
    </w:r>
    <w:r w:rsidR="00F86DC9" w:rsidRPr="00E04106">
      <w:rPr>
        <w:noProof/>
        <w:lang w:val="zh-CN"/>
      </w:rPr>
      <w:t>I</w:t>
    </w:r>
    <w:r>
      <w:rPr>
        <w:noProof/>
        <w:lang w:val="zh-CN"/>
      </w:rPr>
      <w:fldChar w:fldCharType="end"/>
    </w:r>
  </w:p>
  <w:p w:rsidR="00F86DC9" w:rsidRDefault="00F86DC9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9B" w:rsidRPr="00CA5E09" w:rsidRDefault="00915F03" w:rsidP="009D009B">
    <w:pPr>
      <w:pStyle w:val="ae"/>
      <w:ind w:left="840" w:hanging="420"/>
      <w:jc w:val="center"/>
      <w:rPr>
        <w:rFonts w:ascii="宋体" w:hAnsi="宋体"/>
      </w:rPr>
    </w:pPr>
    <w:r w:rsidRPr="00915F03">
      <w:rPr>
        <w:rFonts w:ascii="宋体" w:hAnsi="宋体"/>
      </w:rPr>
      <w:fldChar w:fldCharType="begin"/>
    </w:r>
    <w:r w:rsidR="00440844" w:rsidRPr="00CA5E09">
      <w:rPr>
        <w:rFonts w:ascii="宋体" w:hAnsi="宋体"/>
      </w:rPr>
      <w:instrText xml:space="preserve"> PAGE   \* MERGEFORMAT </w:instrText>
    </w:r>
    <w:r w:rsidRPr="00915F03">
      <w:rPr>
        <w:rFonts w:ascii="宋体" w:hAnsi="宋体"/>
      </w:rPr>
      <w:fldChar w:fldCharType="separate"/>
    </w:r>
    <w:r w:rsidR="00CB72FE" w:rsidRPr="00CB72FE">
      <w:rPr>
        <w:rFonts w:ascii="宋体" w:hAnsi="宋体"/>
        <w:noProof/>
        <w:lang w:val="zh-CN"/>
      </w:rPr>
      <w:t>I</w:t>
    </w:r>
    <w:r w:rsidRPr="00CA5E09">
      <w:rPr>
        <w:rFonts w:ascii="宋体" w:hAnsi="宋体"/>
        <w:noProof/>
        <w:lang w:val="zh-C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9B" w:rsidRDefault="003F0688" w:rsidP="00CB72FE">
    <w:pPr>
      <w:pStyle w:val="ae"/>
      <w:jc w:val="center"/>
    </w:pPr>
    <w:r>
      <w:rPr>
        <w:rFonts w:ascii="宋体" w:hAnsi="宋体" w:hint="eastAsia"/>
      </w:rPr>
      <w:t>第</w:t>
    </w:r>
    <w:r w:rsidR="00915F03" w:rsidRPr="00915F03">
      <w:fldChar w:fldCharType="begin"/>
    </w:r>
    <w:r w:rsidR="00440844">
      <w:instrText xml:space="preserve"> PAGE   \* MERGEFORMAT </w:instrText>
    </w:r>
    <w:r w:rsidR="00915F03" w:rsidRPr="00915F03">
      <w:fldChar w:fldCharType="separate"/>
    </w:r>
    <w:r w:rsidR="00CB72FE" w:rsidRPr="00CB72FE">
      <w:rPr>
        <w:noProof/>
        <w:lang w:val="zh-CN"/>
      </w:rPr>
      <w:t>4</w:t>
    </w:r>
    <w:r w:rsidR="00915F03">
      <w:rPr>
        <w:noProof/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528" w:rsidRDefault="00D91528" w:rsidP="008A2574">
      <w:r>
        <w:separator/>
      </w:r>
    </w:p>
    <w:p w:rsidR="00D91528" w:rsidRDefault="00D91528"/>
  </w:footnote>
  <w:footnote w:type="continuationSeparator" w:id="0">
    <w:p w:rsidR="00D91528" w:rsidRDefault="00D91528" w:rsidP="008A2574">
      <w:r>
        <w:continuationSeparator/>
      </w:r>
    </w:p>
    <w:p w:rsidR="00D91528" w:rsidRDefault="00D9152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C9" w:rsidRDefault="00BE7F09" w:rsidP="00CB72FE">
    <w:pPr>
      <w:pStyle w:val="ad"/>
      <w:pBdr>
        <w:bottom w:val="single" w:sz="6" w:space="3" w:color="auto"/>
      </w:pBdr>
      <w:wordWrap w:val="0"/>
      <w:spacing w:beforeLines="50" w:afterLines="50"/>
      <w:ind w:leftChars="100" w:left="210" w:rightChars="40" w:right="84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144780</wp:posOffset>
          </wp:positionH>
          <wp:positionV relativeFrom="paragraph">
            <wp:posOffset>-178435</wp:posOffset>
          </wp:positionV>
          <wp:extent cx="2228850" cy="371475"/>
          <wp:effectExtent l="19050" t="0" r="0" b="0"/>
          <wp:wrapTopAndBottom/>
          <wp:docPr id="4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86DC9">
      <w:rPr>
        <w:rFonts w:hint="eastAsia"/>
      </w:rPr>
      <w:t>文件名称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C9" w:rsidRDefault="00ED193A" w:rsidP="00ED193A">
    <w:pPr>
      <w:pStyle w:val="ad"/>
      <w:jc w:val="left"/>
    </w:pPr>
    <w:r w:rsidRPr="00ED193A">
      <w:rPr>
        <w:noProof/>
      </w:rPr>
      <w:drawing>
        <wp:inline distT="0" distB="0" distL="0" distR="0">
          <wp:extent cx="1885950" cy="381000"/>
          <wp:effectExtent l="19050" t="0" r="0" b="0"/>
          <wp:docPr id="2" name="图片 1" descr="http://exmail.qq.com/cgi-bin/viewfile?type=signature&amp;picid=ZX0321-gFt9c3ozHOm0CVoP5ewZD55&amp;uin=14085677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://exmail.qq.com/cgi-bin/viewfile?type=signature&amp;picid=ZX0321-gFt9c3ozHOm0CVoP5ewZD55&amp;uin=140856777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9F6" w:rsidRDefault="00ED193A" w:rsidP="00CB72FE">
    <w:pPr>
      <w:pStyle w:val="ad"/>
      <w:pBdr>
        <w:bottom w:val="single" w:sz="6" w:space="3" w:color="auto"/>
      </w:pBdr>
      <w:tabs>
        <w:tab w:val="left" w:pos="6255"/>
        <w:tab w:val="right" w:pos="9354"/>
      </w:tabs>
      <w:spacing w:beforeLines="50" w:afterLines="50"/>
      <w:jc w:val="left"/>
    </w:pPr>
    <w:r w:rsidRPr="00ED193A">
      <w:rPr>
        <w:noProof/>
      </w:rPr>
      <w:drawing>
        <wp:inline distT="0" distB="0" distL="0" distR="0">
          <wp:extent cx="1885950" cy="381000"/>
          <wp:effectExtent l="19050" t="0" r="0" b="0"/>
          <wp:docPr id="3" name="图片 1" descr="http://exmail.qq.com/cgi-bin/viewfile?type=signature&amp;picid=ZX0321-gFt9c3ozHOm0CVoP5ewZD55&amp;uin=14085677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://exmail.qq.com/cgi-bin/viewfile?type=signature&amp;picid=ZX0321-gFt9c3ozHOm0CVoP5ewZD55&amp;uin=140856777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A29F6">
      <w:tab/>
    </w:r>
    <w:r w:rsidR="00EA29F6">
      <w:tab/>
    </w:r>
    <w:r w:rsidR="00812020">
      <w:rPr>
        <w:rFonts w:hint="eastAsia"/>
      </w:rPr>
      <w:t xml:space="preserve">                  </w:t>
    </w:r>
    <w:r w:rsidR="00812020">
      <w:rPr>
        <w:rFonts w:hint="eastAsia"/>
      </w:rPr>
      <w:t>详细设计说明书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408C2E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9E4DC5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48CB1D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D66D72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4FC7CB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9785E4C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74A695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B083F5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94E07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AD479E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311279"/>
    <w:multiLevelType w:val="multilevel"/>
    <w:tmpl w:val="6F8CE3A8"/>
    <w:styleLink w:val="a1"/>
    <w:lvl w:ilvl="0">
      <w:start w:val="1"/>
      <w:numFmt w:val="decimal"/>
      <w:isLgl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022E4B1B"/>
    <w:multiLevelType w:val="multilevel"/>
    <w:tmpl w:val="04090023"/>
    <w:styleLink w:val="a2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0B166F2D"/>
    <w:multiLevelType w:val="multilevel"/>
    <w:tmpl w:val="88FEEEAE"/>
    <w:lvl w:ilvl="0">
      <w:start w:val="1"/>
      <w:numFmt w:val="decimal"/>
      <w:pStyle w:val="1"/>
      <w:suff w:val="space"/>
      <w:lvlText w:val="%1"/>
      <w:lvlJc w:val="left"/>
      <w:pPr>
        <w:ind w:left="4415" w:hanging="425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1"/>
      <w:suff w:val="space"/>
      <w:lvlText w:val="%1.%2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4415" w:hanging="425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4415" w:hanging="425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41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41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15" w:hanging="425"/>
      </w:pPr>
      <w:rPr>
        <w:rFonts w:hint="eastAsia"/>
      </w:rPr>
    </w:lvl>
  </w:abstractNum>
  <w:abstractNum w:abstractNumId="13">
    <w:nsid w:val="13485EE1"/>
    <w:multiLevelType w:val="hybridMultilevel"/>
    <w:tmpl w:val="572CB858"/>
    <w:lvl w:ilvl="0" w:tplc="5AD4D5F2">
      <w:start w:val="1"/>
      <w:numFmt w:val="decimal"/>
      <w:pStyle w:val="a3"/>
      <w:lvlText w:val="表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9AA4711"/>
    <w:multiLevelType w:val="hybridMultilevel"/>
    <w:tmpl w:val="455071B2"/>
    <w:lvl w:ilvl="0" w:tplc="86120280">
      <w:start w:val="1"/>
      <w:numFmt w:val="decimal"/>
      <w:pStyle w:val="10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25D338E2"/>
    <w:multiLevelType w:val="multilevel"/>
    <w:tmpl w:val="66C2A944"/>
    <w:styleLink w:val="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BD41A91"/>
    <w:multiLevelType w:val="hybridMultilevel"/>
    <w:tmpl w:val="CED8D58E"/>
    <w:lvl w:ilvl="0" w:tplc="7D940648">
      <w:start w:val="1"/>
      <w:numFmt w:val="decimal"/>
      <w:pStyle w:val="22"/>
      <w:lvlText w:val="(%1)"/>
      <w:lvlJc w:val="left"/>
      <w:pPr>
        <w:tabs>
          <w:tab w:val="num" w:pos="0"/>
        </w:tabs>
        <w:ind w:left="0" w:firstLine="48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8625360"/>
    <w:multiLevelType w:val="hybridMultilevel"/>
    <w:tmpl w:val="066CE170"/>
    <w:lvl w:ilvl="0" w:tplc="40B0EA98">
      <w:start w:val="1"/>
      <w:numFmt w:val="decimal"/>
      <w:pStyle w:val="23"/>
      <w:lvlText w:val="(%1)"/>
      <w:lvlJc w:val="left"/>
      <w:pPr>
        <w:tabs>
          <w:tab w:val="num" w:pos="902"/>
        </w:tabs>
        <w:ind w:left="902" w:hanging="70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94D7214"/>
    <w:multiLevelType w:val="multilevel"/>
    <w:tmpl w:val="B6101B88"/>
    <w:styleLink w:val="42"/>
    <w:lvl w:ilvl="0">
      <w:start w:val="1"/>
      <w:numFmt w:val="decimal"/>
      <w:lvlText w:val="第%1章"/>
      <w:lvlJc w:val="left"/>
      <w:pPr>
        <w:ind w:left="1485" w:hanging="10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9">
    <w:nsid w:val="3CF82577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46CF2C3F"/>
    <w:multiLevelType w:val="multilevel"/>
    <w:tmpl w:val="7A9C1E1C"/>
    <w:styleLink w:val="52"/>
    <w:lvl w:ilvl="0">
      <w:start w:val="1"/>
      <w:numFmt w:val="decimal"/>
      <w:lvlText w:val="第%1章 "/>
      <w:lvlJc w:val="left"/>
      <w:pPr>
        <w:ind w:left="1485" w:hanging="10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1">
    <w:nsid w:val="609A3336"/>
    <w:multiLevelType w:val="hybridMultilevel"/>
    <w:tmpl w:val="2E7EE0DA"/>
    <w:lvl w:ilvl="0" w:tplc="15B2AF86">
      <w:start w:val="1"/>
      <w:numFmt w:val="decimal"/>
      <w:pStyle w:val="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7DF2369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>
    <w:nsid w:val="705F2CAA"/>
    <w:multiLevelType w:val="multilevel"/>
    <w:tmpl w:val="F4A4FE6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24">
    <w:nsid w:val="7A026210"/>
    <w:multiLevelType w:val="hybridMultilevel"/>
    <w:tmpl w:val="B54EEFEC"/>
    <w:lvl w:ilvl="0" w:tplc="BD76C7DA">
      <w:start w:val="1"/>
      <w:numFmt w:val="decimal"/>
      <w:pStyle w:val="33"/>
      <w:lvlText w:val="%1)"/>
      <w:lvlJc w:val="left"/>
      <w:pPr>
        <w:tabs>
          <w:tab w:val="num" w:pos="620"/>
        </w:tabs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25">
    <w:nsid w:val="7BB655B3"/>
    <w:multiLevelType w:val="hybridMultilevel"/>
    <w:tmpl w:val="91561462"/>
    <w:lvl w:ilvl="0" w:tplc="0F1C18E8">
      <w:start w:val="1"/>
      <w:numFmt w:val="decimal"/>
      <w:pStyle w:val="a4"/>
      <w:lvlText w:val="图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20"/>
  </w:num>
  <w:num w:numId="5">
    <w:abstractNumId w:val="2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2"/>
  </w:num>
  <w:num w:numId="17">
    <w:abstractNumId w:val="19"/>
  </w:num>
  <w:num w:numId="18">
    <w:abstractNumId w:val="11"/>
  </w:num>
  <w:num w:numId="19">
    <w:abstractNumId w:val="14"/>
  </w:num>
  <w:num w:numId="20">
    <w:abstractNumId w:val="24"/>
  </w:num>
  <w:num w:numId="21">
    <w:abstractNumId w:val="17"/>
  </w:num>
  <w:num w:numId="22">
    <w:abstractNumId w:val="12"/>
  </w:num>
  <w:num w:numId="23">
    <w:abstractNumId w:val="21"/>
  </w:num>
  <w:num w:numId="24">
    <w:abstractNumId w:val="16"/>
  </w:num>
  <w:num w:numId="25">
    <w:abstractNumId w:val="13"/>
  </w:num>
  <w:num w:numId="26">
    <w:abstractNumId w:val="25"/>
  </w:num>
  <w:num w:numId="27">
    <w:abstractNumId w:val="1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0004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26C"/>
    <w:rsid w:val="00002027"/>
    <w:rsid w:val="00002ED9"/>
    <w:rsid w:val="0001468E"/>
    <w:rsid w:val="000204E9"/>
    <w:rsid w:val="0002116B"/>
    <w:rsid w:val="00024DD3"/>
    <w:rsid w:val="00025179"/>
    <w:rsid w:val="000275E6"/>
    <w:rsid w:val="0003593C"/>
    <w:rsid w:val="0004098E"/>
    <w:rsid w:val="000438ED"/>
    <w:rsid w:val="00047099"/>
    <w:rsid w:val="0005099C"/>
    <w:rsid w:val="00060F1F"/>
    <w:rsid w:val="000629AA"/>
    <w:rsid w:val="00063BCB"/>
    <w:rsid w:val="00072BE9"/>
    <w:rsid w:val="00076E69"/>
    <w:rsid w:val="000808E9"/>
    <w:rsid w:val="000815DC"/>
    <w:rsid w:val="000838AE"/>
    <w:rsid w:val="0008597F"/>
    <w:rsid w:val="00085A8F"/>
    <w:rsid w:val="00092A80"/>
    <w:rsid w:val="00093DE7"/>
    <w:rsid w:val="000A348E"/>
    <w:rsid w:val="000A3C91"/>
    <w:rsid w:val="000B1906"/>
    <w:rsid w:val="000B6948"/>
    <w:rsid w:val="000C2348"/>
    <w:rsid w:val="000C2A07"/>
    <w:rsid w:val="000C417E"/>
    <w:rsid w:val="000C7AC6"/>
    <w:rsid w:val="000D2D92"/>
    <w:rsid w:val="000D3C03"/>
    <w:rsid w:val="000D5541"/>
    <w:rsid w:val="000E1F24"/>
    <w:rsid w:val="000E3491"/>
    <w:rsid w:val="000E563D"/>
    <w:rsid w:val="000F2559"/>
    <w:rsid w:val="000F3605"/>
    <w:rsid w:val="000F7C58"/>
    <w:rsid w:val="001009AA"/>
    <w:rsid w:val="0010341C"/>
    <w:rsid w:val="0010350E"/>
    <w:rsid w:val="00111948"/>
    <w:rsid w:val="0011506A"/>
    <w:rsid w:val="00115FCE"/>
    <w:rsid w:val="0012450E"/>
    <w:rsid w:val="00127A87"/>
    <w:rsid w:val="001330D0"/>
    <w:rsid w:val="00140AF3"/>
    <w:rsid w:val="00150A7E"/>
    <w:rsid w:val="00156B57"/>
    <w:rsid w:val="001574D4"/>
    <w:rsid w:val="0015767D"/>
    <w:rsid w:val="00170643"/>
    <w:rsid w:val="00170BFD"/>
    <w:rsid w:val="00175B1D"/>
    <w:rsid w:val="00177784"/>
    <w:rsid w:val="00177A45"/>
    <w:rsid w:val="00181B10"/>
    <w:rsid w:val="001877DE"/>
    <w:rsid w:val="00195D3B"/>
    <w:rsid w:val="001A68D4"/>
    <w:rsid w:val="001B0E4D"/>
    <w:rsid w:val="001B6C00"/>
    <w:rsid w:val="001C73B2"/>
    <w:rsid w:val="001D0D8A"/>
    <w:rsid w:val="001D70BE"/>
    <w:rsid w:val="001F0C3E"/>
    <w:rsid w:val="001F38AD"/>
    <w:rsid w:val="001F7A51"/>
    <w:rsid w:val="00200EFC"/>
    <w:rsid w:val="00202670"/>
    <w:rsid w:val="00210562"/>
    <w:rsid w:val="0021300A"/>
    <w:rsid w:val="0021357B"/>
    <w:rsid w:val="00214793"/>
    <w:rsid w:val="002170E4"/>
    <w:rsid w:val="00221D7B"/>
    <w:rsid w:val="00233E5D"/>
    <w:rsid w:val="0023404F"/>
    <w:rsid w:val="00234DF5"/>
    <w:rsid w:val="00243F0B"/>
    <w:rsid w:val="00244A29"/>
    <w:rsid w:val="002577E9"/>
    <w:rsid w:val="002639B0"/>
    <w:rsid w:val="002657C0"/>
    <w:rsid w:val="00265896"/>
    <w:rsid w:val="00266C2A"/>
    <w:rsid w:val="00273EA5"/>
    <w:rsid w:val="00274D65"/>
    <w:rsid w:val="002841EC"/>
    <w:rsid w:val="002916C8"/>
    <w:rsid w:val="00291FE7"/>
    <w:rsid w:val="002934B4"/>
    <w:rsid w:val="002942E5"/>
    <w:rsid w:val="00296930"/>
    <w:rsid w:val="002A4FE8"/>
    <w:rsid w:val="002A5D56"/>
    <w:rsid w:val="002A78CB"/>
    <w:rsid w:val="002B147E"/>
    <w:rsid w:val="002B1652"/>
    <w:rsid w:val="002C0108"/>
    <w:rsid w:val="002C2399"/>
    <w:rsid w:val="002C32F9"/>
    <w:rsid w:val="002C5C39"/>
    <w:rsid w:val="002C683F"/>
    <w:rsid w:val="002C6FC5"/>
    <w:rsid w:val="002D0F6D"/>
    <w:rsid w:val="002D26C8"/>
    <w:rsid w:val="002D6D0D"/>
    <w:rsid w:val="002D736C"/>
    <w:rsid w:val="002D79C2"/>
    <w:rsid w:val="002E52DD"/>
    <w:rsid w:val="002E5B03"/>
    <w:rsid w:val="002F013A"/>
    <w:rsid w:val="003002F9"/>
    <w:rsid w:val="00306AE7"/>
    <w:rsid w:val="00310EB2"/>
    <w:rsid w:val="003178AB"/>
    <w:rsid w:val="003207C0"/>
    <w:rsid w:val="00320E79"/>
    <w:rsid w:val="00320F5E"/>
    <w:rsid w:val="00322034"/>
    <w:rsid w:val="00324BBE"/>
    <w:rsid w:val="00326ABD"/>
    <w:rsid w:val="0033098A"/>
    <w:rsid w:val="00334DFD"/>
    <w:rsid w:val="00334F1E"/>
    <w:rsid w:val="003356B2"/>
    <w:rsid w:val="00342F65"/>
    <w:rsid w:val="00347AF0"/>
    <w:rsid w:val="00354B5A"/>
    <w:rsid w:val="00355F4F"/>
    <w:rsid w:val="0035665F"/>
    <w:rsid w:val="003631CD"/>
    <w:rsid w:val="00364186"/>
    <w:rsid w:val="003659C0"/>
    <w:rsid w:val="00370423"/>
    <w:rsid w:val="003807C8"/>
    <w:rsid w:val="003832CC"/>
    <w:rsid w:val="003840C8"/>
    <w:rsid w:val="00397C82"/>
    <w:rsid w:val="003A0A27"/>
    <w:rsid w:val="003A1252"/>
    <w:rsid w:val="003A444A"/>
    <w:rsid w:val="003A4EAC"/>
    <w:rsid w:val="003A7D26"/>
    <w:rsid w:val="003B21C6"/>
    <w:rsid w:val="003B6B4D"/>
    <w:rsid w:val="003C46F3"/>
    <w:rsid w:val="003D0A40"/>
    <w:rsid w:val="003D50E2"/>
    <w:rsid w:val="003D705F"/>
    <w:rsid w:val="003E0323"/>
    <w:rsid w:val="003E1431"/>
    <w:rsid w:val="003E56BA"/>
    <w:rsid w:val="003F034E"/>
    <w:rsid w:val="003F0688"/>
    <w:rsid w:val="003F1D13"/>
    <w:rsid w:val="003F2C2C"/>
    <w:rsid w:val="003F2E2E"/>
    <w:rsid w:val="00403AEC"/>
    <w:rsid w:val="00404984"/>
    <w:rsid w:val="00417976"/>
    <w:rsid w:val="00417EF4"/>
    <w:rsid w:val="00422506"/>
    <w:rsid w:val="0042347D"/>
    <w:rsid w:val="00424625"/>
    <w:rsid w:val="00430638"/>
    <w:rsid w:val="004338FD"/>
    <w:rsid w:val="00437C28"/>
    <w:rsid w:val="00440844"/>
    <w:rsid w:val="0044394F"/>
    <w:rsid w:val="004472EE"/>
    <w:rsid w:val="00454C39"/>
    <w:rsid w:val="00460C6E"/>
    <w:rsid w:val="004610C8"/>
    <w:rsid w:val="00464264"/>
    <w:rsid w:val="00471CFB"/>
    <w:rsid w:val="004721CA"/>
    <w:rsid w:val="004738F0"/>
    <w:rsid w:val="00480D8F"/>
    <w:rsid w:val="004826A8"/>
    <w:rsid w:val="00490863"/>
    <w:rsid w:val="0049379C"/>
    <w:rsid w:val="0049498D"/>
    <w:rsid w:val="004973CC"/>
    <w:rsid w:val="004978FF"/>
    <w:rsid w:val="004A03FF"/>
    <w:rsid w:val="004A0ECC"/>
    <w:rsid w:val="004A217F"/>
    <w:rsid w:val="004A47BD"/>
    <w:rsid w:val="004A7A73"/>
    <w:rsid w:val="004A7AB7"/>
    <w:rsid w:val="004B3FDE"/>
    <w:rsid w:val="004B568A"/>
    <w:rsid w:val="004B6738"/>
    <w:rsid w:val="004C084F"/>
    <w:rsid w:val="004C107A"/>
    <w:rsid w:val="004C2658"/>
    <w:rsid w:val="004C43C3"/>
    <w:rsid w:val="004C44F6"/>
    <w:rsid w:val="004C4659"/>
    <w:rsid w:val="004C6DE8"/>
    <w:rsid w:val="004C7711"/>
    <w:rsid w:val="004D46D4"/>
    <w:rsid w:val="004E014B"/>
    <w:rsid w:val="004E094F"/>
    <w:rsid w:val="004E1226"/>
    <w:rsid w:val="004E425F"/>
    <w:rsid w:val="004E601E"/>
    <w:rsid w:val="004E6B9E"/>
    <w:rsid w:val="004F3FBC"/>
    <w:rsid w:val="00500A7D"/>
    <w:rsid w:val="00506EDD"/>
    <w:rsid w:val="0051033C"/>
    <w:rsid w:val="00511B3A"/>
    <w:rsid w:val="00512392"/>
    <w:rsid w:val="00513F02"/>
    <w:rsid w:val="00514461"/>
    <w:rsid w:val="0052053C"/>
    <w:rsid w:val="00520585"/>
    <w:rsid w:val="00521208"/>
    <w:rsid w:val="00524F3E"/>
    <w:rsid w:val="00525630"/>
    <w:rsid w:val="00530EB7"/>
    <w:rsid w:val="00534762"/>
    <w:rsid w:val="0054219E"/>
    <w:rsid w:val="00552FEB"/>
    <w:rsid w:val="00553847"/>
    <w:rsid w:val="00556BC4"/>
    <w:rsid w:val="00557375"/>
    <w:rsid w:val="005612FC"/>
    <w:rsid w:val="0057036B"/>
    <w:rsid w:val="005712E5"/>
    <w:rsid w:val="005727DB"/>
    <w:rsid w:val="00575925"/>
    <w:rsid w:val="005810F7"/>
    <w:rsid w:val="00585A49"/>
    <w:rsid w:val="005904C4"/>
    <w:rsid w:val="005907E2"/>
    <w:rsid w:val="00591244"/>
    <w:rsid w:val="005925B0"/>
    <w:rsid w:val="005948DA"/>
    <w:rsid w:val="00596B07"/>
    <w:rsid w:val="0059791F"/>
    <w:rsid w:val="005A15FC"/>
    <w:rsid w:val="005A1834"/>
    <w:rsid w:val="005A196A"/>
    <w:rsid w:val="005A4519"/>
    <w:rsid w:val="005A51A5"/>
    <w:rsid w:val="005A72AF"/>
    <w:rsid w:val="005A76D7"/>
    <w:rsid w:val="005C3B54"/>
    <w:rsid w:val="005E14EB"/>
    <w:rsid w:val="005E3CF8"/>
    <w:rsid w:val="005F0CEE"/>
    <w:rsid w:val="005F3FDB"/>
    <w:rsid w:val="00601E94"/>
    <w:rsid w:val="006132FB"/>
    <w:rsid w:val="0061464A"/>
    <w:rsid w:val="006300EE"/>
    <w:rsid w:val="00631077"/>
    <w:rsid w:val="006356A2"/>
    <w:rsid w:val="006378AB"/>
    <w:rsid w:val="00642E37"/>
    <w:rsid w:val="00650575"/>
    <w:rsid w:val="006525ED"/>
    <w:rsid w:val="006569D0"/>
    <w:rsid w:val="00663B31"/>
    <w:rsid w:val="00664256"/>
    <w:rsid w:val="0066590A"/>
    <w:rsid w:val="006710DE"/>
    <w:rsid w:val="006728D2"/>
    <w:rsid w:val="00672ED5"/>
    <w:rsid w:val="00673DB2"/>
    <w:rsid w:val="0068111D"/>
    <w:rsid w:val="006815B7"/>
    <w:rsid w:val="006853AB"/>
    <w:rsid w:val="00685EBF"/>
    <w:rsid w:val="00686758"/>
    <w:rsid w:val="00690FBA"/>
    <w:rsid w:val="006913C6"/>
    <w:rsid w:val="00691B08"/>
    <w:rsid w:val="00692329"/>
    <w:rsid w:val="006B3117"/>
    <w:rsid w:val="006B4F57"/>
    <w:rsid w:val="006B6FAC"/>
    <w:rsid w:val="006C287A"/>
    <w:rsid w:val="006C5136"/>
    <w:rsid w:val="006C6B6A"/>
    <w:rsid w:val="006D3F71"/>
    <w:rsid w:val="006D4A24"/>
    <w:rsid w:val="006E68B1"/>
    <w:rsid w:val="00702245"/>
    <w:rsid w:val="00703BDB"/>
    <w:rsid w:val="00714981"/>
    <w:rsid w:val="00715A11"/>
    <w:rsid w:val="00721D20"/>
    <w:rsid w:val="00721FBF"/>
    <w:rsid w:val="00723EE2"/>
    <w:rsid w:val="00725B9A"/>
    <w:rsid w:val="00725CEA"/>
    <w:rsid w:val="00725DB3"/>
    <w:rsid w:val="00732A40"/>
    <w:rsid w:val="00734993"/>
    <w:rsid w:val="00734D7B"/>
    <w:rsid w:val="00737FF8"/>
    <w:rsid w:val="00743336"/>
    <w:rsid w:val="00751C1F"/>
    <w:rsid w:val="007524F4"/>
    <w:rsid w:val="00754253"/>
    <w:rsid w:val="0076251D"/>
    <w:rsid w:val="00770C31"/>
    <w:rsid w:val="00775922"/>
    <w:rsid w:val="0077779C"/>
    <w:rsid w:val="007811B6"/>
    <w:rsid w:val="00783FFE"/>
    <w:rsid w:val="007842A0"/>
    <w:rsid w:val="007933B7"/>
    <w:rsid w:val="0079393F"/>
    <w:rsid w:val="0079457E"/>
    <w:rsid w:val="00795280"/>
    <w:rsid w:val="00797F38"/>
    <w:rsid w:val="007A4BE8"/>
    <w:rsid w:val="007B093A"/>
    <w:rsid w:val="007B283C"/>
    <w:rsid w:val="007B698B"/>
    <w:rsid w:val="007C1E0B"/>
    <w:rsid w:val="007C459B"/>
    <w:rsid w:val="007C4CC3"/>
    <w:rsid w:val="007D2515"/>
    <w:rsid w:val="007D2C0C"/>
    <w:rsid w:val="007E2787"/>
    <w:rsid w:val="007E299A"/>
    <w:rsid w:val="007F7A0D"/>
    <w:rsid w:val="0080732B"/>
    <w:rsid w:val="00812020"/>
    <w:rsid w:val="00817370"/>
    <w:rsid w:val="008175E2"/>
    <w:rsid w:val="0082228E"/>
    <w:rsid w:val="008231FA"/>
    <w:rsid w:val="008277EA"/>
    <w:rsid w:val="00832197"/>
    <w:rsid w:val="0083608F"/>
    <w:rsid w:val="0083706C"/>
    <w:rsid w:val="00844DCD"/>
    <w:rsid w:val="00847F0F"/>
    <w:rsid w:val="00852C6C"/>
    <w:rsid w:val="00857061"/>
    <w:rsid w:val="0086263F"/>
    <w:rsid w:val="00863620"/>
    <w:rsid w:val="00866ACA"/>
    <w:rsid w:val="00871CF9"/>
    <w:rsid w:val="00872841"/>
    <w:rsid w:val="00873632"/>
    <w:rsid w:val="0087599F"/>
    <w:rsid w:val="00877067"/>
    <w:rsid w:val="00885119"/>
    <w:rsid w:val="008901E9"/>
    <w:rsid w:val="0089026C"/>
    <w:rsid w:val="00890283"/>
    <w:rsid w:val="008914BA"/>
    <w:rsid w:val="00891BD4"/>
    <w:rsid w:val="00892152"/>
    <w:rsid w:val="00895248"/>
    <w:rsid w:val="00896FBA"/>
    <w:rsid w:val="008A2574"/>
    <w:rsid w:val="008A77B8"/>
    <w:rsid w:val="008B0CF3"/>
    <w:rsid w:val="008B2039"/>
    <w:rsid w:val="008B270B"/>
    <w:rsid w:val="008B45E8"/>
    <w:rsid w:val="008C1307"/>
    <w:rsid w:val="008C1411"/>
    <w:rsid w:val="008C3697"/>
    <w:rsid w:val="008C3B13"/>
    <w:rsid w:val="008C66D5"/>
    <w:rsid w:val="008D3366"/>
    <w:rsid w:val="008D3757"/>
    <w:rsid w:val="008D627F"/>
    <w:rsid w:val="008D63EC"/>
    <w:rsid w:val="008D721C"/>
    <w:rsid w:val="008E06C6"/>
    <w:rsid w:val="008E10B9"/>
    <w:rsid w:val="008E45FD"/>
    <w:rsid w:val="008E5A16"/>
    <w:rsid w:val="008E5E56"/>
    <w:rsid w:val="008E6AC2"/>
    <w:rsid w:val="008F6584"/>
    <w:rsid w:val="008F7C2B"/>
    <w:rsid w:val="00905EAB"/>
    <w:rsid w:val="00910043"/>
    <w:rsid w:val="00910624"/>
    <w:rsid w:val="00915B34"/>
    <w:rsid w:val="00915F03"/>
    <w:rsid w:val="00927AFF"/>
    <w:rsid w:val="009343D6"/>
    <w:rsid w:val="009348D6"/>
    <w:rsid w:val="00940E8D"/>
    <w:rsid w:val="00941FBD"/>
    <w:rsid w:val="0094782F"/>
    <w:rsid w:val="00947E54"/>
    <w:rsid w:val="0095245A"/>
    <w:rsid w:val="0095375E"/>
    <w:rsid w:val="00954B04"/>
    <w:rsid w:val="00956497"/>
    <w:rsid w:val="00957C80"/>
    <w:rsid w:val="009630A5"/>
    <w:rsid w:val="0096315A"/>
    <w:rsid w:val="00964FBB"/>
    <w:rsid w:val="009675C4"/>
    <w:rsid w:val="009742CB"/>
    <w:rsid w:val="00976E56"/>
    <w:rsid w:val="009773A6"/>
    <w:rsid w:val="00983AA3"/>
    <w:rsid w:val="00992327"/>
    <w:rsid w:val="009924A1"/>
    <w:rsid w:val="00996E07"/>
    <w:rsid w:val="00996EE9"/>
    <w:rsid w:val="009A0523"/>
    <w:rsid w:val="009B69C1"/>
    <w:rsid w:val="009C0D5C"/>
    <w:rsid w:val="009C43D4"/>
    <w:rsid w:val="009C6185"/>
    <w:rsid w:val="009D009B"/>
    <w:rsid w:val="009D1BA1"/>
    <w:rsid w:val="009D4191"/>
    <w:rsid w:val="009D42A4"/>
    <w:rsid w:val="009E0556"/>
    <w:rsid w:val="009E2CAB"/>
    <w:rsid w:val="009E44CD"/>
    <w:rsid w:val="009E51FF"/>
    <w:rsid w:val="009E72F3"/>
    <w:rsid w:val="009F45BD"/>
    <w:rsid w:val="00A01629"/>
    <w:rsid w:val="00A02D0E"/>
    <w:rsid w:val="00A03F5E"/>
    <w:rsid w:val="00A04B16"/>
    <w:rsid w:val="00A05A1F"/>
    <w:rsid w:val="00A061C2"/>
    <w:rsid w:val="00A0755C"/>
    <w:rsid w:val="00A126BA"/>
    <w:rsid w:val="00A137A2"/>
    <w:rsid w:val="00A20998"/>
    <w:rsid w:val="00A211DE"/>
    <w:rsid w:val="00A26D2B"/>
    <w:rsid w:val="00A30A3D"/>
    <w:rsid w:val="00A32276"/>
    <w:rsid w:val="00A34A09"/>
    <w:rsid w:val="00A44F11"/>
    <w:rsid w:val="00A55E4A"/>
    <w:rsid w:val="00A57568"/>
    <w:rsid w:val="00A61039"/>
    <w:rsid w:val="00A6197C"/>
    <w:rsid w:val="00A62A2B"/>
    <w:rsid w:val="00A62E75"/>
    <w:rsid w:val="00A67BB9"/>
    <w:rsid w:val="00A72F13"/>
    <w:rsid w:val="00A81535"/>
    <w:rsid w:val="00A82778"/>
    <w:rsid w:val="00A82EF3"/>
    <w:rsid w:val="00A938F2"/>
    <w:rsid w:val="00A962E2"/>
    <w:rsid w:val="00A97808"/>
    <w:rsid w:val="00AA01A4"/>
    <w:rsid w:val="00AA0B42"/>
    <w:rsid w:val="00AA4300"/>
    <w:rsid w:val="00AA70A9"/>
    <w:rsid w:val="00AA720D"/>
    <w:rsid w:val="00AB0D98"/>
    <w:rsid w:val="00AB566A"/>
    <w:rsid w:val="00AC61F1"/>
    <w:rsid w:val="00AE030D"/>
    <w:rsid w:val="00AE1E7A"/>
    <w:rsid w:val="00AE4404"/>
    <w:rsid w:val="00AE44DF"/>
    <w:rsid w:val="00AE629E"/>
    <w:rsid w:val="00AE6E87"/>
    <w:rsid w:val="00AF1BCD"/>
    <w:rsid w:val="00AF3B7C"/>
    <w:rsid w:val="00AF4F92"/>
    <w:rsid w:val="00AF56FC"/>
    <w:rsid w:val="00AF7BA6"/>
    <w:rsid w:val="00B1504D"/>
    <w:rsid w:val="00B170C8"/>
    <w:rsid w:val="00B17384"/>
    <w:rsid w:val="00B177D9"/>
    <w:rsid w:val="00B25BDE"/>
    <w:rsid w:val="00B353C8"/>
    <w:rsid w:val="00B4459B"/>
    <w:rsid w:val="00B47E49"/>
    <w:rsid w:val="00B55E07"/>
    <w:rsid w:val="00B57618"/>
    <w:rsid w:val="00B57A40"/>
    <w:rsid w:val="00B637F0"/>
    <w:rsid w:val="00B63ACE"/>
    <w:rsid w:val="00B7363F"/>
    <w:rsid w:val="00B73BFF"/>
    <w:rsid w:val="00B740ED"/>
    <w:rsid w:val="00B7445E"/>
    <w:rsid w:val="00B775E9"/>
    <w:rsid w:val="00B82E42"/>
    <w:rsid w:val="00B90A46"/>
    <w:rsid w:val="00B9706D"/>
    <w:rsid w:val="00B97082"/>
    <w:rsid w:val="00BA1E7D"/>
    <w:rsid w:val="00BA56C2"/>
    <w:rsid w:val="00BA578B"/>
    <w:rsid w:val="00BA6C00"/>
    <w:rsid w:val="00BA7739"/>
    <w:rsid w:val="00BB4A70"/>
    <w:rsid w:val="00BC0CC3"/>
    <w:rsid w:val="00BC12D5"/>
    <w:rsid w:val="00BC3F79"/>
    <w:rsid w:val="00BC5615"/>
    <w:rsid w:val="00BD52C9"/>
    <w:rsid w:val="00BD6EEC"/>
    <w:rsid w:val="00BD71A2"/>
    <w:rsid w:val="00BE133E"/>
    <w:rsid w:val="00BE373E"/>
    <w:rsid w:val="00BE5C54"/>
    <w:rsid w:val="00BE5E69"/>
    <w:rsid w:val="00BE7F09"/>
    <w:rsid w:val="00BF329E"/>
    <w:rsid w:val="00BF4507"/>
    <w:rsid w:val="00BF45E5"/>
    <w:rsid w:val="00C0189B"/>
    <w:rsid w:val="00C02EE3"/>
    <w:rsid w:val="00C05269"/>
    <w:rsid w:val="00C104A3"/>
    <w:rsid w:val="00C10A15"/>
    <w:rsid w:val="00C10B41"/>
    <w:rsid w:val="00C134A5"/>
    <w:rsid w:val="00C153A2"/>
    <w:rsid w:val="00C15420"/>
    <w:rsid w:val="00C1551D"/>
    <w:rsid w:val="00C2135F"/>
    <w:rsid w:val="00C25F32"/>
    <w:rsid w:val="00C302AB"/>
    <w:rsid w:val="00C30F44"/>
    <w:rsid w:val="00C334B8"/>
    <w:rsid w:val="00C33DF5"/>
    <w:rsid w:val="00C4163B"/>
    <w:rsid w:val="00C449E8"/>
    <w:rsid w:val="00C46276"/>
    <w:rsid w:val="00C57014"/>
    <w:rsid w:val="00C611A0"/>
    <w:rsid w:val="00C61B3F"/>
    <w:rsid w:val="00C67219"/>
    <w:rsid w:val="00C74B2A"/>
    <w:rsid w:val="00C77DDA"/>
    <w:rsid w:val="00C814D4"/>
    <w:rsid w:val="00C81DAB"/>
    <w:rsid w:val="00C829EB"/>
    <w:rsid w:val="00C844F2"/>
    <w:rsid w:val="00C8645D"/>
    <w:rsid w:val="00C91B9A"/>
    <w:rsid w:val="00CA5E09"/>
    <w:rsid w:val="00CB26D6"/>
    <w:rsid w:val="00CB72FE"/>
    <w:rsid w:val="00CC19F9"/>
    <w:rsid w:val="00CC2A2E"/>
    <w:rsid w:val="00CC2B55"/>
    <w:rsid w:val="00CD485E"/>
    <w:rsid w:val="00CD654A"/>
    <w:rsid w:val="00CD6C1D"/>
    <w:rsid w:val="00CE06AC"/>
    <w:rsid w:val="00CE3935"/>
    <w:rsid w:val="00CE4AB4"/>
    <w:rsid w:val="00CF37B1"/>
    <w:rsid w:val="00CF6EF6"/>
    <w:rsid w:val="00CF778A"/>
    <w:rsid w:val="00D02A9D"/>
    <w:rsid w:val="00D05210"/>
    <w:rsid w:val="00D0628B"/>
    <w:rsid w:val="00D0668D"/>
    <w:rsid w:val="00D13459"/>
    <w:rsid w:val="00D15714"/>
    <w:rsid w:val="00D20A22"/>
    <w:rsid w:val="00D21805"/>
    <w:rsid w:val="00D308FC"/>
    <w:rsid w:val="00D42A0F"/>
    <w:rsid w:val="00D44BF8"/>
    <w:rsid w:val="00D47268"/>
    <w:rsid w:val="00D4760F"/>
    <w:rsid w:val="00D60CB8"/>
    <w:rsid w:val="00D623C1"/>
    <w:rsid w:val="00D6356D"/>
    <w:rsid w:val="00D63970"/>
    <w:rsid w:val="00D71DF5"/>
    <w:rsid w:val="00D736CC"/>
    <w:rsid w:val="00D76763"/>
    <w:rsid w:val="00D7763A"/>
    <w:rsid w:val="00D81520"/>
    <w:rsid w:val="00D83F27"/>
    <w:rsid w:val="00D846C6"/>
    <w:rsid w:val="00D874E0"/>
    <w:rsid w:val="00D91528"/>
    <w:rsid w:val="00D92C44"/>
    <w:rsid w:val="00D9381E"/>
    <w:rsid w:val="00D94A6B"/>
    <w:rsid w:val="00D97F98"/>
    <w:rsid w:val="00DA247C"/>
    <w:rsid w:val="00DB156E"/>
    <w:rsid w:val="00DC0DA6"/>
    <w:rsid w:val="00DD6E15"/>
    <w:rsid w:val="00DE32C8"/>
    <w:rsid w:val="00DE374D"/>
    <w:rsid w:val="00DF5795"/>
    <w:rsid w:val="00DF7DCD"/>
    <w:rsid w:val="00E003CE"/>
    <w:rsid w:val="00E00440"/>
    <w:rsid w:val="00E02FE4"/>
    <w:rsid w:val="00E04106"/>
    <w:rsid w:val="00E05B6D"/>
    <w:rsid w:val="00E0765A"/>
    <w:rsid w:val="00E22779"/>
    <w:rsid w:val="00E25197"/>
    <w:rsid w:val="00E26C3A"/>
    <w:rsid w:val="00E32245"/>
    <w:rsid w:val="00E33C67"/>
    <w:rsid w:val="00E33F02"/>
    <w:rsid w:val="00E370E3"/>
    <w:rsid w:val="00E4363E"/>
    <w:rsid w:val="00E44E12"/>
    <w:rsid w:val="00E464DC"/>
    <w:rsid w:val="00E51CC9"/>
    <w:rsid w:val="00E53D3E"/>
    <w:rsid w:val="00E5701A"/>
    <w:rsid w:val="00E63B7C"/>
    <w:rsid w:val="00E63C45"/>
    <w:rsid w:val="00E63D70"/>
    <w:rsid w:val="00E7123B"/>
    <w:rsid w:val="00E72E11"/>
    <w:rsid w:val="00E80DF5"/>
    <w:rsid w:val="00E845C0"/>
    <w:rsid w:val="00E86A86"/>
    <w:rsid w:val="00E93565"/>
    <w:rsid w:val="00EA0CC2"/>
    <w:rsid w:val="00EA2136"/>
    <w:rsid w:val="00EA29F6"/>
    <w:rsid w:val="00EA35C1"/>
    <w:rsid w:val="00EA399C"/>
    <w:rsid w:val="00EA4F65"/>
    <w:rsid w:val="00EA52A1"/>
    <w:rsid w:val="00EC1470"/>
    <w:rsid w:val="00EC42CE"/>
    <w:rsid w:val="00ED193A"/>
    <w:rsid w:val="00ED49D7"/>
    <w:rsid w:val="00ED7EF4"/>
    <w:rsid w:val="00EE1483"/>
    <w:rsid w:val="00EE2299"/>
    <w:rsid w:val="00EE4531"/>
    <w:rsid w:val="00EE4BE9"/>
    <w:rsid w:val="00EF1B04"/>
    <w:rsid w:val="00EF27FD"/>
    <w:rsid w:val="00EF5D66"/>
    <w:rsid w:val="00EF6DE6"/>
    <w:rsid w:val="00EF747A"/>
    <w:rsid w:val="00F00F2D"/>
    <w:rsid w:val="00F01D2D"/>
    <w:rsid w:val="00F108D9"/>
    <w:rsid w:val="00F11909"/>
    <w:rsid w:val="00F15299"/>
    <w:rsid w:val="00F17EE6"/>
    <w:rsid w:val="00F20F37"/>
    <w:rsid w:val="00F251A7"/>
    <w:rsid w:val="00F25FD4"/>
    <w:rsid w:val="00F30AA0"/>
    <w:rsid w:val="00F33C15"/>
    <w:rsid w:val="00F415F9"/>
    <w:rsid w:val="00F44257"/>
    <w:rsid w:val="00F4796A"/>
    <w:rsid w:val="00F520C9"/>
    <w:rsid w:val="00F57C0E"/>
    <w:rsid w:val="00F64A5A"/>
    <w:rsid w:val="00F70BC0"/>
    <w:rsid w:val="00F71BD4"/>
    <w:rsid w:val="00F71DA0"/>
    <w:rsid w:val="00F72933"/>
    <w:rsid w:val="00F83B65"/>
    <w:rsid w:val="00F84303"/>
    <w:rsid w:val="00F86DC9"/>
    <w:rsid w:val="00F9239C"/>
    <w:rsid w:val="00F94629"/>
    <w:rsid w:val="00F94A29"/>
    <w:rsid w:val="00FA5C12"/>
    <w:rsid w:val="00FA68E0"/>
    <w:rsid w:val="00FA7611"/>
    <w:rsid w:val="00FC2D8A"/>
    <w:rsid w:val="00FC415E"/>
    <w:rsid w:val="00FC6C90"/>
    <w:rsid w:val="00FD16A7"/>
    <w:rsid w:val="00FD4636"/>
    <w:rsid w:val="00FE193D"/>
    <w:rsid w:val="00FE3201"/>
    <w:rsid w:val="00FE34AA"/>
    <w:rsid w:val="00FF03C8"/>
    <w:rsid w:val="00FF4EE2"/>
    <w:rsid w:val="00FF564E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3" w:unhideWhenUsed="0" w:qFormat="1"/>
    <w:lsdException w:name="heading 3" w:semiHidden="0" w:uiPriority="4" w:unhideWhenUsed="0" w:qFormat="1"/>
    <w:lsdException w:name="heading 4" w:semiHidden="0" w:uiPriority="5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F6EF6"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5"/>
    <w:next w:val="a6"/>
    <w:link w:val="1Char"/>
    <w:autoRedefine/>
    <w:uiPriority w:val="2"/>
    <w:qFormat/>
    <w:rsid w:val="00CF37B1"/>
    <w:pPr>
      <w:keepNext/>
      <w:keepLines/>
      <w:numPr>
        <w:numId w:val="22"/>
      </w:numPr>
      <w:spacing w:beforeLines="100" w:afterLines="100" w:line="240" w:lineRule="auto"/>
      <w:ind w:left="0" w:firstLine="0"/>
      <w:outlineLvl w:val="0"/>
    </w:pPr>
    <w:rPr>
      <w:b/>
      <w:bCs/>
      <w:kern w:val="44"/>
      <w:sz w:val="36"/>
      <w:szCs w:val="44"/>
    </w:rPr>
  </w:style>
  <w:style w:type="paragraph" w:styleId="21">
    <w:name w:val="heading 2"/>
    <w:basedOn w:val="a5"/>
    <w:next w:val="a6"/>
    <w:link w:val="2Char"/>
    <w:autoRedefine/>
    <w:uiPriority w:val="3"/>
    <w:qFormat/>
    <w:rsid w:val="00957C80"/>
    <w:pPr>
      <w:keepNext/>
      <w:keepLines/>
      <w:numPr>
        <w:ilvl w:val="1"/>
        <w:numId w:val="22"/>
      </w:numPr>
      <w:spacing w:line="240" w:lineRule="auto"/>
      <w:jc w:val="left"/>
      <w:outlineLvl w:val="1"/>
    </w:pPr>
    <w:rPr>
      <w:b/>
      <w:bCs/>
      <w:sz w:val="28"/>
      <w:szCs w:val="32"/>
    </w:rPr>
  </w:style>
  <w:style w:type="paragraph" w:styleId="31">
    <w:name w:val="heading 3"/>
    <w:basedOn w:val="a5"/>
    <w:next w:val="a6"/>
    <w:link w:val="3Char"/>
    <w:autoRedefine/>
    <w:uiPriority w:val="4"/>
    <w:qFormat/>
    <w:rsid w:val="002C32F9"/>
    <w:pPr>
      <w:keepNext/>
      <w:keepLines/>
      <w:numPr>
        <w:ilvl w:val="2"/>
        <w:numId w:val="22"/>
      </w:numPr>
      <w:spacing w:beforeLines="50" w:afterLines="50" w:line="240" w:lineRule="auto"/>
      <w:jc w:val="left"/>
      <w:outlineLvl w:val="2"/>
    </w:pPr>
    <w:rPr>
      <w:b/>
      <w:bCs/>
      <w:sz w:val="24"/>
      <w:szCs w:val="32"/>
    </w:rPr>
  </w:style>
  <w:style w:type="paragraph" w:styleId="41">
    <w:name w:val="heading 4"/>
    <w:basedOn w:val="a5"/>
    <w:next w:val="a6"/>
    <w:link w:val="4Char"/>
    <w:autoRedefine/>
    <w:uiPriority w:val="5"/>
    <w:qFormat/>
    <w:rsid w:val="00202670"/>
    <w:pPr>
      <w:keepNext/>
      <w:keepLines/>
      <w:numPr>
        <w:ilvl w:val="3"/>
        <w:numId w:val="22"/>
      </w:numPr>
      <w:spacing w:beforeLines="50" w:afterLines="50" w:line="240" w:lineRule="auto"/>
      <w:outlineLvl w:val="3"/>
    </w:pPr>
    <w:rPr>
      <w:b/>
      <w:bCs/>
      <w:sz w:val="24"/>
      <w:szCs w:val="28"/>
    </w:rPr>
  </w:style>
  <w:style w:type="paragraph" w:styleId="51">
    <w:name w:val="heading 5"/>
    <w:basedOn w:val="a5"/>
    <w:next w:val="a6"/>
    <w:link w:val="5Char"/>
    <w:autoRedefine/>
    <w:uiPriority w:val="6"/>
    <w:qFormat/>
    <w:rsid w:val="00CF37B1"/>
    <w:pPr>
      <w:keepNext/>
      <w:keepLines/>
      <w:numPr>
        <w:ilvl w:val="4"/>
        <w:numId w:val="22"/>
      </w:numPr>
      <w:spacing w:beforeLines="50" w:afterLines="50" w:line="240" w:lineRule="auto"/>
      <w:ind w:left="0" w:firstLine="0"/>
      <w:outlineLvl w:val="4"/>
    </w:pPr>
    <w:rPr>
      <w:b/>
      <w:bCs/>
      <w:sz w:val="24"/>
      <w:szCs w:val="28"/>
    </w:rPr>
  </w:style>
  <w:style w:type="paragraph" w:styleId="6">
    <w:name w:val="heading 6"/>
    <w:basedOn w:val="a5"/>
    <w:next w:val="a6"/>
    <w:link w:val="6Char"/>
    <w:autoRedefine/>
    <w:uiPriority w:val="9"/>
    <w:qFormat/>
    <w:rsid w:val="00202670"/>
    <w:pPr>
      <w:keepNext/>
      <w:keepLines/>
      <w:numPr>
        <w:ilvl w:val="5"/>
        <w:numId w:val="5"/>
      </w:numPr>
      <w:spacing w:beforeLines="50" w:afterLines="50" w:line="24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5"/>
    <w:next w:val="a6"/>
    <w:link w:val="7Char"/>
    <w:autoRedefine/>
    <w:uiPriority w:val="9"/>
    <w:qFormat/>
    <w:rsid w:val="00202670"/>
    <w:pPr>
      <w:keepNext/>
      <w:keepLines/>
      <w:numPr>
        <w:ilvl w:val="6"/>
        <w:numId w:val="5"/>
      </w:numPr>
      <w:spacing w:beforeLines="50" w:afterLines="50" w:line="24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5"/>
    <w:next w:val="a6"/>
    <w:link w:val="8Char"/>
    <w:autoRedefine/>
    <w:uiPriority w:val="9"/>
    <w:qFormat/>
    <w:rsid w:val="00202670"/>
    <w:pPr>
      <w:keepNext/>
      <w:keepLines/>
      <w:numPr>
        <w:ilvl w:val="7"/>
        <w:numId w:val="5"/>
      </w:numPr>
      <w:spacing w:beforeLines="50" w:afterLines="50" w:line="240" w:lineRule="auto"/>
      <w:outlineLvl w:val="7"/>
    </w:pPr>
    <w:rPr>
      <w:b/>
      <w:sz w:val="24"/>
      <w:szCs w:val="24"/>
    </w:rPr>
  </w:style>
  <w:style w:type="paragraph" w:styleId="9">
    <w:name w:val="heading 9"/>
    <w:basedOn w:val="a5"/>
    <w:next w:val="a5"/>
    <w:link w:val="9Char"/>
    <w:uiPriority w:val="9"/>
    <w:qFormat/>
    <w:rsid w:val="0020267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styleId="aa">
    <w:name w:val="Hyperlink"/>
    <w:uiPriority w:val="99"/>
    <w:rsid w:val="0087599F"/>
    <w:rPr>
      <w:color w:val="0000FF"/>
      <w:u w:val="single"/>
    </w:rPr>
  </w:style>
  <w:style w:type="paragraph" w:styleId="12">
    <w:name w:val="toc 1"/>
    <w:basedOn w:val="a5"/>
    <w:next w:val="a5"/>
    <w:autoRedefine/>
    <w:uiPriority w:val="39"/>
    <w:qFormat/>
    <w:rsid w:val="00F11909"/>
    <w:pPr>
      <w:tabs>
        <w:tab w:val="right" w:leader="dot" w:pos="9344"/>
      </w:tabs>
      <w:spacing w:before="120" w:after="120"/>
      <w:jc w:val="left"/>
    </w:pPr>
    <w:rPr>
      <w:b/>
      <w:bCs/>
      <w:caps/>
      <w:noProof/>
      <w:sz w:val="20"/>
      <w:szCs w:val="20"/>
    </w:rPr>
  </w:style>
  <w:style w:type="paragraph" w:styleId="24">
    <w:name w:val="toc 2"/>
    <w:basedOn w:val="a5"/>
    <w:next w:val="a5"/>
    <w:autoRedefine/>
    <w:uiPriority w:val="39"/>
    <w:qFormat/>
    <w:rsid w:val="00C334B8"/>
    <w:pPr>
      <w:ind w:left="210"/>
      <w:jc w:val="left"/>
    </w:pPr>
    <w:rPr>
      <w:smallCaps/>
      <w:sz w:val="20"/>
      <w:szCs w:val="20"/>
    </w:rPr>
  </w:style>
  <w:style w:type="paragraph" w:styleId="34">
    <w:name w:val="toc 3"/>
    <w:basedOn w:val="a5"/>
    <w:next w:val="a5"/>
    <w:autoRedefine/>
    <w:uiPriority w:val="39"/>
    <w:qFormat/>
    <w:rsid w:val="00C334B8"/>
    <w:pPr>
      <w:ind w:left="420"/>
      <w:jc w:val="left"/>
    </w:pPr>
    <w:rPr>
      <w:iCs/>
      <w:sz w:val="20"/>
      <w:szCs w:val="20"/>
    </w:rPr>
  </w:style>
  <w:style w:type="paragraph" w:styleId="43">
    <w:name w:val="toc 4"/>
    <w:basedOn w:val="a5"/>
    <w:next w:val="a5"/>
    <w:autoRedefine/>
    <w:uiPriority w:val="39"/>
    <w:semiHidden/>
    <w:unhideWhenUsed/>
    <w:rsid w:val="00C334B8"/>
    <w:pPr>
      <w:ind w:left="630"/>
      <w:jc w:val="left"/>
    </w:pPr>
    <w:rPr>
      <w:sz w:val="18"/>
      <w:szCs w:val="18"/>
    </w:rPr>
  </w:style>
  <w:style w:type="paragraph" w:styleId="53">
    <w:name w:val="toc 5"/>
    <w:basedOn w:val="a5"/>
    <w:next w:val="a5"/>
    <w:autoRedefine/>
    <w:uiPriority w:val="39"/>
    <w:semiHidden/>
    <w:unhideWhenUsed/>
    <w:rsid w:val="00C334B8"/>
    <w:pPr>
      <w:ind w:left="840"/>
      <w:jc w:val="left"/>
    </w:pPr>
    <w:rPr>
      <w:sz w:val="18"/>
      <w:szCs w:val="18"/>
    </w:rPr>
  </w:style>
  <w:style w:type="paragraph" w:styleId="60">
    <w:name w:val="toc 6"/>
    <w:basedOn w:val="a5"/>
    <w:next w:val="a5"/>
    <w:autoRedefine/>
    <w:uiPriority w:val="39"/>
    <w:semiHidden/>
    <w:unhideWhenUsed/>
    <w:rsid w:val="00F25FD4"/>
    <w:pPr>
      <w:ind w:left="1050"/>
      <w:jc w:val="left"/>
    </w:pPr>
    <w:rPr>
      <w:sz w:val="18"/>
      <w:szCs w:val="18"/>
    </w:rPr>
  </w:style>
  <w:style w:type="paragraph" w:styleId="70">
    <w:name w:val="toc 7"/>
    <w:basedOn w:val="a5"/>
    <w:next w:val="a5"/>
    <w:autoRedefine/>
    <w:uiPriority w:val="39"/>
    <w:semiHidden/>
    <w:unhideWhenUsed/>
    <w:rsid w:val="00F25FD4"/>
    <w:pPr>
      <w:ind w:left="1260"/>
      <w:jc w:val="left"/>
    </w:pPr>
    <w:rPr>
      <w:sz w:val="18"/>
      <w:szCs w:val="18"/>
    </w:rPr>
  </w:style>
  <w:style w:type="paragraph" w:styleId="80">
    <w:name w:val="toc 8"/>
    <w:basedOn w:val="a5"/>
    <w:next w:val="a5"/>
    <w:autoRedefine/>
    <w:uiPriority w:val="39"/>
    <w:semiHidden/>
    <w:unhideWhenUsed/>
    <w:rsid w:val="00F25FD4"/>
    <w:pPr>
      <w:ind w:left="1470"/>
      <w:jc w:val="left"/>
    </w:pPr>
    <w:rPr>
      <w:sz w:val="18"/>
      <w:szCs w:val="18"/>
    </w:rPr>
  </w:style>
  <w:style w:type="paragraph" w:styleId="90">
    <w:name w:val="toc 9"/>
    <w:basedOn w:val="a5"/>
    <w:next w:val="a5"/>
    <w:autoRedefine/>
    <w:uiPriority w:val="39"/>
    <w:semiHidden/>
    <w:unhideWhenUsed/>
    <w:rsid w:val="00F25FD4"/>
    <w:pPr>
      <w:ind w:left="1680"/>
      <w:jc w:val="left"/>
    </w:pPr>
    <w:rPr>
      <w:sz w:val="18"/>
      <w:szCs w:val="18"/>
    </w:rPr>
  </w:style>
  <w:style w:type="character" w:customStyle="1" w:styleId="1Char">
    <w:name w:val="标题 1 Char"/>
    <w:link w:val="1"/>
    <w:uiPriority w:val="2"/>
    <w:rsid w:val="00CF37B1"/>
    <w:rPr>
      <w:b/>
      <w:bCs/>
      <w:kern w:val="44"/>
      <w:sz w:val="36"/>
      <w:szCs w:val="44"/>
    </w:rPr>
  </w:style>
  <w:style w:type="numbering" w:styleId="1111110">
    <w:name w:val="Outline List 2"/>
    <w:basedOn w:val="a9"/>
    <w:semiHidden/>
    <w:rsid w:val="00306AE7"/>
    <w:pPr>
      <w:numPr>
        <w:numId w:val="16"/>
      </w:numPr>
    </w:pPr>
  </w:style>
  <w:style w:type="paragraph" w:styleId="ab">
    <w:name w:val="Balloon Text"/>
    <w:basedOn w:val="a5"/>
    <w:link w:val="Char"/>
    <w:uiPriority w:val="99"/>
    <w:semiHidden/>
    <w:unhideWhenUsed/>
    <w:rsid w:val="00F25FD4"/>
    <w:rPr>
      <w:kern w:val="0"/>
      <w:sz w:val="18"/>
      <w:szCs w:val="18"/>
    </w:rPr>
  </w:style>
  <w:style w:type="character" w:customStyle="1" w:styleId="Char">
    <w:name w:val="批注框文本 Char"/>
    <w:link w:val="ab"/>
    <w:uiPriority w:val="99"/>
    <w:semiHidden/>
    <w:rsid w:val="00F25FD4"/>
    <w:rPr>
      <w:sz w:val="18"/>
      <w:szCs w:val="18"/>
    </w:rPr>
  </w:style>
  <w:style w:type="character" w:customStyle="1" w:styleId="2Char">
    <w:name w:val="标题 2 Char"/>
    <w:link w:val="21"/>
    <w:uiPriority w:val="3"/>
    <w:rsid w:val="00957C80"/>
    <w:rPr>
      <w:b/>
      <w:bCs/>
      <w:kern w:val="2"/>
      <w:sz w:val="28"/>
      <w:szCs w:val="32"/>
    </w:rPr>
  </w:style>
  <w:style w:type="character" w:customStyle="1" w:styleId="3Char">
    <w:name w:val="标题 3 Char"/>
    <w:link w:val="31"/>
    <w:uiPriority w:val="4"/>
    <w:rsid w:val="002C32F9"/>
    <w:rPr>
      <w:b/>
      <w:bCs/>
      <w:kern w:val="2"/>
      <w:sz w:val="24"/>
      <w:szCs w:val="32"/>
    </w:rPr>
  </w:style>
  <w:style w:type="paragraph" w:styleId="ac">
    <w:name w:val="Document Map"/>
    <w:basedOn w:val="a5"/>
    <w:link w:val="Char0"/>
    <w:uiPriority w:val="99"/>
    <w:semiHidden/>
    <w:unhideWhenUsed/>
    <w:rsid w:val="00F415F9"/>
    <w:rPr>
      <w:rFonts w:ascii="宋体"/>
      <w:kern w:val="0"/>
      <w:sz w:val="18"/>
      <w:szCs w:val="18"/>
    </w:rPr>
  </w:style>
  <w:style w:type="character" w:customStyle="1" w:styleId="Char0">
    <w:name w:val="文档结构图 Char"/>
    <w:link w:val="ac"/>
    <w:uiPriority w:val="99"/>
    <w:semiHidden/>
    <w:rsid w:val="00F415F9"/>
    <w:rPr>
      <w:rFonts w:ascii="宋体" w:eastAsia="宋体"/>
      <w:sz w:val="18"/>
      <w:szCs w:val="18"/>
    </w:rPr>
  </w:style>
  <w:style w:type="paragraph" w:styleId="ad">
    <w:name w:val="header"/>
    <w:basedOn w:val="a5"/>
    <w:link w:val="Char1"/>
    <w:uiPriority w:val="99"/>
    <w:unhideWhenUsed/>
    <w:rsid w:val="008A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">
    <w:name w:val="页眉 Char"/>
    <w:link w:val="ad"/>
    <w:uiPriority w:val="99"/>
    <w:rsid w:val="008A2574"/>
    <w:rPr>
      <w:sz w:val="18"/>
      <w:szCs w:val="18"/>
    </w:rPr>
  </w:style>
  <w:style w:type="paragraph" w:styleId="ae">
    <w:name w:val="footer"/>
    <w:basedOn w:val="a5"/>
    <w:link w:val="Char2"/>
    <w:uiPriority w:val="99"/>
    <w:unhideWhenUsed/>
    <w:rsid w:val="008A257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">
    <w:name w:val="页脚 Char"/>
    <w:link w:val="ae"/>
    <w:uiPriority w:val="99"/>
    <w:rsid w:val="008A2574"/>
    <w:rPr>
      <w:sz w:val="18"/>
      <w:szCs w:val="18"/>
    </w:rPr>
  </w:style>
  <w:style w:type="table" w:styleId="af">
    <w:name w:val="Table Grid"/>
    <w:basedOn w:val="a8"/>
    <w:uiPriority w:val="59"/>
    <w:semiHidden/>
    <w:rsid w:val="001330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Date"/>
    <w:basedOn w:val="a5"/>
    <w:next w:val="a5"/>
    <w:link w:val="Char3"/>
    <w:uiPriority w:val="99"/>
    <w:semiHidden/>
    <w:unhideWhenUsed/>
    <w:rsid w:val="005904C4"/>
    <w:pPr>
      <w:ind w:leftChars="2500" w:left="100"/>
    </w:pPr>
  </w:style>
  <w:style w:type="character" w:customStyle="1" w:styleId="Char3">
    <w:name w:val="日期 Char"/>
    <w:basedOn w:val="a7"/>
    <w:link w:val="af0"/>
    <w:uiPriority w:val="99"/>
    <w:semiHidden/>
    <w:rsid w:val="005904C4"/>
  </w:style>
  <w:style w:type="paragraph" w:customStyle="1" w:styleId="af1">
    <w:name w:val="正文 居中"/>
    <w:basedOn w:val="a5"/>
    <w:semiHidden/>
    <w:rsid w:val="000C7AC6"/>
    <w:pPr>
      <w:jc w:val="center"/>
    </w:pPr>
    <w:rPr>
      <w:rFonts w:ascii="Times New Roman" w:hAnsi="Times New Roman" w:cs="宋体"/>
      <w:sz w:val="24"/>
      <w:szCs w:val="20"/>
    </w:rPr>
  </w:style>
  <w:style w:type="numbering" w:styleId="111111">
    <w:name w:val="Outline List 1"/>
    <w:basedOn w:val="a9"/>
    <w:semiHidden/>
    <w:rsid w:val="00306AE7"/>
    <w:pPr>
      <w:numPr>
        <w:numId w:val="17"/>
      </w:numPr>
    </w:pPr>
  </w:style>
  <w:style w:type="table" w:customStyle="1" w:styleId="13">
    <w:name w:val="浅色底纹1"/>
    <w:basedOn w:val="a8"/>
    <w:uiPriority w:val="60"/>
    <w:semiHidden/>
    <w:rsid w:val="007C459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af2">
    <w:name w:val="大标题"/>
    <w:basedOn w:val="a5"/>
    <w:next w:val="a6"/>
    <w:autoRedefine/>
    <w:qFormat/>
    <w:rsid w:val="00A137A2"/>
    <w:pPr>
      <w:spacing w:beforeLines="50" w:afterLines="50"/>
      <w:ind w:firstLine="420"/>
      <w:jc w:val="center"/>
      <w:outlineLvl w:val="0"/>
    </w:pPr>
    <w:rPr>
      <w:rFonts w:ascii="宋体" w:hAnsi="宋体"/>
      <w:b/>
      <w:sz w:val="44"/>
      <w:szCs w:val="28"/>
    </w:rPr>
  </w:style>
  <w:style w:type="paragraph" w:customStyle="1" w:styleId="25">
    <w:name w:val="样式2"/>
    <w:basedOn w:val="a5"/>
    <w:autoRedefine/>
    <w:semiHidden/>
    <w:rsid w:val="009773A6"/>
    <w:pPr>
      <w:ind w:left="851" w:hanging="567"/>
      <w:outlineLvl w:val="0"/>
    </w:pPr>
    <w:rPr>
      <w:rFonts w:ascii="宋体" w:hAnsi="宋体"/>
      <w:szCs w:val="21"/>
    </w:rPr>
  </w:style>
  <w:style w:type="character" w:styleId="HTML">
    <w:name w:val="HTML Variable"/>
    <w:semiHidden/>
    <w:rsid w:val="00306AE7"/>
    <w:rPr>
      <w:i/>
      <w:iCs/>
    </w:rPr>
  </w:style>
  <w:style w:type="character" w:customStyle="1" w:styleId="4Char">
    <w:name w:val="标题 4 Char"/>
    <w:link w:val="41"/>
    <w:uiPriority w:val="5"/>
    <w:rsid w:val="00202670"/>
    <w:rPr>
      <w:b/>
      <w:bCs/>
      <w:kern w:val="2"/>
      <w:sz w:val="24"/>
      <w:szCs w:val="28"/>
    </w:rPr>
  </w:style>
  <w:style w:type="character" w:customStyle="1" w:styleId="5Char">
    <w:name w:val="标题 5 Char"/>
    <w:link w:val="51"/>
    <w:uiPriority w:val="6"/>
    <w:rsid w:val="00CF37B1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uiPriority w:val="9"/>
    <w:rsid w:val="00202670"/>
    <w:rPr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202670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202670"/>
    <w:rPr>
      <w:b/>
      <w:kern w:val="2"/>
      <w:sz w:val="24"/>
      <w:szCs w:val="24"/>
    </w:rPr>
  </w:style>
  <w:style w:type="character" w:customStyle="1" w:styleId="9Char">
    <w:name w:val="标题 9 Char"/>
    <w:link w:val="9"/>
    <w:uiPriority w:val="9"/>
    <w:rsid w:val="00202670"/>
    <w:rPr>
      <w:rFonts w:ascii="Cambria" w:hAnsi="Cambria"/>
      <w:kern w:val="2"/>
      <w:sz w:val="21"/>
      <w:szCs w:val="21"/>
    </w:rPr>
  </w:style>
  <w:style w:type="numbering" w:customStyle="1" w:styleId="a1">
    <w:name w:val="二级标题"/>
    <w:uiPriority w:val="99"/>
    <w:semiHidden/>
    <w:rsid w:val="00181B10"/>
    <w:pPr>
      <w:numPr>
        <w:numId w:val="1"/>
      </w:numPr>
    </w:pPr>
  </w:style>
  <w:style w:type="paragraph" w:customStyle="1" w:styleId="af3">
    <w:name w:val="表头文字样式"/>
    <w:basedOn w:val="a6"/>
    <w:rsid w:val="00525630"/>
    <w:pPr>
      <w:ind w:firstLineChars="0" w:firstLine="0"/>
      <w:jc w:val="center"/>
    </w:pPr>
    <w:rPr>
      <w:b/>
      <w:sz w:val="21"/>
    </w:rPr>
  </w:style>
  <w:style w:type="numbering" w:customStyle="1" w:styleId="32">
    <w:name w:val="样式3"/>
    <w:uiPriority w:val="99"/>
    <w:semiHidden/>
    <w:rsid w:val="00A55E4A"/>
    <w:pPr>
      <w:numPr>
        <w:numId w:val="2"/>
      </w:numPr>
    </w:pPr>
  </w:style>
  <w:style w:type="numbering" w:customStyle="1" w:styleId="42">
    <w:name w:val="样式4"/>
    <w:uiPriority w:val="99"/>
    <w:semiHidden/>
    <w:rsid w:val="00885119"/>
    <w:pPr>
      <w:numPr>
        <w:numId w:val="3"/>
      </w:numPr>
    </w:pPr>
  </w:style>
  <w:style w:type="numbering" w:customStyle="1" w:styleId="52">
    <w:name w:val="样式5"/>
    <w:uiPriority w:val="99"/>
    <w:semiHidden/>
    <w:rsid w:val="00D02A9D"/>
    <w:pPr>
      <w:numPr>
        <w:numId w:val="4"/>
      </w:numPr>
    </w:pPr>
  </w:style>
  <w:style w:type="character" w:styleId="HTML0">
    <w:name w:val="HTML Typewriter"/>
    <w:semiHidden/>
    <w:rsid w:val="00306AE7"/>
    <w:rPr>
      <w:rFonts w:ascii="Courier New" w:hAnsi="Courier New" w:cs="Courier New"/>
      <w:sz w:val="20"/>
      <w:szCs w:val="20"/>
    </w:rPr>
  </w:style>
  <w:style w:type="paragraph" w:customStyle="1" w:styleId="a6">
    <w:name w:val="正文样式"/>
    <w:basedOn w:val="a5"/>
    <w:uiPriority w:val="7"/>
    <w:qFormat/>
    <w:rsid w:val="00CF37B1"/>
    <w:pPr>
      <w:ind w:firstLineChars="200" w:firstLine="480"/>
    </w:pPr>
    <w:rPr>
      <w:rFonts w:ascii="Times New Roman" w:hAnsi="Times New Roman"/>
      <w:sz w:val="24"/>
      <w:szCs w:val="24"/>
    </w:rPr>
  </w:style>
  <w:style w:type="character" w:styleId="HTML1">
    <w:name w:val="HTML Code"/>
    <w:semiHidden/>
    <w:rsid w:val="00306AE7"/>
    <w:rPr>
      <w:rFonts w:ascii="Courier New" w:hAnsi="Courier New" w:cs="Courier New"/>
      <w:sz w:val="20"/>
      <w:szCs w:val="20"/>
    </w:rPr>
  </w:style>
  <w:style w:type="paragraph" w:customStyle="1" w:styleId="af4">
    <w:name w:val="前言一级标题样式"/>
    <w:basedOn w:val="a5"/>
    <w:next w:val="a6"/>
    <w:autoRedefine/>
    <w:uiPriority w:val="1"/>
    <w:qFormat/>
    <w:rsid w:val="00C30F44"/>
    <w:pPr>
      <w:ind w:firstLineChars="200" w:firstLine="643"/>
      <w:outlineLvl w:val="0"/>
    </w:pPr>
    <w:rPr>
      <w:rFonts w:ascii="宋体" w:hAnsi="宋体"/>
      <w:b/>
      <w:sz w:val="32"/>
      <w:szCs w:val="24"/>
    </w:rPr>
  </w:style>
  <w:style w:type="paragraph" w:styleId="HTML2">
    <w:name w:val="HTML Address"/>
    <w:basedOn w:val="a5"/>
    <w:semiHidden/>
    <w:rsid w:val="00306AE7"/>
    <w:rPr>
      <w:i/>
      <w:iCs/>
    </w:rPr>
  </w:style>
  <w:style w:type="character" w:customStyle="1" w:styleId="14">
    <w:name w:val="访问过的超链接1"/>
    <w:uiPriority w:val="99"/>
    <w:semiHidden/>
    <w:unhideWhenUsed/>
    <w:rsid w:val="008E6AC2"/>
    <w:rPr>
      <w:color w:val="800080"/>
      <w:u w:val="single"/>
    </w:rPr>
  </w:style>
  <w:style w:type="character" w:styleId="HTML3">
    <w:name w:val="HTML Definition"/>
    <w:semiHidden/>
    <w:rsid w:val="00306AE7"/>
    <w:rPr>
      <w:i/>
      <w:iCs/>
    </w:rPr>
  </w:style>
  <w:style w:type="character" w:styleId="HTML4">
    <w:name w:val="HTML Keyboard"/>
    <w:semiHidden/>
    <w:rsid w:val="00306AE7"/>
    <w:rPr>
      <w:rFonts w:ascii="Courier New" w:hAnsi="Courier New" w:cs="Courier New"/>
      <w:sz w:val="20"/>
      <w:szCs w:val="20"/>
    </w:rPr>
  </w:style>
  <w:style w:type="table" w:customStyle="1" w:styleId="15">
    <w:name w:val="样式1"/>
    <w:basedOn w:val="a8"/>
    <w:uiPriority w:val="99"/>
    <w:semiHidden/>
    <w:qFormat/>
    <w:rsid w:val="00783FFE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</w:style>
  <w:style w:type="paragraph" w:customStyle="1" w:styleId="af5">
    <w:name w:val="表格题注样式"/>
    <w:basedOn w:val="a5"/>
    <w:next w:val="a5"/>
    <w:autoRedefine/>
    <w:uiPriority w:val="9"/>
    <w:qFormat/>
    <w:rsid w:val="009E2CAB"/>
    <w:pPr>
      <w:jc w:val="center"/>
    </w:pPr>
    <w:rPr>
      <w:rFonts w:ascii="黑体" w:eastAsia="黑体" w:hAnsi="Times New Roman"/>
      <w:sz w:val="18"/>
      <w:szCs w:val="18"/>
    </w:rPr>
  </w:style>
  <w:style w:type="paragraph" w:styleId="af6">
    <w:name w:val="No Spacing"/>
    <w:uiPriority w:val="9"/>
    <w:qFormat/>
    <w:rsid w:val="00CF778A"/>
    <w:pPr>
      <w:widowControl w:val="0"/>
      <w:jc w:val="both"/>
    </w:pPr>
    <w:rPr>
      <w:kern w:val="2"/>
      <w:sz w:val="21"/>
      <w:szCs w:val="22"/>
    </w:rPr>
  </w:style>
  <w:style w:type="character" w:styleId="af7">
    <w:name w:val="Emphasis"/>
    <w:uiPriority w:val="20"/>
    <w:qFormat/>
    <w:rsid w:val="00CF778A"/>
    <w:rPr>
      <w:i/>
      <w:iCs/>
    </w:rPr>
  </w:style>
  <w:style w:type="character" w:styleId="HTML5">
    <w:name w:val="HTML Acronym"/>
    <w:basedOn w:val="a7"/>
    <w:semiHidden/>
    <w:rsid w:val="00306AE7"/>
  </w:style>
  <w:style w:type="character" w:styleId="HTML6">
    <w:name w:val="HTML Sample"/>
    <w:semiHidden/>
    <w:rsid w:val="00306AE7"/>
    <w:rPr>
      <w:rFonts w:ascii="Courier New" w:hAnsi="Courier New" w:cs="Courier New"/>
    </w:rPr>
  </w:style>
  <w:style w:type="paragraph" w:customStyle="1" w:styleId="af8">
    <w:name w:val="图文字"/>
    <w:basedOn w:val="a5"/>
    <w:next w:val="a6"/>
    <w:autoRedefine/>
    <w:uiPriority w:val="10"/>
    <w:qFormat/>
    <w:rsid w:val="00A05A1F"/>
    <w:pPr>
      <w:jc w:val="center"/>
    </w:pPr>
    <w:rPr>
      <w:rFonts w:ascii="Times New Roman" w:hAnsi="Times New Roman" w:cs="宋体"/>
      <w:sz w:val="18"/>
      <w:szCs w:val="18"/>
    </w:rPr>
  </w:style>
  <w:style w:type="character" w:styleId="HTML7">
    <w:name w:val="HTML Cite"/>
    <w:semiHidden/>
    <w:rsid w:val="00306AE7"/>
    <w:rPr>
      <w:i/>
      <w:iCs/>
    </w:rPr>
  </w:style>
  <w:style w:type="paragraph" w:styleId="HTML8">
    <w:name w:val="HTML Preformatted"/>
    <w:basedOn w:val="a5"/>
    <w:semiHidden/>
    <w:rsid w:val="00306AE7"/>
    <w:rPr>
      <w:rFonts w:ascii="Courier New" w:hAnsi="Courier New" w:cs="Courier New"/>
      <w:sz w:val="20"/>
      <w:szCs w:val="20"/>
    </w:rPr>
  </w:style>
  <w:style w:type="table" w:styleId="af9">
    <w:name w:val="Table Theme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8"/>
    <w:semiHidden/>
    <w:rsid w:val="00306AE7"/>
    <w:pPr>
      <w:widowControl w:val="0"/>
      <w:spacing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olorful 2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a">
    <w:name w:val="Salutation"/>
    <w:basedOn w:val="a5"/>
    <w:next w:val="a5"/>
    <w:semiHidden/>
    <w:rsid w:val="00306AE7"/>
  </w:style>
  <w:style w:type="paragraph" w:styleId="afb">
    <w:name w:val="Plain Text"/>
    <w:basedOn w:val="a5"/>
    <w:semiHidden/>
    <w:rsid w:val="00306AE7"/>
    <w:rPr>
      <w:rFonts w:ascii="宋体" w:hAnsi="Courier New" w:cs="Courier New"/>
      <w:szCs w:val="21"/>
    </w:rPr>
  </w:style>
  <w:style w:type="table" w:styleId="afc">
    <w:name w:val="Table Elegant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d">
    <w:name w:val="E-mail Signature"/>
    <w:basedOn w:val="a5"/>
    <w:semiHidden/>
    <w:rsid w:val="00306AE7"/>
  </w:style>
  <w:style w:type="paragraph" w:styleId="afe">
    <w:name w:val="Subtitle"/>
    <w:basedOn w:val="a5"/>
    <w:qFormat/>
    <w:rsid w:val="00306AE7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7">
    <w:name w:val="Table Classic 1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8"/>
    <w:semiHidden/>
    <w:rsid w:val="00306AE7"/>
    <w:pPr>
      <w:widowControl w:val="0"/>
      <w:spacing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nvelope return"/>
    <w:basedOn w:val="a5"/>
    <w:semiHidden/>
    <w:rsid w:val="00306AE7"/>
    <w:pPr>
      <w:snapToGrid w:val="0"/>
    </w:pPr>
    <w:rPr>
      <w:rFonts w:ascii="Arial" w:hAnsi="Arial" w:cs="Arial"/>
    </w:rPr>
  </w:style>
  <w:style w:type="table" w:styleId="18">
    <w:name w:val="Table Simple 1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Closing"/>
    <w:basedOn w:val="a5"/>
    <w:semiHidden/>
    <w:rsid w:val="00306AE7"/>
    <w:pPr>
      <w:ind w:leftChars="2100" w:left="100"/>
    </w:pPr>
  </w:style>
  <w:style w:type="table" w:styleId="19">
    <w:name w:val="Table Subtle 1"/>
    <w:basedOn w:val="a8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3D effects 1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8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8"/>
    <w:semiHidden/>
    <w:rsid w:val="00306AE7"/>
    <w:pPr>
      <w:widowControl w:val="0"/>
      <w:spacing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List"/>
    <w:basedOn w:val="a5"/>
    <w:semiHidden/>
    <w:rsid w:val="00306AE7"/>
    <w:pPr>
      <w:ind w:left="200" w:hangingChars="200" w:hanging="200"/>
    </w:pPr>
  </w:style>
  <w:style w:type="paragraph" w:styleId="2b">
    <w:name w:val="List 2"/>
    <w:basedOn w:val="a5"/>
    <w:semiHidden/>
    <w:rsid w:val="00306AE7"/>
    <w:pPr>
      <w:ind w:leftChars="200" w:left="100" w:hangingChars="200" w:hanging="200"/>
    </w:pPr>
  </w:style>
  <w:style w:type="paragraph" w:styleId="39">
    <w:name w:val="List 3"/>
    <w:basedOn w:val="a5"/>
    <w:semiHidden/>
    <w:rsid w:val="00306AE7"/>
    <w:pPr>
      <w:ind w:leftChars="400" w:left="100" w:hangingChars="200" w:hanging="200"/>
    </w:pPr>
  </w:style>
  <w:style w:type="paragraph" w:styleId="45">
    <w:name w:val="List 4"/>
    <w:basedOn w:val="a5"/>
    <w:semiHidden/>
    <w:rsid w:val="00306AE7"/>
    <w:pPr>
      <w:ind w:leftChars="600" w:left="100" w:hangingChars="200" w:hanging="200"/>
    </w:pPr>
  </w:style>
  <w:style w:type="paragraph" w:styleId="54">
    <w:name w:val="List 5"/>
    <w:basedOn w:val="a5"/>
    <w:semiHidden/>
    <w:rsid w:val="00306AE7"/>
    <w:pPr>
      <w:ind w:leftChars="800" w:left="100" w:hangingChars="200" w:hanging="200"/>
    </w:pPr>
  </w:style>
  <w:style w:type="paragraph" w:styleId="a">
    <w:name w:val="List Number"/>
    <w:basedOn w:val="a5"/>
    <w:semiHidden/>
    <w:rsid w:val="00306AE7"/>
    <w:pPr>
      <w:numPr>
        <w:numId w:val="6"/>
      </w:numPr>
    </w:pPr>
  </w:style>
  <w:style w:type="paragraph" w:styleId="2">
    <w:name w:val="List Number 2"/>
    <w:basedOn w:val="a5"/>
    <w:semiHidden/>
    <w:rsid w:val="00306AE7"/>
    <w:pPr>
      <w:numPr>
        <w:numId w:val="7"/>
      </w:numPr>
    </w:pPr>
  </w:style>
  <w:style w:type="paragraph" w:styleId="3">
    <w:name w:val="List Number 3"/>
    <w:basedOn w:val="a5"/>
    <w:semiHidden/>
    <w:rsid w:val="00306AE7"/>
    <w:pPr>
      <w:numPr>
        <w:numId w:val="8"/>
      </w:numPr>
    </w:pPr>
  </w:style>
  <w:style w:type="paragraph" w:styleId="4">
    <w:name w:val="List Number 4"/>
    <w:basedOn w:val="a5"/>
    <w:semiHidden/>
    <w:rsid w:val="00306AE7"/>
    <w:pPr>
      <w:numPr>
        <w:numId w:val="9"/>
      </w:numPr>
    </w:pPr>
  </w:style>
  <w:style w:type="paragraph" w:styleId="5">
    <w:name w:val="List Number 5"/>
    <w:basedOn w:val="a5"/>
    <w:semiHidden/>
    <w:rsid w:val="00306AE7"/>
    <w:pPr>
      <w:numPr>
        <w:numId w:val="10"/>
      </w:numPr>
    </w:pPr>
  </w:style>
  <w:style w:type="paragraph" w:styleId="aff2">
    <w:name w:val="List Continue"/>
    <w:basedOn w:val="a5"/>
    <w:semiHidden/>
    <w:rsid w:val="00306AE7"/>
    <w:pPr>
      <w:spacing w:after="120"/>
      <w:ind w:leftChars="200" w:left="420"/>
    </w:pPr>
  </w:style>
  <w:style w:type="paragraph" w:styleId="2c">
    <w:name w:val="List Continue 2"/>
    <w:basedOn w:val="a5"/>
    <w:semiHidden/>
    <w:rsid w:val="00306AE7"/>
    <w:pPr>
      <w:spacing w:after="120"/>
      <w:ind w:leftChars="400" w:left="840"/>
    </w:pPr>
  </w:style>
  <w:style w:type="paragraph" w:styleId="3a">
    <w:name w:val="List Continue 3"/>
    <w:basedOn w:val="a5"/>
    <w:semiHidden/>
    <w:rsid w:val="00306AE7"/>
    <w:pPr>
      <w:spacing w:after="120"/>
      <w:ind w:leftChars="600" w:left="1260"/>
    </w:pPr>
  </w:style>
  <w:style w:type="paragraph" w:styleId="46">
    <w:name w:val="List Continue 4"/>
    <w:basedOn w:val="a5"/>
    <w:semiHidden/>
    <w:rsid w:val="00306AE7"/>
    <w:pPr>
      <w:spacing w:after="120"/>
      <w:ind w:leftChars="800" w:left="1680"/>
    </w:pPr>
  </w:style>
  <w:style w:type="paragraph" w:styleId="55">
    <w:name w:val="List Continue 5"/>
    <w:basedOn w:val="a5"/>
    <w:semiHidden/>
    <w:rsid w:val="00306AE7"/>
    <w:pPr>
      <w:spacing w:after="120"/>
      <w:ind w:leftChars="1000" w:left="2100"/>
    </w:pPr>
  </w:style>
  <w:style w:type="paragraph" w:styleId="a0">
    <w:name w:val="List Bullet"/>
    <w:basedOn w:val="a5"/>
    <w:semiHidden/>
    <w:rsid w:val="00306AE7"/>
    <w:pPr>
      <w:numPr>
        <w:numId w:val="11"/>
      </w:numPr>
    </w:pPr>
  </w:style>
  <w:style w:type="paragraph" w:styleId="20">
    <w:name w:val="List Bullet 2"/>
    <w:basedOn w:val="a5"/>
    <w:semiHidden/>
    <w:rsid w:val="00306AE7"/>
    <w:pPr>
      <w:numPr>
        <w:numId w:val="12"/>
      </w:numPr>
    </w:pPr>
  </w:style>
  <w:style w:type="paragraph" w:styleId="30">
    <w:name w:val="List Bullet 3"/>
    <w:basedOn w:val="a5"/>
    <w:semiHidden/>
    <w:rsid w:val="00306AE7"/>
    <w:pPr>
      <w:numPr>
        <w:numId w:val="13"/>
      </w:numPr>
    </w:pPr>
  </w:style>
  <w:style w:type="paragraph" w:styleId="40">
    <w:name w:val="List Bullet 4"/>
    <w:basedOn w:val="a5"/>
    <w:semiHidden/>
    <w:rsid w:val="00306AE7"/>
    <w:pPr>
      <w:numPr>
        <w:numId w:val="14"/>
      </w:numPr>
    </w:pPr>
  </w:style>
  <w:style w:type="paragraph" w:styleId="50">
    <w:name w:val="List Bullet 5"/>
    <w:basedOn w:val="a5"/>
    <w:semiHidden/>
    <w:rsid w:val="00306AE7"/>
    <w:pPr>
      <w:numPr>
        <w:numId w:val="15"/>
      </w:numPr>
    </w:pPr>
  </w:style>
  <w:style w:type="table" w:styleId="1b">
    <w:name w:val="Table List 1"/>
    <w:basedOn w:val="a8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8"/>
    <w:semiHidden/>
    <w:rsid w:val="00306AE7"/>
    <w:pPr>
      <w:widowControl w:val="0"/>
      <w:spacing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8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8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8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3">
    <w:name w:val="Table Contemporary"/>
    <w:basedOn w:val="a8"/>
    <w:semiHidden/>
    <w:rsid w:val="00306AE7"/>
    <w:pPr>
      <w:widowControl w:val="0"/>
      <w:spacing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4">
    <w:name w:val="Normal (Web)"/>
    <w:basedOn w:val="a5"/>
    <w:semiHidden/>
    <w:rsid w:val="00306AE7"/>
    <w:rPr>
      <w:rFonts w:ascii="Times New Roman" w:hAnsi="Times New Roman"/>
      <w:sz w:val="24"/>
      <w:szCs w:val="24"/>
    </w:rPr>
  </w:style>
  <w:style w:type="paragraph" w:styleId="aff5">
    <w:name w:val="Signature"/>
    <w:basedOn w:val="a5"/>
    <w:semiHidden/>
    <w:rsid w:val="00306AE7"/>
    <w:pPr>
      <w:ind w:leftChars="2100" w:left="100"/>
    </w:pPr>
  </w:style>
  <w:style w:type="paragraph" w:styleId="aff6">
    <w:name w:val="envelope address"/>
    <w:basedOn w:val="a5"/>
    <w:semiHidden/>
    <w:rsid w:val="00306AE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table" w:styleId="1c">
    <w:name w:val="Table Columns 1"/>
    <w:basedOn w:val="a8"/>
    <w:semiHidden/>
    <w:rsid w:val="00306AE7"/>
    <w:pPr>
      <w:widowControl w:val="0"/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8"/>
    <w:semiHidden/>
    <w:rsid w:val="00306AE7"/>
    <w:pPr>
      <w:widowControl w:val="0"/>
      <w:spacing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8"/>
    <w:semiHidden/>
    <w:rsid w:val="00306AE7"/>
    <w:pPr>
      <w:widowControl w:val="0"/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8"/>
    <w:semiHidden/>
    <w:rsid w:val="00306AE7"/>
    <w:pPr>
      <w:widowControl w:val="0"/>
      <w:spacing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8"/>
    <w:semiHidden/>
    <w:rsid w:val="00306AE7"/>
    <w:pPr>
      <w:widowControl w:val="0"/>
      <w:spacing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d">
    <w:name w:val="Table Grid 1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8"/>
    <w:semiHidden/>
    <w:rsid w:val="00306AE7"/>
    <w:pPr>
      <w:widowControl w:val="0"/>
      <w:spacing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Web 1"/>
    <w:basedOn w:val="a8"/>
    <w:semiHidden/>
    <w:rsid w:val="00306AE7"/>
    <w:pPr>
      <w:widowControl w:val="0"/>
      <w:spacing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Web 2"/>
    <w:basedOn w:val="a8"/>
    <w:semiHidden/>
    <w:rsid w:val="00306AE7"/>
    <w:pPr>
      <w:widowControl w:val="0"/>
      <w:spacing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8"/>
    <w:semiHidden/>
    <w:rsid w:val="00306AE7"/>
    <w:pPr>
      <w:widowControl w:val="0"/>
      <w:spacing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Block Text"/>
    <w:basedOn w:val="a5"/>
    <w:semiHidden/>
    <w:rsid w:val="00306AE7"/>
    <w:pPr>
      <w:spacing w:after="120"/>
      <w:ind w:leftChars="700" w:left="1440" w:rightChars="700" w:right="1440"/>
    </w:pPr>
  </w:style>
  <w:style w:type="numbering" w:styleId="a2">
    <w:name w:val="Outline List 3"/>
    <w:basedOn w:val="a9"/>
    <w:semiHidden/>
    <w:rsid w:val="00306AE7"/>
    <w:pPr>
      <w:numPr>
        <w:numId w:val="18"/>
      </w:numPr>
    </w:pPr>
  </w:style>
  <w:style w:type="paragraph" w:styleId="aff8">
    <w:name w:val="Message Header"/>
    <w:basedOn w:val="a5"/>
    <w:semiHidden/>
    <w:rsid w:val="00306A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styleId="aff9">
    <w:name w:val="line number"/>
    <w:basedOn w:val="a7"/>
    <w:semiHidden/>
    <w:rsid w:val="00306AE7"/>
  </w:style>
  <w:style w:type="character" w:styleId="affa">
    <w:name w:val="Strong"/>
    <w:qFormat/>
    <w:rsid w:val="00306AE7"/>
    <w:rPr>
      <w:b/>
      <w:bCs/>
    </w:rPr>
  </w:style>
  <w:style w:type="paragraph" w:styleId="affb">
    <w:name w:val="Body Text"/>
    <w:basedOn w:val="a5"/>
    <w:semiHidden/>
    <w:rsid w:val="00306AE7"/>
    <w:pPr>
      <w:spacing w:after="120"/>
    </w:pPr>
  </w:style>
  <w:style w:type="paragraph" w:styleId="affc">
    <w:name w:val="Body Text First Indent"/>
    <w:basedOn w:val="affb"/>
    <w:semiHidden/>
    <w:rsid w:val="00306AE7"/>
    <w:pPr>
      <w:ind w:firstLineChars="100" w:firstLine="420"/>
    </w:pPr>
  </w:style>
  <w:style w:type="paragraph" w:styleId="affd">
    <w:name w:val="Body Text Indent"/>
    <w:basedOn w:val="a5"/>
    <w:semiHidden/>
    <w:rsid w:val="00306AE7"/>
    <w:pPr>
      <w:spacing w:after="120"/>
      <w:ind w:leftChars="200" w:left="420"/>
    </w:pPr>
  </w:style>
  <w:style w:type="paragraph" w:styleId="2f1">
    <w:name w:val="Body Text First Indent 2"/>
    <w:basedOn w:val="affd"/>
    <w:semiHidden/>
    <w:rsid w:val="00306AE7"/>
    <w:pPr>
      <w:ind w:firstLineChars="200" w:firstLine="420"/>
    </w:pPr>
  </w:style>
  <w:style w:type="paragraph" w:styleId="affe">
    <w:name w:val="Normal Indent"/>
    <w:aliases w:val="正文（首行缩进两字）"/>
    <w:basedOn w:val="a5"/>
    <w:semiHidden/>
    <w:rsid w:val="00306AE7"/>
    <w:pPr>
      <w:ind w:firstLineChars="200" w:firstLine="420"/>
    </w:pPr>
  </w:style>
  <w:style w:type="paragraph" w:styleId="2f2">
    <w:name w:val="Body Text 2"/>
    <w:basedOn w:val="a5"/>
    <w:semiHidden/>
    <w:rsid w:val="00306AE7"/>
    <w:pPr>
      <w:spacing w:after="120" w:line="480" w:lineRule="auto"/>
    </w:pPr>
  </w:style>
  <w:style w:type="paragraph" w:styleId="3f">
    <w:name w:val="Body Text 3"/>
    <w:basedOn w:val="a5"/>
    <w:semiHidden/>
    <w:rsid w:val="00306AE7"/>
    <w:pPr>
      <w:spacing w:after="120"/>
    </w:pPr>
    <w:rPr>
      <w:sz w:val="16"/>
      <w:szCs w:val="16"/>
    </w:rPr>
  </w:style>
  <w:style w:type="paragraph" w:styleId="2f3">
    <w:name w:val="Body Text Indent 2"/>
    <w:basedOn w:val="a5"/>
    <w:semiHidden/>
    <w:rsid w:val="00306AE7"/>
    <w:pPr>
      <w:spacing w:after="120" w:line="480" w:lineRule="auto"/>
      <w:ind w:leftChars="200" w:left="420"/>
    </w:pPr>
  </w:style>
  <w:style w:type="paragraph" w:styleId="3f0">
    <w:name w:val="Body Text Indent 3"/>
    <w:basedOn w:val="a5"/>
    <w:semiHidden/>
    <w:rsid w:val="00306AE7"/>
    <w:pPr>
      <w:spacing w:after="120"/>
      <w:ind w:leftChars="200" w:left="420"/>
    </w:pPr>
    <w:rPr>
      <w:sz w:val="16"/>
      <w:szCs w:val="16"/>
    </w:rPr>
  </w:style>
  <w:style w:type="paragraph" w:styleId="afff">
    <w:name w:val="Note Heading"/>
    <w:basedOn w:val="a5"/>
    <w:next w:val="a5"/>
    <w:semiHidden/>
    <w:rsid w:val="00306AE7"/>
    <w:pPr>
      <w:jc w:val="center"/>
    </w:pPr>
  </w:style>
  <w:style w:type="table" w:styleId="afff0">
    <w:name w:val="Table Professional"/>
    <w:basedOn w:val="a8"/>
    <w:semiHidden/>
    <w:rsid w:val="00306AE7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编号样式1"/>
    <w:basedOn w:val="a6"/>
    <w:rsid w:val="00844DCD"/>
    <w:pPr>
      <w:numPr>
        <w:numId w:val="19"/>
      </w:numPr>
      <w:ind w:firstLineChars="0" w:firstLine="0"/>
    </w:pPr>
  </w:style>
  <w:style w:type="character" w:styleId="afff1">
    <w:name w:val="page number"/>
    <w:basedOn w:val="a7"/>
    <w:semiHidden/>
    <w:rsid w:val="00306AE7"/>
  </w:style>
  <w:style w:type="paragraph" w:customStyle="1" w:styleId="afff2">
    <w:name w:val="表格文字样式"/>
    <w:basedOn w:val="a5"/>
    <w:link w:val="Char4"/>
    <w:qFormat/>
    <w:rsid w:val="00511B3A"/>
    <w:rPr>
      <w:rFonts w:ascii="Times New Roman" w:hAnsi="Times New Roman"/>
      <w:szCs w:val="21"/>
    </w:rPr>
  </w:style>
  <w:style w:type="paragraph" w:customStyle="1" w:styleId="afff3">
    <w:name w:val="斜体样式"/>
    <w:basedOn w:val="a6"/>
    <w:rsid w:val="00092A80"/>
    <w:pPr>
      <w:ind w:firstLine="200"/>
    </w:pPr>
    <w:rPr>
      <w:i/>
      <w:color w:val="0000FF"/>
      <w:sz w:val="21"/>
    </w:rPr>
  </w:style>
  <w:style w:type="paragraph" w:customStyle="1" w:styleId="33">
    <w:name w:val="编号样式3"/>
    <w:basedOn w:val="a6"/>
    <w:rsid w:val="004E1226"/>
    <w:pPr>
      <w:numPr>
        <w:numId w:val="20"/>
      </w:numPr>
      <w:ind w:left="0" w:firstLine="480"/>
    </w:pPr>
  </w:style>
  <w:style w:type="paragraph" w:styleId="afff4">
    <w:name w:val="Title"/>
    <w:basedOn w:val="a5"/>
    <w:qFormat/>
    <w:rsid w:val="00EC147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3">
    <w:name w:val="编号样式2"/>
    <w:basedOn w:val="a6"/>
    <w:rsid w:val="004E1226"/>
    <w:pPr>
      <w:numPr>
        <w:numId w:val="21"/>
      </w:numPr>
      <w:ind w:left="0" w:firstLine="480"/>
    </w:pPr>
  </w:style>
  <w:style w:type="paragraph" w:customStyle="1" w:styleId="11">
    <w:name w:val="表格编号样式1"/>
    <w:basedOn w:val="afff2"/>
    <w:rsid w:val="00214793"/>
    <w:pPr>
      <w:numPr>
        <w:numId w:val="23"/>
      </w:numPr>
    </w:pPr>
  </w:style>
  <w:style w:type="paragraph" w:customStyle="1" w:styleId="22">
    <w:name w:val="表格编号样式2"/>
    <w:basedOn w:val="afff2"/>
    <w:rsid w:val="00214793"/>
    <w:pPr>
      <w:numPr>
        <w:numId w:val="24"/>
      </w:numPr>
      <w:ind w:firstLine="0"/>
    </w:pPr>
  </w:style>
  <w:style w:type="paragraph" w:customStyle="1" w:styleId="afff5">
    <w:name w:val="文档正文"/>
    <w:basedOn w:val="a5"/>
    <w:link w:val="Char5"/>
    <w:rsid w:val="00C10A15"/>
    <w:pPr>
      <w:adjustRightInd w:val="0"/>
      <w:spacing w:before="60" w:after="60"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a3">
    <w:name w:val="表"/>
    <w:basedOn w:val="a5"/>
    <w:next w:val="afff5"/>
    <w:rsid w:val="00C10A15"/>
    <w:pPr>
      <w:numPr>
        <w:numId w:val="25"/>
      </w:numPr>
      <w:adjustRightInd w:val="0"/>
      <w:spacing w:before="60" w:after="60" w:line="360" w:lineRule="atLeast"/>
      <w:ind w:left="0" w:firstLine="0"/>
      <w:jc w:val="center"/>
      <w:textAlignment w:val="baseline"/>
    </w:pPr>
    <w:rPr>
      <w:rFonts w:ascii="Times New Roman" w:eastAsia="黑体" w:hAnsi="Times New Roman"/>
      <w:b/>
      <w:kern w:val="0"/>
      <w:sz w:val="24"/>
      <w:szCs w:val="20"/>
    </w:rPr>
  </w:style>
  <w:style w:type="paragraph" w:customStyle="1" w:styleId="a4">
    <w:name w:val="图"/>
    <w:basedOn w:val="a5"/>
    <w:next w:val="afff5"/>
    <w:rsid w:val="00C10A15"/>
    <w:pPr>
      <w:numPr>
        <w:numId w:val="26"/>
      </w:numPr>
      <w:adjustRightInd w:val="0"/>
      <w:spacing w:before="60" w:after="60" w:line="360" w:lineRule="atLeast"/>
      <w:ind w:left="0" w:firstLine="0"/>
      <w:jc w:val="center"/>
      <w:textAlignment w:val="baseline"/>
    </w:pPr>
    <w:rPr>
      <w:rFonts w:ascii="Times New Roman" w:eastAsia="黑体" w:hAnsi="Times New Roman"/>
      <w:b/>
      <w:kern w:val="0"/>
      <w:sz w:val="24"/>
      <w:szCs w:val="20"/>
    </w:rPr>
  </w:style>
  <w:style w:type="character" w:customStyle="1" w:styleId="Char5">
    <w:name w:val="文档正文 Char"/>
    <w:link w:val="afff5"/>
    <w:rsid w:val="00C10A15"/>
    <w:rPr>
      <w:rFonts w:ascii="Times New Roman" w:hAnsi="Times New Roman"/>
      <w:sz w:val="24"/>
    </w:rPr>
  </w:style>
  <w:style w:type="character" w:customStyle="1" w:styleId="Char4">
    <w:name w:val="表格文字样式 Char"/>
    <w:link w:val="afff2"/>
    <w:locked/>
    <w:rsid w:val="00F4796A"/>
    <w:rPr>
      <w:rFonts w:ascii="Times New Roman" w:hAnsi="Times New Roman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pPr>
      <w:widowControl w:val="0"/>
      <w:jc w:val="both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aa">
    <w:name w:val="a1"/>
    <w:pPr>
      <w:numPr>
        <w:numId w:val="1"/>
      </w:numPr>
    </w:pPr>
  </w:style>
  <w:style w:type="numbering" w:customStyle="1" w:styleId="12">
    <w:name w:val="a2"/>
    <w:pPr>
      <w:numPr>
        <w:numId w:val="18"/>
      </w:numPr>
    </w:pPr>
  </w:style>
  <w:style w:type="numbering" w:customStyle="1" w:styleId="24">
    <w:name w:val="32"/>
    <w:pPr>
      <w:numPr>
        <w:numId w:val="2"/>
      </w:numPr>
    </w:pPr>
  </w:style>
  <w:style w:type="numbering" w:customStyle="1" w:styleId="34">
    <w:name w:val="42"/>
    <w:pPr>
      <w:numPr>
        <w:numId w:val="3"/>
      </w:numPr>
    </w:pPr>
  </w:style>
  <w:style w:type="numbering" w:customStyle="1" w:styleId="43">
    <w:name w:val="111111"/>
    <w:pPr>
      <w:numPr>
        <w:numId w:val="17"/>
      </w:numPr>
    </w:pPr>
  </w:style>
  <w:style w:type="numbering" w:customStyle="1" w:styleId="53">
    <w:name w:val="52"/>
    <w:pPr>
      <w:numPr>
        <w:numId w:val="4"/>
      </w:numPr>
    </w:pPr>
  </w:style>
  <w:style w:type="numbering" w:customStyle="1" w:styleId="60">
    <w:name w:val="1111110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EGOVA-OS-OU-038-&#25991;&#26723;&#27169;&#26495;(&#20462;&#3574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ABC6C-925E-4E86-9873-875A646C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EGOVA-OS-OU-038-文档模板(修订).dot</Template>
  <TotalTime>68</TotalTime>
  <Pages>1</Pages>
  <Words>541</Words>
  <Characters>3085</Characters>
  <Application>Microsoft Office Word</Application>
  <DocSecurity>0</DocSecurity>
  <Lines>25</Lines>
  <Paragraphs>7</Paragraphs>
  <ScaleCrop>false</ScaleCrop>
  <Company>CHINA</Company>
  <LinksUpToDate>false</LinksUpToDate>
  <CharactersWithSpaces>3619</CharactersWithSpaces>
  <SharedDoc>false</SharedDoc>
  <HLinks>
    <vt:vector size="72" baseType="variant"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_Toc287435227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_Toc287435226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_Toc287435225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_Toc287435224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_Toc287435223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_Toc287435222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_Toc287435221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_Toc287435220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_Toc287435219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_Toc287435218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_Toc287435217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_Toc287435216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Administrator</cp:lastModifiedBy>
  <cp:revision>23</cp:revision>
  <cp:lastPrinted>1900-12-31T16:00:00Z</cp:lastPrinted>
  <dcterms:created xsi:type="dcterms:W3CDTF">2011-06-09T07:48:00Z</dcterms:created>
  <dcterms:modified xsi:type="dcterms:W3CDTF">2015-09-06T02:00:00Z</dcterms:modified>
</cp:coreProperties>
</file>